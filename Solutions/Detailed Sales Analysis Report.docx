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4.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Ex2.xml" ContentType="application/vnd.ms-office.chartex+xml"/>
  <Override PartName="/word/charts/style6.xml" ContentType="application/vnd.ms-office.chartstyle+xml"/>
  <Override PartName="/word/charts/colors6.xml" ContentType="application/vnd.ms-office.chartcolorstyle+xml"/>
  <Override PartName="/word/charts/chart5.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6.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7.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Ex3.xml" ContentType="application/vnd.ms-office.chartex+xml"/>
  <Override PartName="/word/charts/style10.xml" ContentType="application/vnd.ms-office.chartstyle+xml"/>
  <Override PartName="/word/charts/colors10.xml" ContentType="application/vnd.ms-office.chartcolorstyle+xml"/>
  <Override PartName="/word/charts/chart8.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9.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Ex4.xml" ContentType="application/vnd.ms-office.chartex+xml"/>
  <Override PartName="/word/charts/style13.xml" ContentType="application/vnd.ms-office.chartstyle+xml"/>
  <Override PartName="/word/charts/colors13.xml" ContentType="application/vnd.ms-office.chartcolorstyle+xml"/>
  <Override PartName="/word/charts/chart10.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1.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2.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3.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4.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5.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16.xml" ContentType="application/vnd.openxmlformats-officedocument.drawingml.chart+xml"/>
  <Override PartName="/word/charts/style20.xml" ContentType="application/vnd.ms-office.chartstyle+xml"/>
  <Override PartName="/word/charts/colors20.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323E4F" w:themeColor="text2" w:themeShade="BF"/>
  <w:body>
    <w:sdt>
      <w:sdtPr>
        <w:rPr>
          <w:rFonts w:eastAsiaTheme="minorHAnsi" w:cs="Times New Roman (Body CS)"/>
          <w:color w:val="4472C4" w:themeColor="accent1"/>
          <w:kern w:val="2"/>
          <w:sz w:val="24"/>
          <w:szCs w:val="24"/>
          <w14:ligatures w14:val="standardContextual"/>
        </w:rPr>
        <w:id w:val="-716355365"/>
        <w:docPartObj>
          <w:docPartGallery w:val="Cover Pages"/>
          <w:docPartUnique/>
        </w:docPartObj>
      </w:sdtPr>
      <w:sdtEndPr>
        <w:rPr>
          <w:b/>
          <w:caps/>
          <w:color w:val="FFFFFF" w:themeColor="background1"/>
        </w:rPr>
      </w:sdtEndPr>
      <w:sdtContent>
        <w:p w14:paraId="4868B4C2" w14:textId="6725CE59" w:rsidR="004B08E0" w:rsidRDefault="004B08E0">
          <w:pPr>
            <w:pStyle w:val="NoSpacing"/>
            <w:spacing w:before="1540" w:after="240"/>
            <w:jc w:val="center"/>
            <w:rPr>
              <w:color w:val="4472C4" w:themeColor="accent1"/>
            </w:rPr>
          </w:pPr>
          <w:r>
            <w:rPr>
              <w:noProof/>
              <w:color w:val="4472C4" w:themeColor="accent1"/>
            </w:rPr>
            <w:drawing>
              <wp:inline distT="0" distB="0" distL="0" distR="0" wp14:anchorId="01342E8D" wp14:editId="6FFCC653">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FFFFFF" w:themeColor="background1"/>
              <w:sz w:val="72"/>
              <w:szCs w:val="72"/>
            </w:rPr>
            <w:alias w:val="Title"/>
            <w:tag w:val=""/>
            <w:id w:val="1735040861"/>
            <w:placeholder>
              <w:docPart w:val="46061C0BF9BA40B0AE72E3E4132E04D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3EB47FF" w14:textId="4E26E357" w:rsidR="004B08E0" w:rsidRPr="00E521A8" w:rsidRDefault="0050055F">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FFFFFF" w:themeColor="background1"/>
                  <w:sz w:val="80"/>
                  <w:szCs w:val="80"/>
                </w:rPr>
              </w:pPr>
              <w:r w:rsidRPr="00E521A8">
                <w:rPr>
                  <w:rFonts w:asciiTheme="majorHAnsi" w:eastAsiaTheme="majorEastAsia" w:hAnsiTheme="majorHAnsi" w:cstheme="majorBidi"/>
                  <w:b/>
                  <w:bCs/>
                  <w:caps/>
                  <w:color w:val="FFFFFF" w:themeColor="background1"/>
                  <w:sz w:val="72"/>
                  <w:szCs w:val="72"/>
                </w:rPr>
                <w:t>CAPSTONE PROJECT</w:t>
              </w:r>
            </w:p>
          </w:sdtContent>
        </w:sdt>
        <w:sdt>
          <w:sdtPr>
            <w:rPr>
              <w:color w:val="FFC000"/>
              <w:sz w:val="56"/>
              <w:szCs w:val="56"/>
            </w:rPr>
            <w:alias w:val="Subtitle"/>
            <w:tag w:val=""/>
            <w:id w:val="328029620"/>
            <w:placeholder>
              <w:docPart w:val="80FA582C56AD4708B457D90A06DE0A61"/>
            </w:placeholder>
            <w:dataBinding w:prefixMappings="xmlns:ns0='http://purl.org/dc/elements/1.1/' xmlns:ns1='http://schemas.openxmlformats.org/package/2006/metadata/core-properties' " w:xpath="/ns1:coreProperties[1]/ns0:subject[1]" w:storeItemID="{6C3C8BC8-F283-45AE-878A-BAB7291924A1}"/>
            <w:text/>
          </w:sdtPr>
          <w:sdtEndPr/>
          <w:sdtContent>
            <w:p w14:paraId="2435F374" w14:textId="24D0C4D4" w:rsidR="004B08E0" w:rsidRPr="00F506AD" w:rsidRDefault="0050055F">
              <w:pPr>
                <w:pStyle w:val="NoSpacing"/>
                <w:jc w:val="center"/>
                <w:rPr>
                  <w:color w:val="4472C4" w:themeColor="accent1"/>
                  <w:sz w:val="56"/>
                  <w:szCs w:val="56"/>
                </w:rPr>
              </w:pPr>
              <w:r w:rsidRPr="00F506AD">
                <w:rPr>
                  <w:color w:val="FFC000"/>
                  <w:sz w:val="56"/>
                  <w:szCs w:val="56"/>
                </w:rPr>
                <w:t>NORTHWIND TRADERS SALES ANALYSIS</w:t>
              </w:r>
            </w:p>
          </w:sdtContent>
        </w:sdt>
        <w:p w14:paraId="44C97FAF" w14:textId="60A35182" w:rsidR="004B08E0" w:rsidRDefault="004B08E0">
          <w:pPr>
            <w:pStyle w:val="NoSpacing"/>
            <w:spacing w:before="480"/>
            <w:jc w:val="center"/>
            <w:rPr>
              <w:color w:val="4472C4" w:themeColor="accent1"/>
            </w:rPr>
          </w:pPr>
          <w:r>
            <w:rPr>
              <w:noProof/>
              <w:color w:val="4472C4" w:themeColor="accent1"/>
            </w:rPr>
            <w:drawing>
              <wp:inline distT="0" distB="0" distL="0" distR="0" wp14:anchorId="59D8D7B4" wp14:editId="13C0DB71">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AD1CB48" w14:textId="5C2A1A0B" w:rsidR="00AD14C8" w:rsidRDefault="00AD14C8">
          <w:pPr>
            <w:pStyle w:val="NoSpacing"/>
            <w:spacing w:before="480"/>
            <w:jc w:val="center"/>
            <w:rPr>
              <w:color w:val="4472C4" w:themeColor="accent1"/>
            </w:rPr>
          </w:pPr>
        </w:p>
        <w:p w14:paraId="30EAE4D3" w14:textId="39DE4332" w:rsidR="00AD14C8" w:rsidRDefault="00AD14C8">
          <w:pPr>
            <w:pStyle w:val="NoSpacing"/>
            <w:spacing w:before="480"/>
            <w:jc w:val="center"/>
            <w:rPr>
              <w:color w:val="4472C4" w:themeColor="accent1"/>
            </w:rPr>
          </w:pPr>
        </w:p>
        <w:p w14:paraId="030EECFE" w14:textId="4B73B176" w:rsidR="00AD14C8" w:rsidRDefault="00AD14C8">
          <w:pPr>
            <w:pStyle w:val="NoSpacing"/>
            <w:spacing w:before="480"/>
            <w:jc w:val="center"/>
            <w:rPr>
              <w:color w:val="4472C4" w:themeColor="accent1"/>
            </w:rPr>
          </w:pPr>
        </w:p>
        <w:p w14:paraId="700EE315" w14:textId="045EEEAE" w:rsidR="004B08E0" w:rsidRDefault="00B37A77">
          <w:pPr>
            <w:spacing w:line="240" w:lineRule="auto"/>
          </w:pPr>
          <w:r>
            <w:rPr>
              <w:noProof/>
              <w:color w:val="4472C4" w:themeColor="accent1"/>
            </w:rPr>
            <w:drawing>
              <wp:anchor distT="0" distB="0" distL="114300" distR="114300" simplePos="0" relativeHeight="251661312" behindDoc="0" locked="0" layoutInCell="1" allowOverlap="1" wp14:anchorId="46C11655" wp14:editId="47361FB4">
                <wp:simplePos x="0" y="0"/>
                <wp:positionH relativeFrom="margin">
                  <wp:posOffset>861060</wp:posOffset>
                </wp:positionH>
                <wp:positionV relativeFrom="bottomMargin">
                  <wp:posOffset>-3588385</wp:posOffset>
                </wp:positionV>
                <wp:extent cx="4380230" cy="1822450"/>
                <wp:effectExtent l="0" t="0" r="1270" b="6350"/>
                <wp:wrapSquare wrapText="bothSides"/>
                <wp:docPr id="15185865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86515" name="Picture 1518586515"/>
                        <pic:cNvPicPr/>
                      </pic:nvPicPr>
                      <pic:blipFill>
                        <a:blip r:embed="rId14">
                          <a:extLst>
                            <a:ext uri="{28A0092B-C50C-407E-A947-70E740481C1C}">
                              <a14:useLocalDpi xmlns:a14="http://schemas.microsoft.com/office/drawing/2010/main" val="0"/>
                            </a:ext>
                          </a:extLst>
                        </a:blip>
                        <a:stretch>
                          <a:fillRect/>
                        </a:stretch>
                      </pic:blipFill>
                      <pic:spPr>
                        <a:xfrm>
                          <a:off x="0" y="0"/>
                          <a:ext cx="4380230" cy="1822450"/>
                        </a:xfrm>
                        <a:prstGeom prst="rect">
                          <a:avLst/>
                        </a:prstGeom>
                      </pic:spPr>
                    </pic:pic>
                  </a:graphicData>
                </a:graphic>
                <wp14:sizeRelH relativeFrom="margin">
                  <wp14:pctWidth>0</wp14:pctWidth>
                </wp14:sizeRelH>
                <wp14:sizeRelV relativeFrom="margin">
                  <wp14:pctHeight>0</wp14:pctHeight>
                </wp14:sizeRelV>
              </wp:anchor>
            </w:drawing>
          </w:r>
          <w:r w:rsidR="00B709F3">
            <w:rPr>
              <w:noProof/>
              <w:color w:val="4472C4" w:themeColor="accent1"/>
            </w:rPr>
            <mc:AlternateContent>
              <mc:Choice Requires="wps">
                <w:drawing>
                  <wp:anchor distT="0" distB="0" distL="114300" distR="114300" simplePos="0" relativeHeight="251660288" behindDoc="0" locked="0" layoutInCell="1" allowOverlap="1" wp14:anchorId="44341995" wp14:editId="70CCCAF5">
                    <wp:simplePos x="0" y="0"/>
                    <wp:positionH relativeFrom="margin">
                      <wp:posOffset>272646</wp:posOffset>
                    </wp:positionH>
                    <wp:positionV relativeFrom="page">
                      <wp:posOffset>8871412</wp:posOffset>
                    </wp:positionV>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56"/>
                                    <w:szCs w:val="56"/>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062A8922" w14:textId="78B561C1" w:rsidR="004B08E0" w:rsidRPr="00DB0C0B" w:rsidRDefault="00DB0C0B">
                                    <w:pPr>
                                      <w:pStyle w:val="NoSpacing"/>
                                      <w:spacing w:after="40"/>
                                      <w:jc w:val="center"/>
                                      <w:rPr>
                                        <w:caps/>
                                        <w:color w:val="4472C4" w:themeColor="accent1"/>
                                        <w:sz w:val="56"/>
                                        <w:szCs w:val="56"/>
                                      </w:rPr>
                                    </w:pPr>
                                    <w:r w:rsidRPr="00DB0C0B">
                                      <w:rPr>
                                        <w:caps/>
                                        <w:color w:val="4472C4" w:themeColor="accent1"/>
                                        <w:sz w:val="56"/>
                                        <w:szCs w:val="56"/>
                                      </w:rPr>
                                      <w:t xml:space="preserve">     </w:t>
                                    </w:r>
                                  </w:p>
                                </w:sdtContent>
                              </w:sdt>
                              <w:p w14:paraId="28DB8225" w14:textId="77EC88C6" w:rsidR="004B08E0" w:rsidRPr="00DB0C0B" w:rsidRDefault="00F169D4">
                                <w:pPr>
                                  <w:pStyle w:val="NoSpacing"/>
                                  <w:jc w:val="center"/>
                                  <w:rPr>
                                    <w:color w:val="4472C4" w:themeColor="accent1"/>
                                    <w:sz w:val="56"/>
                                    <w:szCs w:val="56"/>
                                  </w:rPr>
                                </w:pPr>
                                <w:sdt>
                                  <w:sdtPr>
                                    <w:rPr>
                                      <w:caps/>
                                      <w:color w:val="FFFFFF" w:themeColor="background1"/>
                                      <w:sz w:val="56"/>
                                      <w:szCs w:val="56"/>
                                    </w:rPr>
                                    <w:alias w:val="Company"/>
                                    <w:tag w:val=""/>
                                    <w:id w:val="1390145197"/>
                                    <w:dataBinding w:prefixMappings="xmlns:ns0='http://schemas.openxmlformats.org/officeDocument/2006/extended-properties' " w:xpath="/ns0:Properties[1]/ns0:Company[1]" w:storeItemID="{6668398D-A668-4E3E-A5EB-62B293D839F1}"/>
                                    <w:text/>
                                  </w:sdtPr>
                                  <w:sdtEndPr/>
                                  <w:sdtContent>
                                    <w:r w:rsidR="009A4E95" w:rsidRPr="00DB0C0B">
                                      <w:rPr>
                                        <w:caps/>
                                        <w:color w:val="FFFFFF" w:themeColor="background1"/>
                                        <w:sz w:val="56"/>
                                        <w:szCs w:val="56"/>
                                      </w:rPr>
                                      <w:t>dATA ANALYTICS</w:t>
                                    </w:r>
                                  </w:sdtContent>
                                </w:sdt>
                              </w:p>
                              <w:p w14:paraId="081C800A" w14:textId="694E255F" w:rsidR="004B08E0" w:rsidRPr="004C579E" w:rsidRDefault="00F169D4">
                                <w:pPr>
                                  <w:pStyle w:val="NoSpacing"/>
                                  <w:jc w:val="center"/>
                                  <w:rPr>
                                    <w:color w:val="00B0F0"/>
                                    <w:sz w:val="56"/>
                                    <w:szCs w:val="56"/>
                                  </w:rPr>
                                </w:pPr>
                                <w:sdt>
                                  <w:sdtPr>
                                    <w:rPr>
                                      <w:color w:val="00B0F0"/>
                                      <w:sz w:val="56"/>
                                      <w:szCs w:val="56"/>
                                    </w:rPr>
                                    <w:alias w:val="Address"/>
                                    <w:tag w:val=""/>
                                    <w:id w:val="-726379553"/>
                                    <w:dataBinding w:prefixMappings="xmlns:ns0='http://schemas.microsoft.com/office/2006/coverPageProps' " w:xpath="/ns0:CoverPageProperties[1]/ns0:CompanyAddress[1]" w:storeItemID="{55AF091B-3C7A-41E3-B477-F2FDAA23CFDA}"/>
                                    <w:text/>
                                  </w:sdtPr>
                                  <w:sdtEndPr/>
                                  <w:sdtContent>
                                    <w:r w:rsidR="00DB0C0B" w:rsidRPr="004C579E">
                                      <w:rPr>
                                        <w:color w:val="00B0F0"/>
                                        <w:sz w:val="56"/>
                                        <w:szCs w:val="56"/>
                                      </w:rPr>
                                      <w:t>GODABA VANDANA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4341995" id="_x0000_t202" coordsize="21600,21600" o:spt="202" path="m,l,21600r21600,l21600,xe">
                    <v:stroke joinstyle="miter"/>
                    <v:path gradientshapeok="t" o:connecttype="rect"/>
                  </v:shapetype>
                  <v:shape id="Text Box 146" o:spid="_x0000_s1026" type="#_x0000_t202" style="position:absolute;margin-left:21.45pt;margin-top:698.55pt;width:516pt;height:43.9pt;z-index:251660288;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" filled="f" stroked="f" strokeweight=".5pt">
                    <v:textbox style="mso-fit-shape-to-text:t" inset="0,0,0,0">
                      <w:txbxContent>
                        <w:sdt>
                          <w:sdtPr>
                            <w:rPr>
                              <w:caps/>
                              <w:color w:val="4472C4" w:themeColor="accent1"/>
                              <w:sz w:val="56"/>
                              <w:szCs w:val="56"/>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062A8922" w14:textId="78B561C1" w:rsidR="004B08E0" w:rsidRPr="00DB0C0B" w:rsidRDefault="00DB0C0B">
                              <w:pPr>
                                <w:pStyle w:val="NoSpacing"/>
                                <w:spacing w:after="40"/>
                                <w:jc w:val="center"/>
                                <w:rPr>
                                  <w:caps/>
                                  <w:color w:val="4472C4" w:themeColor="accent1"/>
                                  <w:sz w:val="56"/>
                                  <w:szCs w:val="56"/>
                                </w:rPr>
                              </w:pPr>
                              <w:r w:rsidRPr="00DB0C0B">
                                <w:rPr>
                                  <w:caps/>
                                  <w:color w:val="4472C4" w:themeColor="accent1"/>
                                  <w:sz w:val="56"/>
                                  <w:szCs w:val="56"/>
                                </w:rPr>
                                <w:t xml:space="preserve">     </w:t>
                              </w:r>
                            </w:p>
                          </w:sdtContent>
                        </w:sdt>
                        <w:p w14:paraId="28DB8225" w14:textId="77EC88C6" w:rsidR="004B08E0" w:rsidRPr="00DB0C0B" w:rsidRDefault="00F169D4">
                          <w:pPr>
                            <w:pStyle w:val="NoSpacing"/>
                            <w:jc w:val="center"/>
                            <w:rPr>
                              <w:color w:val="4472C4" w:themeColor="accent1"/>
                              <w:sz w:val="56"/>
                              <w:szCs w:val="56"/>
                            </w:rPr>
                          </w:pPr>
                          <w:sdt>
                            <w:sdtPr>
                              <w:rPr>
                                <w:caps/>
                                <w:color w:val="FFFFFF" w:themeColor="background1"/>
                                <w:sz w:val="56"/>
                                <w:szCs w:val="56"/>
                              </w:rPr>
                              <w:alias w:val="Company"/>
                              <w:tag w:val=""/>
                              <w:id w:val="1390145197"/>
                              <w:dataBinding w:prefixMappings="xmlns:ns0='http://schemas.openxmlformats.org/officeDocument/2006/extended-properties' " w:xpath="/ns0:Properties[1]/ns0:Company[1]" w:storeItemID="{6668398D-A668-4E3E-A5EB-62B293D839F1}"/>
                              <w:text/>
                            </w:sdtPr>
                            <w:sdtEndPr/>
                            <w:sdtContent>
                              <w:r w:rsidR="009A4E95" w:rsidRPr="00DB0C0B">
                                <w:rPr>
                                  <w:caps/>
                                  <w:color w:val="FFFFFF" w:themeColor="background1"/>
                                  <w:sz w:val="56"/>
                                  <w:szCs w:val="56"/>
                                </w:rPr>
                                <w:t>dATA ANALYTICS</w:t>
                              </w:r>
                            </w:sdtContent>
                          </w:sdt>
                        </w:p>
                        <w:p w14:paraId="081C800A" w14:textId="694E255F" w:rsidR="004B08E0" w:rsidRPr="004C579E" w:rsidRDefault="00F169D4">
                          <w:pPr>
                            <w:pStyle w:val="NoSpacing"/>
                            <w:jc w:val="center"/>
                            <w:rPr>
                              <w:color w:val="00B0F0"/>
                              <w:sz w:val="56"/>
                              <w:szCs w:val="56"/>
                            </w:rPr>
                          </w:pPr>
                          <w:sdt>
                            <w:sdtPr>
                              <w:rPr>
                                <w:color w:val="00B0F0"/>
                                <w:sz w:val="56"/>
                                <w:szCs w:val="56"/>
                              </w:rPr>
                              <w:alias w:val="Address"/>
                              <w:tag w:val=""/>
                              <w:id w:val="-726379553"/>
                              <w:dataBinding w:prefixMappings="xmlns:ns0='http://schemas.microsoft.com/office/2006/coverPageProps' " w:xpath="/ns0:CoverPageProperties[1]/ns0:CompanyAddress[1]" w:storeItemID="{55AF091B-3C7A-41E3-B477-F2FDAA23CFDA}"/>
                              <w:text/>
                            </w:sdtPr>
                            <w:sdtEndPr/>
                            <w:sdtContent>
                              <w:r w:rsidR="00DB0C0B" w:rsidRPr="004C579E">
                                <w:rPr>
                                  <w:color w:val="00B0F0"/>
                                  <w:sz w:val="56"/>
                                  <w:szCs w:val="56"/>
                                </w:rPr>
                                <w:t>GODABA VANDANA</w:t>
                              </w:r>
                            </w:sdtContent>
                          </w:sdt>
                        </w:p>
                      </w:txbxContent>
                    </v:textbox>
                    <w10:wrap anchorx="margin" anchory="page"/>
                  </v:shape>
                </w:pict>
              </mc:Fallback>
            </mc:AlternateContent>
          </w:r>
          <w:r w:rsidR="004B08E0">
            <w:rPr>
              <w:b/>
              <w:caps/>
            </w:rPr>
            <w:br w:type="page"/>
          </w:r>
        </w:p>
      </w:sdtContent>
    </w:sdt>
    <w:p w14:paraId="7192C53A" w14:textId="6A54FCC3" w:rsidR="0059600D" w:rsidRPr="009816C7" w:rsidRDefault="00EA6C5E" w:rsidP="00DE01A2">
      <w:pPr>
        <w:pStyle w:val="Address"/>
        <w:rPr>
          <w:sz w:val="56"/>
        </w:rPr>
      </w:pPr>
      <w:r>
        <w:rPr>
          <w:noProof/>
        </w:rPr>
        <w:lastRenderedPageBreak/>
        <mc:AlternateContent>
          <mc:Choice Requires="wps">
            <w:drawing>
              <wp:anchor distT="0" distB="0" distL="114300" distR="114300" simplePos="0" relativeHeight="251662336" behindDoc="0" locked="0" layoutInCell="1" allowOverlap="1" wp14:anchorId="2A85E7A8" wp14:editId="2CCEEAC0">
                <wp:simplePos x="0" y="0"/>
                <wp:positionH relativeFrom="margin">
                  <wp:align>center</wp:align>
                </wp:positionH>
                <wp:positionV relativeFrom="paragraph">
                  <wp:posOffset>344632</wp:posOffset>
                </wp:positionV>
                <wp:extent cx="6533065" cy="589895"/>
                <wp:effectExtent l="0" t="0" r="20320" b="20320"/>
                <wp:wrapNone/>
                <wp:docPr id="767841007" name="Rectangle 17"/>
                <wp:cNvGraphicFramePr/>
                <a:graphic xmlns:a="http://schemas.openxmlformats.org/drawingml/2006/main">
                  <a:graphicData uri="http://schemas.microsoft.com/office/word/2010/wordprocessingShape">
                    <wps:wsp>
                      <wps:cNvSpPr/>
                      <wps:spPr>
                        <a:xfrm>
                          <a:off x="0" y="0"/>
                          <a:ext cx="6533065" cy="58989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2B7C1F" w14:textId="795A15B6" w:rsidR="007261F0" w:rsidRPr="00EA6C5E" w:rsidRDefault="00FF6B2D" w:rsidP="00FF6B2D">
                            <w:pPr>
                              <w:pStyle w:val="NoSpacing"/>
                              <w:rPr>
                                <w:rFonts w:ascii="Times New Roman" w:hAnsi="Times New Roman" w:cs="Times New Roman"/>
                                <w:b/>
                                <w:bCs/>
                                <w:sz w:val="56"/>
                                <w:szCs w:val="56"/>
                                <w:lang w:val="en-IN"/>
                              </w:rPr>
                            </w:pPr>
                            <w:r w:rsidRPr="00581A49">
                              <w:rPr>
                                <w:rFonts w:ascii="Times New Roman" w:hAnsi="Times New Roman" w:cs="Times New Roman"/>
                                <w:b/>
                                <w:bCs/>
                                <w:sz w:val="72"/>
                                <w:szCs w:val="72"/>
                                <w:lang w:val="en-IN"/>
                              </w:rPr>
                              <w:t xml:space="preserve">                 </w:t>
                            </w:r>
                            <w:r w:rsidR="007261F0" w:rsidRPr="00EA6C5E">
                              <w:rPr>
                                <w:rFonts w:ascii="Times New Roman" w:hAnsi="Times New Roman" w:cs="Times New Roman"/>
                                <w:b/>
                                <w:bCs/>
                                <w:sz w:val="56"/>
                                <w:szCs w:val="56"/>
                                <w:lang w:val="en-IN"/>
                              </w:rPr>
                              <w:t>O</w:t>
                            </w:r>
                            <w:r w:rsidR="005B1F30" w:rsidRPr="00EA6C5E">
                              <w:rPr>
                                <w:rFonts w:ascii="Times New Roman" w:hAnsi="Times New Roman" w:cs="Times New Roman"/>
                                <w:b/>
                                <w:bCs/>
                                <w:sz w:val="56"/>
                                <w:szCs w:val="56"/>
                                <w:lang w:val="en-IN"/>
                              </w:rPr>
                              <w:t>V</w:t>
                            </w:r>
                            <w:r w:rsidR="00E00D15" w:rsidRPr="00EA6C5E">
                              <w:rPr>
                                <w:rFonts w:ascii="Times New Roman" w:hAnsi="Times New Roman" w:cs="Times New Roman"/>
                                <w:b/>
                                <w:bCs/>
                                <w:sz w:val="56"/>
                                <w:szCs w:val="56"/>
                                <w:lang w:val="en-IN"/>
                              </w:rPr>
                              <w:t>E</w:t>
                            </w:r>
                            <w:r w:rsidR="005B1F30" w:rsidRPr="00EA6C5E">
                              <w:rPr>
                                <w:rFonts w:ascii="Times New Roman" w:hAnsi="Times New Roman" w:cs="Times New Roman"/>
                                <w:b/>
                                <w:bCs/>
                                <w:sz w:val="56"/>
                                <w:szCs w:val="56"/>
                                <w:lang w:val="en-IN"/>
                              </w:rPr>
                              <w:t>RVIEW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5E7A8" id="Rectangle 17" o:spid="_x0000_s1027" style="position:absolute;margin-left:0;margin-top:27.15pt;width:514.4pt;height:46.4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" fillcolor="white [3201]" strokecolor="#70ad47 [3209]" strokeweight="1pt">
                <v:textbox>
                  <w:txbxContent>
                    <w:p w14:paraId="1E2B7C1F" w14:textId="795A15B6" w:rsidR="007261F0" w:rsidRPr="00EA6C5E" w:rsidRDefault="00FF6B2D" w:rsidP="00FF6B2D">
                      <w:pPr>
                        <w:pStyle w:val="NoSpacing"/>
                        <w:rPr>
                          <w:rFonts w:ascii="Times New Roman" w:hAnsi="Times New Roman" w:cs="Times New Roman"/>
                          <w:b/>
                          <w:bCs/>
                          <w:sz w:val="56"/>
                          <w:szCs w:val="56"/>
                          <w:lang w:val="en-IN"/>
                        </w:rPr>
                      </w:pPr>
                      <w:r w:rsidRPr="00581A49">
                        <w:rPr>
                          <w:rFonts w:ascii="Times New Roman" w:hAnsi="Times New Roman" w:cs="Times New Roman"/>
                          <w:b/>
                          <w:bCs/>
                          <w:sz w:val="72"/>
                          <w:szCs w:val="72"/>
                          <w:lang w:val="en-IN"/>
                        </w:rPr>
                        <w:t xml:space="preserve">                 </w:t>
                      </w:r>
                      <w:r w:rsidR="007261F0" w:rsidRPr="00EA6C5E">
                        <w:rPr>
                          <w:rFonts w:ascii="Times New Roman" w:hAnsi="Times New Roman" w:cs="Times New Roman"/>
                          <w:b/>
                          <w:bCs/>
                          <w:sz w:val="56"/>
                          <w:szCs w:val="56"/>
                          <w:lang w:val="en-IN"/>
                        </w:rPr>
                        <w:t>O</w:t>
                      </w:r>
                      <w:r w:rsidR="005B1F30" w:rsidRPr="00EA6C5E">
                        <w:rPr>
                          <w:rFonts w:ascii="Times New Roman" w:hAnsi="Times New Roman" w:cs="Times New Roman"/>
                          <w:b/>
                          <w:bCs/>
                          <w:sz w:val="56"/>
                          <w:szCs w:val="56"/>
                          <w:lang w:val="en-IN"/>
                        </w:rPr>
                        <w:t>V</w:t>
                      </w:r>
                      <w:r w:rsidR="00E00D15" w:rsidRPr="00EA6C5E">
                        <w:rPr>
                          <w:rFonts w:ascii="Times New Roman" w:hAnsi="Times New Roman" w:cs="Times New Roman"/>
                          <w:b/>
                          <w:bCs/>
                          <w:sz w:val="56"/>
                          <w:szCs w:val="56"/>
                          <w:lang w:val="en-IN"/>
                        </w:rPr>
                        <w:t>E</w:t>
                      </w:r>
                      <w:r w:rsidR="005B1F30" w:rsidRPr="00EA6C5E">
                        <w:rPr>
                          <w:rFonts w:ascii="Times New Roman" w:hAnsi="Times New Roman" w:cs="Times New Roman"/>
                          <w:b/>
                          <w:bCs/>
                          <w:sz w:val="56"/>
                          <w:szCs w:val="56"/>
                          <w:lang w:val="en-IN"/>
                        </w:rPr>
                        <w:t>RVIEW</w:t>
                      </w:r>
                    </w:p>
                  </w:txbxContent>
                </v:textbox>
                <w10:wrap anchorx="margin"/>
              </v:rect>
            </w:pict>
          </mc:Fallback>
        </mc:AlternateContent>
      </w:r>
      <w:r w:rsidR="009816C7">
        <w:t xml:space="preserve">   </w:t>
      </w:r>
    </w:p>
    <w:p w14:paraId="4328401E" w14:textId="6204B9B3" w:rsidR="003375BA" w:rsidRDefault="003375BA" w:rsidP="007777D2">
      <w:pPr>
        <w:pStyle w:val="NoSpacing"/>
        <w:rPr>
          <w:color w:val="FFFFFF" w:themeColor="background1"/>
          <w:sz w:val="44"/>
          <w:szCs w:val="44"/>
        </w:rPr>
      </w:pPr>
    </w:p>
    <w:p w14:paraId="079ECEFD" w14:textId="77777777" w:rsidR="00EA6C5E" w:rsidRDefault="00EA6C5E" w:rsidP="00356848">
      <w:pPr>
        <w:pStyle w:val="NoSpacing"/>
        <w:jc w:val="both"/>
        <w:rPr>
          <w:color w:val="FFFFFF" w:themeColor="background1"/>
          <w:sz w:val="36"/>
          <w:szCs w:val="36"/>
        </w:rPr>
      </w:pPr>
    </w:p>
    <w:p w14:paraId="69D7C28D" w14:textId="77777777" w:rsidR="00EA6C5E" w:rsidRDefault="00EA6C5E" w:rsidP="00356848">
      <w:pPr>
        <w:pStyle w:val="NoSpacing"/>
        <w:jc w:val="both"/>
        <w:rPr>
          <w:color w:val="FFFFFF" w:themeColor="background1"/>
          <w:sz w:val="36"/>
          <w:szCs w:val="36"/>
        </w:rPr>
      </w:pPr>
    </w:p>
    <w:p w14:paraId="2758954F" w14:textId="77777777" w:rsidR="00EA6C5E" w:rsidRDefault="00EA6C5E" w:rsidP="00356848">
      <w:pPr>
        <w:pStyle w:val="NoSpacing"/>
        <w:jc w:val="both"/>
        <w:rPr>
          <w:color w:val="FFFFFF" w:themeColor="background1"/>
          <w:sz w:val="36"/>
          <w:szCs w:val="36"/>
        </w:rPr>
      </w:pPr>
    </w:p>
    <w:p w14:paraId="766F4079" w14:textId="0C64C8B3" w:rsidR="007A71A0" w:rsidRDefault="007777D2" w:rsidP="00356848">
      <w:pPr>
        <w:pStyle w:val="NoSpacing"/>
        <w:jc w:val="both"/>
        <w:rPr>
          <w:color w:val="FFFFFF" w:themeColor="background1"/>
          <w:sz w:val="36"/>
          <w:szCs w:val="36"/>
        </w:rPr>
      </w:pPr>
      <w:r w:rsidRPr="00AD0074">
        <w:rPr>
          <w:color w:val="FFFFFF" w:themeColor="background1"/>
          <w:sz w:val="36"/>
          <w:szCs w:val="36"/>
        </w:rPr>
        <w:t>Northwind Traders aims to analyze sales, customer behavior, and employee performance to improve decision-making. This report consolidates data from various sources to provide a clear business overview.  Sales trends will highlight revenue patterns, top-selling products, and seasonal demand, helping optimize inventory and pricing strategies. Customer segmentation will categorize buyers based on location and purchase history to enhance marketing efforts.</w:t>
      </w:r>
      <w:r w:rsidR="001C4C16" w:rsidRPr="00AD0074">
        <w:rPr>
          <w:color w:val="FFFFFF" w:themeColor="background1"/>
          <w:sz w:val="36"/>
          <w:szCs w:val="36"/>
        </w:rPr>
        <w:t xml:space="preserve"> </w:t>
      </w:r>
      <w:r w:rsidRPr="00AD0074">
        <w:rPr>
          <w:color w:val="FFFFFF" w:themeColor="background1"/>
          <w:sz w:val="36"/>
          <w:szCs w:val="36"/>
        </w:rPr>
        <w:t>Inventory tracking will ensure efficient stock management, preventing shortages and excess supply. Supplier data will help evaluate vendor reliability and streamline procurement processes. Employee performance metrics will assess productivity, recognizing top contributors and identifying areas for improvement. Interactive visualizations and filters will make data exploration simple and effective. By transforming raw data into meaningful insights, this report will</w:t>
      </w:r>
      <w:r w:rsidRPr="00AD0074">
        <w:rPr>
          <w:sz w:val="36"/>
          <w:szCs w:val="36"/>
        </w:rPr>
        <w:t xml:space="preserve"> </w:t>
      </w:r>
      <w:r w:rsidR="00F0352A" w:rsidRPr="00AD0074">
        <w:rPr>
          <w:color w:val="FFFFFF" w:themeColor="background1"/>
          <w:sz w:val="36"/>
          <w:szCs w:val="36"/>
        </w:rPr>
        <w:t>help Northwind Traders</w:t>
      </w:r>
      <w:r w:rsidR="003375BA" w:rsidRPr="00AD0074">
        <w:rPr>
          <w:sz w:val="36"/>
          <w:szCs w:val="36"/>
        </w:rPr>
        <w:t xml:space="preserve"> </w:t>
      </w:r>
      <w:r w:rsidR="00F0352A" w:rsidRPr="00AD0074">
        <w:rPr>
          <w:color w:val="FFFFFF" w:themeColor="background1"/>
          <w:sz w:val="36"/>
          <w:szCs w:val="36"/>
        </w:rPr>
        <w:t>stay competitive and drive business growth efficientl</w:t>
      </w:r>
      <w:r w:rsidR="001C4C16" w:rsidRPr="00AD0074">
        <w:rPr>
          <w:color w:val="FFFFFF" w:themeColor="background1"/>
          <w:sz w:val="36"/>
          <w:szCs w:val="36"/>
        </w:rPr>
        <w:t>y.</w:t>
      </w:r>
    </w:p>
    <w:p w14:paraId="3B1B3C48" w14:textId="77777777" w:rsidR="00EA6C5E" w:rsidRDefault="00EA6C5E" w:rsidP="00356848">
      <w:pPr>
        <w:pStyle w:val="NoSpacing"/>
        <w:jc w:val="both"/>
        <w:rPr>
          <w:color w:val="FFFFFF" w:themeColor="background1"/>
          <w:sz w:val="36"/>
          <w:szCs w:val="36"/>
        </w:rPr>
      </w:pPr>
    </w:p>
    <w:p w14:paraId="3E0DCB46" w14:textId="77777777" w:rsidR="00EA6C5E" w:rsidRDefault="00EA6C5E" w:rsidP="00356848">
      <w:pPr>
        <w:pStyle w:val="NoSpacing"/>
        <w:jc w:val="both"/>
        <w:rPr>
          <w:color w:val="FFFFFF" w:themeColor="background1"/>
          <w:sz w:val="36"/>
          <w:szCs w:val="36"/>
        </w:rPr>
      </w:pPr>
    </w:p>
    <w:p w14:paraId="44467CB9" w14:textId="77777777" w:rsidR="00EA6C5E" w:rsidRDefault="00EA6C5E" w:rsidP="00356848">
      <w:pPr>
        <w:pStyle w:val="NoSpacing"/>
        <w:jc w:val="both"/>
        <w:rPr>
          <w:color w:val="FFFFFF" w:themeColor="background1"/>
          <w:sz w:val="36"/>
          <w:szCs w:val="36"/>
        </w:rPr>
      </w:pPr>
    </w:p>
    <w:p w14:paraId="28F1507B" w14:textId="77777777" w:rsidR="00EA6C5E" w:rsidRDefault="00EA6C5E" w:rsidP="00356848">
      <w:pPr>
        <w:pStyle w:val="NoSpacing"/>
        <w:jc w:val="both"/>
        <w:rPr>
          <w:color w:val="FFFFFF" w:themeColor="background1"/>
          <w:sz w:val="36"/>
          <w:szCs w:val="36"/>
        </w:rPr>
      </w:pPr>
    </w:p>
    <w:p w14:paraId="1354D0CB" w14:textId="77777777" w:rsidR="00EA6C5E" w:rsidRDefault="00EA6C5E" w:rsidP="00356848">
      <w:pPr>
        <w:pStyle w:val="NoSpacing"/>
        <w:jc w:val="both"/>
        <w:rPr>
          <w:color w:val="FFFFFF" w:themeColor="background1"/>
          <w:sz w:val="36"/>
          <w:szCs w:val="36"/>
        </w:rPr>
      </w:pPr>
    </w:p>
    <w:p w14:paraId="2F3C3429" w14:textId="77777777" w:rsidR="00581A49" w:rsidRDefault="00581A49" w:rsidP="00DE01A2">
      <w:pPr>
        <w:pStyle w:val="Address"/>
        <w:rPr>
          <w:sz w:val="40"/>
          <w:szCs w:val="40"/>
        </w:rPr>
      </w:pPr>
    </w:p>
    <w:p w14:paraId="0F335A86" w14:textId="77777777" w:rsidR="0066636E" w:rsidRPr="00B35962" w:rsidRDefault="0066636E" w:rsidP="00DE01A2">
      <w:pPr>
        <w:pStyle w:val="Address"/>
        <w:rPr>
          <w:sz w:val="40"/>
          <w:szCs w:val="40"/>
        </w:rPr>
      </w:pPr>
    </w:p>
    <w:p w14:paraId="38BAAFE0" w14:textId="55E0B286" w:rsidR="000251C5" w:rsidRPr="00B35962" w:rsidRDefault="00D51F7B" w:rsidP="008473AF">
      <w:pPr>
        <w:pStyle w:val="Title"/>
        <w:jc w:val="left"/>
      </w:pPr>
      <w:r>
        <w:rPr>
          <w:noProof/>
        </w:rPr>
        <mc:AlternateContent>
          <mc:Choice Requires="wps">
            <w:drawing>
              <wp:anchor distT="0" distB="0" distL="114300" distR="114300" simplePos="0" relativeHeight="251663360" behindDoc="0" locked="0" layoutInCell="1" allowOverlap="1" wp14:anchorId="282DAA6E" wp14:editId="527B8D10">
                <wp:simplePos x="0" y="0"/>
                <wp:positionH relativeFrom="margin">
                  <wp:align>center</wp:align>
                </wp:positionH>
                <wp:positionV relativeFrom="paragraph">
                  <wp:posOffset>7743</wp:posOffset>
                </wp:positionV>
                <wp:extent cx="2215376" cy="542693"/>
                <wp:effectExtent l="0" t="0" r="13970" b="10160"/>
                <wp:wrapNone/>
                <wp:docPr id="1495702625" name="Rectangle 4"/>
                <wp:cNvGraphicFramePr/>
                <a:graphic xmlns:a="http://schemas.openxmlformats.org/drawingml/2006/main">
                  <a:graphicData uri="http://schemas.microsoft.com/office/word/2010/wordprocessingShape">
                    <wps:wsp>
                      <wps:cNvSpPr/>
                      <wps:spPr>
                        <a:xfrm>
                          <a:off x="0" y="0"/>
                          <a:ext cx="2215376" cy="54269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11E02" id="Rectangle 4" o:spid="_x0000_s1026" style="position:absolute;margin-left:0;margin-top:.6pt;width:174.45pt;height:42.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" filled="f" strokecolor="white [3212]" strokeweight="1pt">
                <w10:wrap anchorx="margin"/>
              </v:rect>
            </w:pict>
          </mc:Fallback>
        </mc:AlternateContent>
      </w:r>
      <w:r w:rsidR="008473AF">
        <w:t xml:space="preserve">                              </w:t>
      </w:r>
      <w:r w:rsidR="005D455A">
        <w:t>The Process</w:t>
      </w:r>
    </w:p>
    <w:p w14:paraId="4C4A04C8" w14:textId="77777777" w:rsidR="000251C5" w:rsidRDefault="000251C5" w:rsidP="008F5422"/>
    <w:p w14:paraId="73372980" w14:textId="77777777" w:rsidR="00AC3006" w:rsidRDefault="00AC3006" w:rsidP="00D847B0">
      <w:pPr>
        <w:pStyle w:val="NoSpacing"/>
        <w:rPr>
          <w:b/>
          <w:bCs/>
          <w:color w:val="FFFFFF" w:themeColor="background1"/>
          <w:sz w:val="32"/>
          <w:szCs w:val="32"/>
        </w:rPr>
      </w:pPr>
    </w:p>
    <w:p w14:paraId="54A13BD2" w14:textId="42642404" w:rsidR="000251C5" w:rsidRPr="00AC3006" w:rsidRDefault="00385B18" w:rsidP="00D847B0">
      <w:pPr>
        <w:pStyle w:val="NoSpacing"/>
        <w:rPr>
          <w:b/>
          <w:bCs/>
          <w:color w:val="FFFFFF" w:themeColor="background1"/>
          <w:sz w:val="32"/>
          <w:szCs w:val="32"/>
        </w:rPr>
      </w:pPr>
      <w:r w:rsidRPr="00AC3006">
        <w:rPr>
          <w:b/>
          <w:bCs/>
          <w:color w:val="FFFFFF" w:themeColor="background1"/>
          <w:sz w:val="32"/>
          <w:szCs w:val="32"/>
        </w:rPr>
        <w:t>1.</w:t>
      </w:r>
      <w:r w:rsidR="000F5311" w:rsidRPr="00AC3006">
        <w:rPr>
          <w:b/>
          <w:bCs/>
          <w:color w:val="FFFFFF" w:themeColor="background1"/>
          <w:sz w:val="32"/>
          <w:szCs w:val="32"/>
        </w:rPr>
        <w:t>Data Acquisition from GitHub:</w:t>
      </w:r>
    </w:p>
    <w:p w14:paraId="1F1272A6" w14:textId="1EC661BA" w:rsidR="001D7EB1" w:rsidRPr="00AC3006" w:rsidRDefault="001D7EB1" w:rsidP="00651E54">
      <w:pPr>
        <w:jc w:val="both"/>
        <w:rPr>
          <w:sz w:val="28"/>
          <w:szCs w:val="28"/>
        </w:rPr>
      </w:pPr>
      <w:r w:rsidRPr="00AC3006">
        <w:rPr>
          <w:sz w:val="28"/>
          <w:szCs w:val="28"/>
        </w:rPr>
        <w:t xml:space="preserve">Gather the necessary dataset </w:t>
      </w:r>
      <w:r w:rsidR="005F1466" w:rsidRPr="00AC3006">
        <w:rPr>
          <w:sz w:val="28"/>
          <w:szCs w:val="28"/>
        </w:rPr>
        <w:t xml:space="preserve">of </w:t>
      </w:r>
      <w:r w:rsidRPr="00AC3006">
        <w:rPr>
          <w:sz w:val="28"/>
          <w:szCs w:val="28"/>
        </w:rPr>
        <w:t>Northwind database</w:t>
      </w:r>
      <w:r w:rsidR="005F1466" w:rsidRPr="00AC3006">
        <w:rPr>
          <w:sz w:val="28"/>
          <w:szCs w:val="28"/>
        </w:rPr>
        <w:t xml:space="preserve"> from a designed GitHub </w:t>
      </w:r>
      <w:r w:rsidR="00FD5144" w:rsidRPr="00AC3006">
        <w:rPr>
          <w:sz w:val="28"/>
          <w:szCs w:val="28"/>
        </w:rPr>
        <w:t>repository</w:t>
      </w:r>
      <w:r w:rsidRPr="00AC3006">
        <w:rPr>
          <w:sz w:val="28"/>
          <w:szCs w:val="28"/>
        </w:rPr>
        <w:t>, containing key business information such as sales transactions, customer details, employee records, product inventory, supplier data, and shipping information.</w:t>
      </w:r>
    </w:p>
    <w:p w14:paraId="01165ED5" w14:textId="77777777" w:rsidR="00FD5144" w:rsidRPr="00D847B0" w:rsidRDefault="00FD5144" w:rsidP="00D847B0">
      <w:pPr>
        <w:pStyle w:val="NoSpacing"/>
        <w:rPr>
          <w:color w:val="FFFFFF" w:themeColor="background1"/>
          <w:sz w:val="44"/>
          <w:szCs w:val="44"/>
        </w:rPr>
      </w:pPr>
    </w:p>
    <w:p w14:paraId="188805D9" w14:textId="0AA3E049" w:rsidR="00FD5144" w:rsidRDefault="00100566" w:rsidP="00D847B0">
      <w:pPr>
        <w:pStyle w:val="NoSpacing"/>
        <w:rPr>
          <w:color w:val="FFFFFF" w:themeColor="background1"/>
          <w:sz w:val="28"/>
          <w:szCs w:val="28"/>
        </w:rPr>
      </w:pPr>
      <w:r w:rsidRPr="00AC3006">
        <w:rPr>
          <w:b/>
          <w:bCs/>
          <w:color w:val="FFFFFF" w:themeColor="background1"/>
          <w:sz w:val="32"/>
          <w:szCs w:val="32"/>
        </w:rPr>
        <w:t>2. Data Transformation and Enhancement:</w:t>
      </w:r>
      <w:r w:rsidRPr="00D847B0">
        <w:rPr>
          <w:color w:val="FFFFFF" w:themeColor="background1"/>
          <w:sz w:val="44"/>
          <w:szCs w:val="44"/>
        </w:rPr>
        <w:br/>
      </w:r>
      <w:r w:rsidRPr="00AC3006">
        <w:rPr>
          <w:color w:val="FFFFFF" w:themeColor="background1"/>
          <w:sz w:val="28"/>
          <w:szCs w:val="28"/>
        </w:rPr>
        <w:t>Perform data cleaning and transformation to ensure accuracy, consistency, and completeness. Enhance the dataset by deriving new metrics such as total sales, customer segments, and inventory turnover rates for deeper insights.</w:t>
      </w:r>
    </w:p>
    <w:p w14:paraId="6DCB260B" w14:textId="77777777" w:rsidR="00AC3006" w:rsidRPr="00D847B0" w:rsidRDefault="00AC3006" w:rsidP="00D847B0">
      <w:pPr>
        <w:pStyle w:val="NoSpacing"/>
        <w:rPr>
          <w:color w:val="FFFFFF" w:themeColor="background1"/>
          <w:sz w:val="44"/>
          <w:szCs w:val="44"/>
        </w:rPr>
      </w:pPr>
    </w:p>
    <w:p w14:paraId="75ECE216" w14:textId="4AF1B9C2" w:rsidR="003919CC" w:rsidRPr="00D847B0" w:rsidRDefault="003919CC" w:rsidP="00D847B0">
      <w:pPr>
        <w:pStyle w:val="NoSpacing"/>
        <w:rPr>
          <w:color w:val="FFFFFF" w:themeColor="background1"/>
          <w:sz w:val="44"/>
          <w:szCs w:val="44"/>
        </w:rPr>
      </w:pPr>
      <w:r w:rsidRPr="00AC3006">
        <w:rPr>
          <w:b/>
          <w:bCs/>
          <w:color w:val="FFFFFF" w:themeColor="background1"/>
          <w:sz w:val="32"/>
          <w:szCs w:val="32"/>
        </w:rPr>
        <w:t>3. Connecting with Analytical Tools:</w:t>
      </w:r>
      <w:r w:rsidRPr="00D847B0">
        <w:rPr>
          <w:color w:val="FFFFFF" w:themeColor="background1"/>
          <w:sz w:val="44"/>
          <w:szCs w:val="44"/>
        </w:rPr>
        <w:br/>
      </w:r>
      <w:r w:rsidRPr="00AC3006">
        <w:rPr>
          <w:color w:val="FFFFFF" w:themeColor="background1"/>
          <w:sz w:val="28"/>
          <w:szCs w:val="28"/>
        </w:rPr>
        <w:t>Establish seamless integration between the dataset and analytical tools such as Power BI</w:t>
      </w:r>
      <w:r w:rsidR="00AF675C" w:rsidRPr="00AC3006">
        <w:rPr>
          <w:color w:val="FFFFFF" w:themeColor="background1"/>
          <w:sz w:val="28"/>
          <w:szCs w:val="28"/>
        </w:rPr>
        <w:t>, Excel</w:t>
      </w:r>
      <w:r w:rsidRPr="00AC3006">
        <w:rPr>
          <w:color w:val="FFFFFF" w:themeColor="background1"/>
          <w:sz w:val="28"/>
          <w:szCs w:val="28"/>
        </w:rPr>
        <w:t xml:space="preserve"> and SQL. Utilize SQL for data extraction and transformation, while Power BI will serve as the primary tool for visualization and dashboard creation.</w:t>
      </w:r>
    </w:p>
    <w:p w14:paraId="57A9F0FA" w14:textId="0C06F5FC" w:rsidR="000F5311" w:rsidRPr="00D847B0" w:rsidRDefault="000F5311" w:rsidP="00D847B0">
      <w:pPr>
        <w:pStyle w:val="NoSpacing"/>
        <w:rPr>
          <w:color w:val="FFFFFF" w:themeColor="background1"/>
          <w:sz w:val="44"/>
          <w:szCs w:val="44"/>
        </w:rPr>
      </w:pPr>
      <w:r w:rsidRPr="00D847B0">
        <w:rPr>
          <w:color w:val="FFFFFF" w:themeColor="background1"/>
          <w:sz w:val="44"/>
          <w:szCs w:val="44"/>
        </w:rPr>
        <w:t xml:space="preserve">    </w:t>
      </w:r>
    </w:p>
    <w:p w14:paraId="51B36C2D" w14:textId="2E5819F1" w:rsidR="00B106E1" w:rsidRPr="00D847B0" w:rsidRDefault="00B106E1" w:rsidP="00D847B0">
      <w:pPr>
        <w:pStyle w:val="NoSpacing"/>
        <w:rPr>
          <w:color w:val="FFFFFF" w:themeColor="background1"/>
          <w:sz w:val="44"/>
          <w:szCs w:val="44"/>
        </w:rPr>
      </w:pPr>
      <w:r w:rsidRPr="00AC3006">
        <w:rPr>
          <w:b/>
          <w:bCs/>
          <w:color w:val="FFFFFF" w:themeColor="background1"/>
          <w:sz w:val="32"/>
          <w:szCs w:val="32"/>
        </w:rPr>
        <w:t>4. Problem Statement Solution in Power BI:</w:t>
      </w:r>
      <w:r w:rsidRPr="00061886">
        <w:rPr>
          <w:b/>
          <w:bCs/>
          <w:color w:val="FFFFFF" w:themeColor="background1"/>
          <w:sz w:val="44"/>
          <w:szCs w:val="44"/>
        </w:rPr>
        <w:br/>
      </w:r>
      <w:r w:rsidRPr="00AC3006">
        <w:rPr>
          <w:color w:val="FFFFFF" w:themeColor="background1"/>
          <w:sz w:val="28"/>
          <w:szCs w:val="28"/>
        </w:rPr>
        <w:t>Use Power BI to analyze sales trends, customer segmentation, employee performance, and inventory management. Implement interactive visualizations and dynamic filters to enable stakeholders to explore key business insights efficiently.</w:t>
      </w:r>
    </w:p>
    <w:p w14:paraId="1B8CFDDF" w14:textId="77777777" w:rsidR="00AC3006" w:rsidRDefault="00AC3006" w:rsidP="00D847B0">
      <w:pPr>
        <w:pStyle w:val="NoSpacing"/>
        <w:rPr>
          <w:b/>
          <w:bCs/>
          <w:color w:val="FFFFFF" w:themeColor="background1"/>
          <w:sz w:val="32"/>
          <w:szCs w:val="32"/>
        </w:rPr>
      </w:pPr>
    </w:p>
    <w:p w14:paraId="1D5FF3BB" w14:textId="0AF42769" w:rsidR="00F144DB" w:rsidRPr="00D847B0" w:rsidRDefault="00A42D8F" w:rsidP="00D847B0">
      <w:pPr>
        <w:pStyle w:val="NoSpacing"/>
        <w:rPr>
          <w:color w:val="FFFFFF" w:themeColor="background1"/>
          <w:sz w:val="44"/>
          <w:szCs w:val="44"/>
        </w:rPr>
      </w:pPr>
      <w:r w:rsidRPr="00AC3006">
        <w:rPr>
          <w:b/>
          <w:bCs/>
          <w:color w:val="FFFFFF" w:themeColor="background1"/>
          <w:sz w:val="32"/>
          <w:szCs w:val="32"/>
        </w:rPr>
        <w:t>5.</w:t>
      </w:r>
      <w:r w:rsidR="00F144DB" w:rsidRPr="00AC3006">
        <w:rPr>
          <w:b/>
          <w:bCs/>
          <w:color w:val="FFFFFF" w:themeColor="background1"/>
          <w:sz w:val="32"/>
          <w:szCs w:val="32"/>
        </w:rPr>
        <w:t>Exploratory Data Analysis (EDA):</w:t>
      </w:r>
      <w:r w:rsidR="00F144DB" w:rsidRPr="00D847B0">
        <w:rPr>
          <w:color w:val="FFFFFF" w:themeColor="background1"/>
          <w:sz w:val="44"/>
          <w:szCs w:val="44"/>
        </w:rPr>
        <w:br/>
      </w:r>
      <w:r w:rsidR="00F144DB" w:rsidRPr="00AC3006">
        <w:rPr>
          <w:color w:val="FFFFFF" w:themeColor="background1"/>
          <w:sz w:val="28"/>
          <w:szCs w:val="28"/>
        </w:rPr>
        <w:t>Conduct exploratory data analysis</w:t>
      </w:r>
      <w:r w:rsidRPr="00AC3006">
        <w:rPr>
          <w:color w:val="FFFFFF" w:themeColor="background1"/>
          <w:sz w:val="28"/>
          <w:szCs w:val="28"/>
        </w:rPr>
        <w:t xml:space="preserve"> using either Excel or SQL</w:t>
      </w:r>
      <w:r w:rsidR="00634FF1" w:rsidRPr="00AC3006">
        <w:rPr>
          <w:color w:val="FFFFFF" w:themeColor="background1"/>
          <w:sz w:val="28"/>
          <w:szCs w:val="28"/>
        </w:rPr>
        <w:t xml:space="preserve"> Workbench depending on complexity of the analysis</w:t>
      </w:r>
      <w:r w:rsidR="00F144DB" w:rsidRPr="00AC3006">
        <w:rPr>
          <w:color w:val="FFFFFF" w:themeColor="background1"/>
          <w:sz w:val="28"/>
          <w:szCs w:val="28"/>
        </w:rPr>
        <w:t xml:space="preserve"> to identify sales patterns, customer preferences, and product performance. Leverage SQL queries and Power BI dashboards to uncover trends, correlations, and business opportunities</w:t>
      </w:r>
      <w:r w:rsidR="003F7B27" w:rsidRPr="00AC3006">
        <w:rPr>
          <w:color w:val="FFFFFF" w:themeColor="background1"/>
          <w:sz w:val="28"/>
          <w:szCs w:val="28"/>
        </w:rPr>
        <w:t xml:space="preserve"> and to inform subsequent decision-making.</w:t>
      </w:r>
    </w:p>
    <w:p w14:paraId="35B1B8F5" w14:textId="76219ADC" w:rsidR="00DF6895" w:rsidRPr="00D847B0" w:rsidRDefault="00A44118" w:rsidP="00D847B0">
      <w:pPr>
        <w:pStyle w:val="NoSpacing"/>
        <w:rPr>
          <w:color w:val="FFFFFF" w:themeColor="background1"/>
          <w:sz w:val="44"/>
          <w:szCs w:val="44"/>
        </w:rPr>
      </w:pPr>
      <w:r>
        <w:rPr>
          <w:color w:val="FFFFFF" w:themeColor="background1"/>
          <w:sz w:val="44"/>
          <w:szCs w:val="44"/>
        </w:rPr>
        <w:t xml:space="preserve"> </w:t>
      </w:r>
    </w:p>
    <w:p w14:paraId="3F07FDB5" w14:textId="3AF9C091" w:rsidR="000D2A39" w:rsidRDefault="000D2A39" w:rsidP="00D847B0">
      <w:pPr>
        <w:pStyle w:val="NoSpacing"/>
        <w:rPr>
          <w:b/>
          <w:bCs/>
          <w:color w:val="FFFFFF" w:themeColor="background1"/>
          <w:sz w:val="32"/>
          <w:szCs w:val="32"/>
        </w:rPr>
      </w:pPr>
      <w:r>
        <w:rPr>
          <w:b/>
          <w:bCs/>
          <w:color w:val="FFFFFF" w:themeColor="background1"/>
          <w:sz w:val="32"/>
          <w:szCs w:val="32"/>
        </w:rPr>
        <w:t xml:space="preserve">             </w:t>
      </w:r>
      <w:r w:rsidR="0041695A">
        <w:rPr>
          <w:b/>
          <w:bCs/>
          <w:color w:val="FFFFFF" w:themeColor="background1"/>
          <w:sz w:val="32"/>
          <w:szCs w:val="32"/>
        </w:rPr>
        <w:t xml:space="preserve">                                                                                                              </w:t>
      </w:r>
      <w:r>
        <w:rPr>
          <w:b/>
          <w:bCs/>
          <w:color w:val="FFFFFF" w:themeColor="background1"/>
          <w:sz w:val="32"/>
          <w:szCs w:val="32"/>
        </w:rPr>
        <w:t xml:space="preserve">                                                                                                                   </w:t>
      </w:r>
    </w:p>
    <w:p w14:paraId="7ABC917C" w14:textId="291D1806" w:rsidR="00DF6895" w:rsidRPr="00D847B0" w:rsidRDefault="00DF6895" w:rsidP="00D847B0">
      <w:pPr>
        <w:pStyle w:val="NoSpacing"/>
        <w:rPr>
          <w:color w:val="FFFFFF" w:themeColor="background1"/>
          <w:sz w:val="44"/>
          <w:szCs w:val="44"/>
        </w:rPr>
      </w:pPr>
      <w:r w:rsidRPr="00AC3006">
        <w:rPr>
          <w:b/>
          <w:bCs/>
          <w:color w:val="FFFFFF" w:themeColor="background1"/>
          <w:sz w:val="32"/>
          <w:szCs w:val="32"/>
        </w:rPr>
        <w:t>6.Creation of Visual and Insightful PowerPoint:</w:t>
      </w:r>
      <w:r w:rsidRPr="00D847B0">
        <w:rPr>
          <w:color w:val="FFFFFF" w:themeColor="background1"/>
          <w:sz w:val="44"/>
          <w:szCs w:val="44"/>
        </w:rPr>
        <w:br/>
      </w:r>
      <w:r w:rsidRPr="00AC3006">
        <w:rPr>
          <w:color w:val="FFFFFF" w:themeColor="background1"/>
          <w:sz w:val="28"/>
          <w:szCs w:val="28"/>
        </w:rPr>
        <w:t>Develop a comprehensive PowerPoint presentation summarizing the analysis, insights, and key business recommendations. Each section should contain visual representations, data-driven conclusions, and action points for decision-makers.</w:t>
      </w:r>
    </w:p>
    <w:p w14:paraId="76E534F7" w14:textId="77777777" w:rsidR="00C30B62" w:rsidRPr="00D847B0" w:rsidRDefault="00C30B62" w:rsidP="00D847B0">
      <w:pPr>
        <w:pStyle w:val="NoSpacing"/>
        <w:rPr>
          <w:color w:val="FFFFFF" w:themeColor="background1"/>
          <w:sz w:val="44"/>
          <w:szCs w:val="44"/>
        </w:rPr>
      </w:pPr>
    </w:p>
    <w:p w14:paraId="4419852A" w14:textId="1A3BCFD0" w:rsidR="00C30B62" w:rsidRPr="00D847B0" w:rsidRDefault="00606528" w:rsidP="00D847B0">
      <w:pPr>
        <w:pStyle w:val="NoSpacing"/>
        <w:rPr>
          <w:color w:val="FFFFFF" w:themeColor="background1"/>
          <w:sz w:val="44"/>
          <w:szCs w:val="44"/>
        </w:rPr>
      </w:pPr>
      <w:r w:rsidRPr="00AC3006">
        <w:rPr>
          <w:b/>
          <w:bCs/>
          <w:color w:val="FFFFFF" w:themeColor="background1"/>
          <w:sz w:val="32"/>
          <w:szCs w:val="32"/>
        </w:rPr>
        <w:t>7.Detailed Documentation:</w:t>
      </w:r>
      <w:r w:rsidRPr="00D847B0">
        <w:rPr>
          <w:color w:val="FFFFFF" w:themeColor="background1"/>
          <w:sz w:val="44"/>
          <w:szCs w:val="44"/>
        </w:rPr>
        <w:br/>
      </w:r>
      <w:r w:rsidRPr="00AC3006">
        <w:rPr>
          <w:color w:val="FFFFFF" w:themeColor="background1"/>
          <w:sz w:val="28"/>
          <w:szCs w:val="28"/>
        </w:rPr>
        <w:t>Compile a structured report documenting the entire process, including data collection, transformation, analysis, Power BI solutions, EDA findings, and visualizations. This report will serve as a reference for future business strategy and optimization.</w:t>
      </w:r>
    </w:p>
    <w:p w14:paraId="7CBCE282" w14:textId="77777777" w:rsidR="000251C5" w:rsidRDefault="000251C5" w:rsidP="008F5422"/>
    <w:p w14:paraId="499E2B58" w14:textId="77777777" w:rsidR="000251C5" w:rsidRDefault="000251C5" w:rsidP="008F5422"/>
    <w:p w14:paraId="7B1385C7" w14:textId="77777777" w:rsidR="000251C5" w:rsidRDefault="000251C5" w:rsidP="008F5422"/>
    <w:p w14:paraId="1C39070F" w14:textId="77777777" w:rsidR="000251C5" w:rsidRDefault="000251C5" w:rsidP="008F5422"/>
    <w:p w14:paraId="23845E62" w14:textId="77777777" w:rsidR="000251C5" w:rsidRDefault="000251C5" w:rsidP="008F5422"/>
    <w:p w14:paraId="2E2CD972" w14:textId="77777777" w:rsidR="000251C5" w:rsidRDefault="000251C5" w:rsidP="008F5422"/>
    <w:p w14:paraId="7D13443B" w14:textId="77777777" w:rsidR="000251C5" w:rsidRDefault="000251C5" w:rsidP="008F5422"/>
    <w:p w14:paraId="1B9F08A3" w14:textId="77777777" w:rsidR="000251C5" w:rsidRDefault="000251C5" w:rsidP="008F5422"/>
    <w:p w14:paraId="03F29932" w14:textId="77777777" w:rsidR="00AC3006" w:rsidRDefault="00AC3006" w:rsidP="008F5422"/>
    <w:p w14:paraId="4E86385A" w14:textId="77777777" w:rsidR="00AC3006" w:rsidRDefault="00AC3006" w:rsidP="008F5422"/>
    <w:p w14:paraId="612566FA" w14:textId="77777777" w:rsidR="00AC3006" w:rsidRDefault="00AC3006" w:rsidP="008F5422"/>
    <w:p w14:paraId="7411A75F" w14:textId="77777777" w:rsidR="00AC3006" w:rsidRDefault="00AC3006" w:rsidP="008F5422"/>
    <w:p w14:paraId="3E5654AE" w14:textId="77777777" w:rsidR="00AC3006" w:rsidRDefault="00AC3006" w:rsidP="008F5422"/>
    <w:p w14:paraId="1AB0DFF0" w14:textId="77777777" w:rsidR="00AC3006" w:rsidRDefault="00AC3006" w:rsidP="008F5422"/>
    <w:p w14:paraId="225DE43B" w14:textId="77777777" w:rsidR="00AC3006" w:rsidRDefault="00AC3006" w:rsidP="008F5422"/>
    <w:p w14:paraId="0EEC726A" w14:textId="77777777" w:rsidR="00AC3006" w:rsidRDefault="00AC3006" w:rsidP="008F5422"/>
    <w:p w14:paraId="0737A718" w14:textId="77777777" w:rsidR="00AC3006" w:rsidRDefault="00AC3006" w:rsidP="008F5422"/>
    <w:p w14:paraId="373C1434" w14:textId="77777777" w:rsidR="00AC3006" w:rsidRDefault="00AC3006" w:rsidP="008F5422"/>
    <w:p w14:paraId="2809D2EF" w14:textId="77777777" w:rsidR="00AC3006" w:rsidRDefault="00AC3006" w:rsidP="008F5422"/>
    <w:p w14:paraId="0FB69320" w14:textId="77777777" w:rsidR="00AC3006" w:rsidRDefault="00AC3006" w:rsidP="008F5422"/>
    <w:p w14:paraId="5ACF5AF5" w14:textId="77777777" w:rsidR="00AC3006" w:rsidRDefault="00AC3006" w:rsidP="008F5422"/>
    <w:p w14:paraId="5FA02C35" w14:textId="77777777" w:rsidR="00AC3006" w:rsidRDefault="00AC3006" w:rsidP="008F5422"/>
    <w:p w14:paraId="350F4693" w14:textId="77777777" w:rsidR="00AC3006" w:rsidRDefault="00AC3006" w:rsidP="008F5422"/>
    <w:p w14:paraId="4E694878" w14:textId="77777777" w:rsidR="00AC3006" w:rsidRDefault="00AC3006" w:rsidP="008F5422"/>
    <w:p w14:paraId="0E10825C" w14:textId="77777777" w:rsidR="00AC3006" w:rsidRDefault="00AC3006" w:rsidP="008F5422"/>
    <w:p w14:paraId="1A57708A" w14:textId="77777777" w:rsidR="00AC3006" w:rsidRDefault="00AC3006" w:rsidP="008F5422"/>
    <w:p w14:paraId="3B28EF7E" w14:textId="77777777" w:rsidR="00AC3006" w:rsidRDefault="00AC3006" w:rsidP="008F5422"/>
    <w:p w14:paraId="29685EAC" w14:textId="77777777" w:rsidR="00AC3006" w:rsidRDefault="00AC3006" w:rsidP="008F5422"/>
    <w:p w14:paraId="645085CF" w14:textId="77777777" w:rsidR="00AC3006" w:rsidRDefault="00AC3006" w:rsidP="008F5422"/>
    <w:p w14:paraId="6EF1B0C0" w14:textId="77777777" w:rsidR="00AC3006" w:rsidRDefault="00AC3006" w:rsidP="008F5422"/>
    <w:p w14:paraId="57667649" w14:textId="77777777" w:rsidR="00246C57" w:rsidRDefault="00246C57" w:rsidP="004972F3">
      <w:pPr>
        <w:rPr>
          <w:b/>
          <w:bCs/>
          <w:sz w:val="32"/>
          <w:szCs w:val="32"/>
          <w:lang w:val="en-IN"/>
        </w:rPr>
      </w:pPr>
    </w:p>
    <w:p w14:paraId="1E1E9DAC" w14:textId="58CD4F42" w:rsidR="004972F3" w:rsidRDefault="004972F3" w:rsidP="004972F3">
      <w:pPr>
        <w:rPr>
          <w:b/>
          <w:bCs/>
          <w:sz w:val="32"/>
          <w:szCs w:val="32"/>
          <w:lang w:val="en-IN"/>
        </w:rPr>
      </w:pPr>
      <w:r w:rsidRPr="004972F3">
        <w:rPr>
          <w:b/>
          <w:bCs/>
          <w:sz w:val="32"/>
          <w:szCs w:val="32"/>
          <w:lang w:val="en-IN"/>
        </w:rPr>
        <w:t>Objective</w:t>
      </w:r>
      <w:r w:rsidR="00FD5F57">
        <w:rPr>
          <w:b/>
          <w:bCs/>
          <w:sz w:val="32"/>
          <w:szCs w:val="32"/>
          <w:lang w:val="en-IN"/>
        </w:rPr>
        <w:t>:</w:t>
      </w:r>
    </w:p>
    <w:p w14:paraId="6DD66A01" w14:textId="77777777" w:rsidR="00705AA2" w:rsidRPr="004972F3" w:rsidRDefault="00705AA2" w:rsidP="004972F3">
      <w:pPr>
        <w:rPr>
          <w:b/>
          <w:bCs/>
          <w:sz w:val="32"/>
          <w:szCs w:val="32"/>
          <w:lang w:val="en-IN"/>
        </w:rPr>
      </w:pPr>
    </w:p>
    <w:p w14:paraId="17939F96" w14:textId="777AB725" w:rsidR="004972F3" w:rsidRPr="004972F3" w:rsidRDefault="004972F3" w:rsidP="004972F3">
      <w:pPr>
        <w:rPr>
          <w:sz w:val="28"/>
          <w:szCs w:val="28"/>
          <w:lang w:val="en-IN"/>
        </w:rPr>
      </w:pPr>
      <w:r w:rsidRPr="004972F3">
        <w:rPr>
          <w:sz w:val="28"/>
          <w:szCs w:val="28"/>
          <w:lang w:val="en-IN"/>
        </w:rPr>
        <w:t>Northwind Traders is a renowned company specializing in the sale of food and beverage products. Understanding sales performance, customer</w:t>
      </w:r>
      <w:r w:rsidR="00AD0074">
        <w:rPr>
          <w:sz w:val="28"/>
          <w:szCs w:val="28"/>
          <w:lang w:val="en-IN"/>
        </w:rPr>
        <w:t>s</w:t>
      </w:r>
      <w:r w:rsidRPr="004972F3">
        <w:rPr>
          <w:sz w:val="28"/>
          <w:szCs w:val="28"/>
          <w:lang w:val="en-IN"/>
        </w:rPr>
        <w:t xml:space="preserve"> behavio</w:t>
      </w:r>
      <w:r w:rsidR="00AD0074">
        <w:rPr>
          <w:sz w:val="28"/>
          <w:szCs w:val="28"/>
          <w:lang w:val="en-IN"/>
        </w:rPr>
        <w:t>u</w:t>
      </w:r>
      <w:r w:rsidRPr="004972F3">
        <w:rPr>
          <w:sz w:val="28"/>
          <w:szCs w:val="28"/>
          <w:lang w:val="en-IN"/>
        </w:rPr>
        <w:t>r, inventory management, and employee productivity is crucial for optimizing business operations and driving growth. However, challenges such as fluctuating sales trends, diverse customer preferences, inventory stockouts, and employee efficiency variations need to be addressed for sustainable success.</w:t>
      </w:r>
    </w:p>
    <w:p w14:paraId="155DF7A4" w14:textId="77777777" w:rsidR="004972F3" w:rsidRDefault="004972F3" w:rsidP="004972F3">
      <w:pPr>
        <w:rPr>
          <w:sz w:val="28"/>
          <w:szCs w:val="28"/>
          <w:lang w:val="en-IN"/>
        </w:rPr>
      </w:pPr>
      <w:r w:rsidRPr="004972F3">
        <w:rPr>
          <w:sz w:val="28"/>
          <w:szCs w:val="28"/>
          <w:lang w:val="en-IN"/>
        </w:rPr>
        <w:t>The objective of this project is to conduct an in-depth analysis of the Northwind dataset to uncover key business insights, sales trends, and operational efficiencies. By leveraging data-driven insights, the project aims to enhance decision-making, improve business performance, and optimize resource allocation.</w:t>
      </w:r>
    </w:p>
    <w:p w14:paraId="0A4DF9B6" w14:textId="77777777" w:rsidR="00307888" w:rsidRPr="004972F3" w:rsidRDefault="00307888" w:rsidP="004972F3">
      <w:pPr>
        <w:rPr>
          <w:lang w:val="en-IN"/>
        </w:rPr>
      </w:pPr>
    </w:p>
    <w:p w14:paraId="50F20041" w14:textId="77777777" w:rsidR="004972F3" w:rsidRDefault="004972F3" w:rsidP="004972F3">
      <w:pPr>
        <w:rPr>
          <w:b/>
          <w:bCs/>
          <w:sz w:val="32"/>
          <w:szCs w:val="32"/>
          <w:lang w:val="en-IN"/>
        </w:rPr>
      </w:pPr>
      <w:r w:rsidRPr="004972F3">
        <w:rPr>
          <w:b/>
          <w:bCs/>
          <w:sz w:val="32"/>
          <w:szCs w:val="32"/>
          <w:lang w:val="en-IN"/>
        </w:rPr>
        <w:t>Project Scope &amp; Key Tasks:</w:t>
      </w:r>
    </w:p>
    <w:p w14:paraId="7EC19B88" w14:textId="77777777" w:rsidR="00705AA2" w:rsidRPr="004972F3" w:rsidRDefault="00705AA2" w:rsidP="004972F3">
      <w:pPr>
        <w:rPr>
          <w:b/>
          <w:bCs/>
          <w:sz w:val="32"/>
          <w:szCs w:val="32"/>
          <w:lang w:val="en-IN"/>
        </w:rPr>
      </w:pPr>
    </w:p>
    <w:p w14:paraId="6F00A7DC" w14:textId="7E24F4C7" w:rsidR="004972F3" w:rsidRPr="004972F3" w:rsidRDefault="004972F3" w:rsidP="004972F3">
      <w:pPr>
        <w:numPr>
          <w:ilvl w:val="0"/>
          <w:numId w:val="1"/>
        </w:numPr>
        <w:rPr>
          <w:sz w:val="28"/>
          <w:szCs w:val="28"/>
          <w:lang w:val="en-IN"/>
        </w:rPr>
      </w:pPr>
      <w:r w:rsidRPr="004972F3">
        <w:rPr>
          <w:sz w:val="28"/>
          <w:szCs w:val="28"/>
          <w:lang w:val="en-IN"/>
        </w:rPr>
        <w:t>Conduct a comprehensive sales analysis, identifying trends, seasonal variations, and customer purchasing behavior</w:t>
      </w:r>
      <w:r w:rsidR="004E5820">
        <w:rPr>
          <w:sz w:val="28"/>
          <w:szCs w:val="28"/>
          <w:lang w:val="en-IN"/>
        </w:rPr>
        <w:t>s</w:t>
      </w:r>
      <w:r w:rsidRPr="004972F3">
        <w:rPr>
          <w:sz w:val="28"/>
          <w:szCs w:val="28"/>
          <w:lang w:val="en-IN"/>
        </w:rPr>
        <w:t>.</w:t>
      </w:r>
    </w:p>
    <w:p w14:paraId="0734927E" w14:textId="77777777" w:rsidR="004972F3" w:rsidRPr="004972F3" w:rsidRDefault="004972F3" w:rsidP="004972F3">
      <w:pPr>
        <w:numPr>
          <w:ilvl w:val="0"/>
          <w:numId w:val="1"/>
        </w:numPr>
        <w:rPr>
          <w:sz w:val="28"/>
          <w:szCs w:val="28"/>
          <w:lang w:val="en-IN"/>
        </w:rPr>
      </w:pPr>
      <w:r w:rsidRPr="004972F3">
        <w:rPr>
          <w:sz w:val="28"/>
          <w:szCs w:val="28"/>
          <w:lang w:val="en-IN"/>
        </w:rPr>
        <w:t>Analyze customer segmentation to understand buying patterns based on demographics, order frequency, and order value.</w:t>
      </w:r>
    </w:p>
    <w:p w14:paraId="06E4B116" w14:textId="77777777" w:rsidR="004972F3" w:rsidRPr="004972F3" w:rsidRDefault="004972F3" w:rsidP="004972F3">
      <w:pPr>
        <w:numPr>
          <w:ilvl w:val="0"/>
          <w:numId w:val="1"/>
        </w:numPr>
        <w:rPr>
          <w:sz w:val="28"/>
          <w:szCs w:val="28"/>
          <w:lang w:val="en-IN"/>
        </w:rPr>
      </w:pPr>
      <w:r w:rsidRPr="004972F3">
        <w:rPr>
          <w:sz w:val="28"/>
          <w:szCs w:val="28"/>
          <w:lang w:val="en-IN"/>
        </w:rPr>
        <w:t>Evaluate employee performance, including sales contributions and order handling efficiency.</w:t>
      </w:r>
    </w:p>
    <w:p w14:paraId="0E6A4D25" w14:textId="77777777" w:rsidR="004972F3" w:rsidRPr="004972F3" w:rsidRDefault="004972F3" w:rsidP="004972F3">
      <w:pPr>
        <w:numPr>
          <w:ilvl w:val="0"/>
          <w:numId w:val="1"/>
        </w:numPr>
        <w:rPr>
          <w:sz w:val="28"/>
          <w:szCs w:val="28"/>
          <w:lang w:val="en-IN"/>
        </w:rPr>
      </w:pPr>
      <w:r w:rsidRPr="004972F3">
        <w:rPr>
          <w:sz w:val="28"/>
          <w:szCs w:val="28"/>
          <w:lang w:val="en-IN"/>
        </w:rPr>
        <w:t>Assess inventory management efficiency, including stock levels, product demand, and supplier performance.</w:t>
      </w:r>
    </w:p>
    <w:p w14:paraId="1F1E481B" w14:textId="77777777" w:rsidR="004972F3" w:rsidRPr="004972F3" w:rsidRDefault="004972F3" w:rsidP="004972F3">
      <w:pPr>
        <w:numPr>
          <w:ilvl w:val="0"/>
          <w:numId w:val="1"/>
        </w:numPr>
        <w:rPr>
          <w:sz w:val="28"/>
          <w:szCs w:val="28"/>
          <w:lang w:val="en-IN"/>
        </w:rPr>
      </w:pPr>
      <w:r w:rsidRPr="004972F3">
        <w:rPr>
          <w:sz w:val="28"/>
          <w:szCs w:val="28"/>
          <w:lang w:val="en-IN"/>
        </w:rPr>
        <w:t>Generate meaningful insights and recommendations for business growth and operational improvements.</w:t>
      </w:r>
    </w:p>
    <w:p w14:paraId="67C0E81B" w14:textId="77777777" w:rsidR="004972F3" w:rsidRDefault="004972F3" w:rsidP="004972F3">
      <w:pPr>
        <w:numPr>
          <w:ilvl w:val="0"/>
          <w:numId w:val="1"/>
        </w:numPr>
        <w:rPr>
          <w:sz w:val="28"/>
          <w:szCs w:val="28"/>
          <w:lang w:val="en-IN"/>
        </w:rPr>
      </w:pPr>
      <w:r w:rsidRPr="004972F3">
        <w:rPr>
          <w:sz w:val="28"/>
          <w:szCs w:val="28"/>
          <w:lang w:val="en-IN"/>
        </w:rPr>
        <w:t>Compile analysis results, insights, and recommendations into a structured report for stakeholders.</w:t>
      </w:r>
    </w:p>
    <w:p w14:paraId="58479C65" w14:textId="77777777" w:rsidR="00307888" w:rsidRPr="004972F3" w:rsidRDefault="00307888" w:rsidP="00307888">
      <w:pPr>
        <w:ind w:left="720"/>
        <w:rPr>
          <w:sz w:val="28"/>
          <w:szCs w:val="28"/>
          <w:lang w:val="en-IN"/>
        </w:rPr>
      </w:pPr>
    </w:p>
    <w:p w14:paraId="6E954BC4" w14:textId="77777777" w:rsidR="004972F3" w:rsidRDefault="004972F3" w:rsidP="004972F3">
      <w:pPr>
        <w:rPr>
          <w:b/>
          <w:bCs/>
          <w:sz w:val="32"/>
          <w:szCs w:val="32"/>
          <w:lang w:val="en-IN"/>
        </w:rPr>
      </w:pPr>
      <w:r w:rsidRPr="004972F3">
        <w:rPr>
          <w:b/>
          <w:bCs/>
          <w:sz w:val="32"/>
          <w:szCs w:val="32"/>
          <w:lang w:val="en-IN"/>
        </w:rPr>
        <w:t>Success Metrics:</w:t>
      </w:r>
    </w:p>
    <w:p w14:paraId="0272E126" w14:textId="77777777" w:rsidR="00705AA2" w:rsidRPr="004972F3" w:rsidRDefault="00705AA2" w:rsidP="004972F3">
      <w:pPr>
        <w:rPr>
          <w:b/>
          <w:bCs/>
          <w:sz w:val="32"/>
          <w:szCs w:val="32"/>
          <w:lang w:val="en-IN"/>
        </w:rPr>
      </w:pPr>
    </w:p>
    <w:p w14:paraId="708896FC" w14:textId="77777777" w:rsidR="004972F3" w:rsidRPr="004972F3" w:rsidRDefault="004972F3" w:rsidP="004972F3">
      <w:pPr>
        <w:numPr>
          <w:ilvl w:val="0"/>
          <w:numId w:val="2"/>
        </w:numPr>
        <w:rPr>
          <w:sz w:val="28"/>
          <w:szCs w:val="28"/>
          <w:lang w:val="en-IN"/>
        </w:rPr>
      </w:pPr>
      <w:r w:rsidRPr="004972F3">
        <w:rPr>
          <w:b/>
          <w:bCs/>
          <w:sz w:val="28"/>
          <w:szCs w:val="28"/>
          <w:lang w:val="en-IN"/>
        </w:rPr>
        <w:t>Quality of Analysis</w:t>
      </w:r>
      <w:r w:rsidRPr="004972F3">
        <w:rPr>
          <w:sz w:val="28"/>
          <w:szCs w:val="28"/>
          <w:lang w:val="en-IN"/>
        </w:rPr>
        <w:t xml:space="preserve"> – The depth and accuracy of data-driven insights.</w:t>
      </w:r>
    </w:p>
    <w:p w14:paraId="43153A42" w14:textId="77777777" w:rsidR="004972F3" w:rsidRPr="004972F3" w:rsidRDefault="004972F3" w:rsidP="004972F3">
      <w:pPr>
        <w:numPr>
          <w:ilvl w:val="0"/>
          <w:numId w:val="2"/>
        </w:numPr>
        <w:rPr>
          <w:sz w:val="28"/>
          <w:szCs w:val="28"/>
          <w:lang w:val="en-IN"/>
        </w:rPr>
      </w:pPr>
      <w:r w:rsidRPr="004972F3">
        <w:rPr>
          <w:b/>
          <w:bCs/>
          <w:sz w:val="28"/>
          <w:szCs w:val="28"/>
          <w:lang w:val="en-IN"/>
        </w:rPr>
        <w:t>Relevance of Insights</w:t>
      </w:r>
      <w:r w:rsidRPr="004972F3">
        <w:rPr>
          <w:sz w:val="28"/>
          <w:szCs w:val="28"/>
          <w:lang w:val="en-IN"/>
        </w:rPr>
        <w:t xml:space="preserve"> – The applicability of findings to improve business strategies.</w:t>
      </w:r>
    </w:p>
    <w:p w14:paraId="2068C16E" w14:textId="77777777" w:rsidR="004972F3" w:rsidRPr="004972F3" w:rsidRDefault="004972F3" w:rsidP="004972F3">
      <w:pPr>
        <w:numPr>
          <w:ilvl w:val="0"/>
          <w:numId w:val="2"/>
        </w:numPr>
        <w:rPr>
          <w:sz w:val="28"/>
          <w:szCs w:val="28"/>
          <w:lang w:val="en-IN"/>
        </w:rPr>
      </w:pPr>
      <w:r w:rsidRPr="004972F3">
        <w:rPr>
          <w:b/>
          <w:bCs/>
          <w:sz w:val="28"/>
          <w:szCs w:val="28"/>
          <w:lang w:val="en-IN"/>
        </w:rPr>
        <w:t>Impact of Recommendations</w:t>
      </w:r>
      <w:r w:rsidRPr="004972F3">
        <w:rPr>
          <w:sz w:val="28"/>
          <w:szCs w:val="28"/>
          <w:lang w:val="en-IN"/>
        </w:rPr>
        <w:t xml:space="preserve"> – The effectiveness of proposed solutions in enhancing sales, customer experience, and operational efficiency.</w:t>
      </w:r>
    </w:p>
    <w:p w14:paraId="02EE2437" w14:textId="77777777" w:rsidR="00AC3006" w:rsidRDefault="00AC3006" w:rsidP="008F5422">
      <w:pPr>
        <w:rPr>
          <w:sz w:val="28"/>
          <w:szCs w:val="28"/>
        </w:rPr>
      </w:pPr>
    </w:p>
    <w:p w14:paraId="20176AE6" w14:textId="77777777" w:rsidR="00AD0074" w:rsidRDefault="00AD0074" w:rsidP="008F5422">
      <w:pPr>
        <w:rPr>
          <w:sz w:val="28"/>
          <w:szCs w:val="28"/>
        </w:rPr>
      </w:pPr>
    </w:p>
    <w:p w14:paraId="11E587A7" w14:textId="77777777" w:rsidR="00AD0074" w:rsidRDefault="00AD0074" w:rsidP="008F5422">
      <w:pPr>
        <w:rPr>
          <w:sz w:val="28"/>
          <w:szCs w:val="28"/>
        </w:rPr>
      </w:pPr>
    </w:p>
    <w:p w14:paraId="4D61814F" w14:textId="77777777" w:rsidR="00AD0074" w:rsidRDefault="00AD0074" w:rsidP="008F5422">
      <w:pPr>
        <w:rPr>
          <w:sz w:val="28"/>
          <w:szCs w:val="28"/>
        </w:rPr>
      </w:pPr>
    </w:p>
    <w:p w14:paraId="1C0D0166" w14:textId="77777777" w:rsidR="00AD0074" w:rsidRDefault="00AD0074" w:rsidP="008F5422">
      <w:pPr>
        <w:rPr>
          <w:sz w:val="28"/>
          <w:szCs w:val="28"/>
        </w:rPr>
      </w:pPr>
    </w:p>
    <w:p w14:paraId="7DC883FE" w14:textId="77777777" w:rsidR="00AD0074" w:rsidRDefault="00AD0074" w:rsidP="008F5422">
      <w:pPr>
        <w:rPr>
          <w:sz w:val="28"/>
          <w:szCs w:val="28"/>
        </w:rPr>
      </w:pPr>
    </w:p>
    <w:p w14:paraId="194BA3D5" w14:textId="77777777" w:rsidR="00AD0074" w:rsidRDefault="00AD0074" w:rsidP="008F5422">
      <w:pPr>
        <w:rPr>
          <w:sz w:val="28"/>
          <w:szCs w:val="28"/>
        </w:rPr>
      </w:pPr>
    </w:p>
    <w:p w14:paraId="0E01E1D3" w14:textId="2DEC5DC3" w:rsidR="00B7065F" w:rsidRDefault="00B7065F" w:rsidP="00B7065F">
      <w:pPr>
        <w:rPr>
          <w:b/>
          <w:bCs/>
          <w:sz w:val="32"/>
          <w:szCs w:val="32"/>
          <w:lang w:val="en-IN"/>
        </w:rPr>
      </w:pPr>
      <w:r w:rsidRPr="00B7065F">
        <w:rPr>
          <w:b/>
          <w:bCs/>
          <w:sz w:val="32"/>
          <w:szCs w:val="32"/>
          <w:lang w:val="en-IN"/>
        </w:rPr>
        <w:t>Significance of Northwind Sales Analysis</w:t>
      </w:r>
      <w:r>
        <w:rPr>
          <w:b/>
          <w:bCs/>
          <w:sz w:val="32"/>
          <w:szCs w:val="32"/>
          <w:lang w:val="en-IN"/>
        </w:rPr>
        <w:t>:</w:t>
      </w:r>
    </w:p>
    <w:p w14:paraId="25FE2610" w14:textId="77777777" w:rsidR="00B7065F" w:rsidRPr="00B7065F" w:rsidRDefault="00B7065F" w:rsidP="00B7065F">
      <w:pPr>
        <w:rPr>
          <w:b/>
          <w:bCs/>
          <w:sz w:val="32"/>
          <w:szCs w:val="32"/>
          <w:lang w:val="en-IN"/>
        </w:rPr>
      </w:pPr>
    </w:p>
    <w:p w14:paraId="79412681" w14:textId="77777777" w:rsidR="00B7065F" w:rsidRDefault="00B7065F" w:rsidP="00B7065F">
      <w:pPr>
        <w:rPr>
          <w:sz w:val="28"/>
          <w:szCs w:val="28"/>
          <w:lang w:val="en-IN"/>
        </w:rPr>
      </w:pPr>
      <w:r w:rsidRPr="00B7065F">
        <w:rPr>
          <w:sz w:val="28"/>
          <w:szCs w:val="28"/>
          <w:lang w:val="en-IN"/>
        </w:rPr>
        <w:t>Sales analysis is essential for businesses like Northwind Traders, providing key insights that drive growth, improve efficiency, and enhance customer satisfaction. By analyzing sales performance, customer behavior, inventory management, and employee productivity, Northwind can make informed business decisions that lead to better profitability and sustainability.</w:t>
      </w:r>
    </w:p>
    <w:p w14:paraId="27671ECE" w14:textId="77777777" w:rsidR="00307888" w:rsidRPr="00B7065F" w:rsidRDefault="00307888" w:rsidP="00B7065F">
      <w:pPr>
        <w:rPr>
          <w:sz w:val="28"/>
          <w:szCs w:val="28"/>
          <w:lang w:val="en-IN"/>
        </w:rPr>
      </w:pPr>
    </w:p>
    <w:p w14:paraId="536F0E4F" w14:textId="77777777" w:rsidR="00B7065F" w:rsidRDefault="00B7065F" w:rsidP="00B7065F">
      <w:pPr>
        <w:rPr>
          <w:sz w:val="28"/>
          <w:szCs w:val="28"/>
          <w:lang w:val="en-IN"/>
        </w:rPr>
      </w:pPr>
      <w:r w:rsidRPr="00B7065F">
        <w:rPr>
          <w:sz w:val="28"/>
          <w:szCs w:val="28"/>
          <w:lang w:val="en-IN"/>
        </w:rPr>
        <w:t xml:space="preserve">For </w:t>
      </w:r>
      <w:r w:rsidRPr="00B7065F">
        <w:rPr>
          <w:b/>
          <w:bCs/>
          <w:sz w:val="28"/>
          <w:szCs w:val="28"/>
          <w:lang w:val="en-IN"/>
        </w:rPr>
        <w:t>business managers</w:t>
      </w:r>
      <w:r w:rsidRPr="00B7065F">
        <w:rPr>
          <w:sz w:val="28"/>
          <w:szCs w:val="28"/>
          <w:lang w:val="en-IN"/>
        </w:rPr>
        <w:t>, sales analysis helps identify top-performing products, seasonal trends, and revenue-driving factors. This enables better demand forecasting, optimized pricing strategies, and improved marketing efforts to maximize sales potential.</w:t>
      </w:r>
    </w:p>
    <w:p w14:paraId="6A0AC94D" w14:textId="77777777" w:rsidR="00307888" w:rsidRPr="00B7065F" w:rsidRDefault="00307888" w:rsidP="00B7065F">
      <w:pPr>
        <w:rPr>
          <w:sz w:val="28"/>
          <w:szCs w:val="28"/>
          <w:lang w:val="en-IN"/>
        </w:rPr>
      </w:pPr>
    </w:p>
    <w:p w14:paraId="6684D8D2" w14:textId="77777777" w:rsidR="00B7065F" w:rsidRDefault="00B7065F" w:rsidP="00B7065F">
      <w:pPr>
        <w:rPr>
          <w:sz w:val="28"/>
          <w:szCs w:val="28"/>
          <w:lang w:val="en-IN"/>
        </w:rPr>
      </w:pPr>
      <w:r w:rsidRPr="00B7065F">
        <w:rPr>
          <w:sz w:val="28"/>
          <w:szCs w:val="28"/>
          <w:lang w:val="en-IN"/>
        </w:rPr>
        <w:t xml:space="preserve">For </w:t>
      </w:r>
      <w:r w:rsidRPr="00B7065F">
        <w:rPr>
          <w:b/>
          <w:bCs/>
          <w:sz w:val="28"/>
          <w:szCs w:val="28"/>
          <w:lang w:val="en-IN"/>
        </w:rPr>
        <w:t>inventory managers</w:t>
      </w:r>
      <w:r w:rsidRPr="00B7065F">
        <w:rPr>
          <w:sz w:val="28"/>
          <w:szCs w:val="28"/>
          <w:lang w:val="en-IN"/>
        </w:rPr>
        <w:t>, understanding stock levels and product demand ensures efficient inventory control. Analyzing sales patterns helps prevent overstocking or stockouts, reducing waste and improving supply chain efficiency. This allows Northwind to maintain the right balance between supply and demand.</w:t>
      </w:r>
    </w:p>
    <w:p w14:paraId="471FE57A" w14:textId="77777777" w:rsidR="00307888" w:rsidRPr="00B7065F" w:rsidRDefault="00307888" w:rsidP="00B7065F">
      <w:pPr>
        <w:rPr>
          <w:sz w:val="28"/>
          <w:szCs w:val="28"/>
          <w:lang w:val="en-IN"/>
        </w:rPr>
      </w:pPr>
    </w:p>
    <w:p w14:paraId="117ECE41" w14:textId="77777777" w:rsidR="00B7065F" w:rsidRDefault="00B7065F" w:rsidP="00B7065F">
      <w:pPr>
        <w:rPr>
          <w:sz w:val="28"/>
          <w:szCs w:val="28"/>
          <w:lang w:val="en-IN"/>
        </w:rPr>
      </w:pPr>
      <w:r w:rsidRPr="00B7065F">
        <w:rPr>
          <w:sz w:val="28"/>
          <w:szCs w:val="28"/>
          <w:lang w:val="en-IN"/>
        </w:rPr>
        <w:t xml:space="preserve">For </w:t>
      </w:r>
      <w:r w:rsidRPr="00B7065F">
        <w:rPr>
          <w:b/>
          <w:bCs/>
          <w:sz w:val="28"/>
          <w:szCs w:val="28"/>
          <w:lang w:val="en-IN"/>
        </w:rPr>
        <w:t>customer relationship management (CRM)</w:t>
      </w:r>
      <w:r w:rsidRPr="00B7065F">
        <w:rPr>
          <w:sz w:val="28"/>
          <w:szCs w:val="28"/>
          <w:lang w:val="en-IN"/>
        </w:rPr>
        <w:t>, sales data provides insights into customer preferences, purchasing behavior, and order frequency. By segmenting customers based on demographics and buying patterns, Northwind can personalize promotions, enhance customer engagement, and build long-term relationships.</w:t>
      </w:r>
    </w:p>
    <w:p w14:paraId="53B53BA0" w14:textId="77777777" w:rsidR="00307888" w:rsidRPr="00B7065F" w:rsidRDefault="00307888" w:rsidP="00B7065F">
      <w:pPr>
        <w:rPr>
          <w:sz w:val="28"/>
          <w:szCs w:val="28"/>
          <w:lang w:val="en-IN"/>
        </w:rPr>
      </w:pPr>
    </w:p>
    <w:p w14:paraId="48BB3E8C" w14:textId="77777777" w:rsidR="00B7065F" w:rsidRDefault="00B7065F" w:rsidP="00B7065F">
      <w:pPr>
        <w:rPr>
          <w:sz w:val="28"/>
          <w:szCs w:val="28"/>
          <w:lang w:val="en-IN"/>
        </w:rPr>
      </w:pPr>
      <w:r w:rsidRPr="00B7065F">
        <w:rPr>
          <w:sz w:val="28"/>
          <w:szCs w:val="28"/>
          <w:lang w:val="en-IN"/>
        </w:rPr>
        <w:t xml:space="preserve">For </w:t>
      </w:r>
      <w:r w:rsidRPr="00B7065F">
        <w:rPr>
          <w:b/>
          <w:bCs/>
          <w:sz w:val="28"/>
          <w:szCs w:val="28"/>
          <w:lang w:val="en-IN"/>
        </w:rPr>
        <w:t>employees and sales teams</w:t>
      </w:r>
      <w:r w:rsidRPr="00B7065F">
        <w:rPr>
          <w:sz w:val="28"/>
          <w:szCs w:val="28"/>
          <w:lang w:val="en-IN"/>
        </w:rPr>
        <w:t>, performance analysis helps in recognizing top performers and identifying areas for improvement. Understanding individual and team contributions enables better sales strategies, training programs, and incentive structures, ultimately leading to a more productive workforce.</w:t>
      </w:r>
    </w:p>
    <w:p w14:paraId="7BE99670" w14:textId="77777777" w:rsidR="00307888" w:rsidRPr="00B7065F" w:rsidRDefault="00307888" w:rsidP="00B7065F">
      <w:pPr>
        <w:rPr>
          <w:sz w:val="28"/>
          <w:szCs w:val="28"/>
          <w:lang w:val="en-IN"/>
        </w:rPr>
      </w:pPr>
    </w:p>
    <w:p w14:paraId="525B5DC5" w14:textId="77777777" w:rsidR="00B7065F" w:rsidRPr="00B7065F" w:rsidRDefault="00B7065F" w:rsidP="00B7065F">
      <w:pPr>
        <w:rPr>
          <w:sz w:val="28"/>
          <w:szCs w:val="28"/>
          <w:lang w:val="en-IN"/>
        </w:rPr>
      </w:pPr>
      <w:r w:rsidRPr="00B7065F">
        <w:rPr>
          <w:sz w:val="28"/>
          <w:szCs w:val="28"/>
          <w:lang w:val="en-IN"/>
        </w:rPr>
        <w:t xml:space="preserve">For </w:t>
      </w:r>
      <w:r w:rsidRPr="00B7065F">
        <w:rPr>
          <w:b/>
          <w:bCs/>
          <w:sz w:val="28"/>
          <w:szCs w:val="28"/>
          <w:lang w:val="en-IN"/>
        </w:rPr>
        <w:t>business decision-makers and stakeholders</w:t>
      </w:r>
      <w:r w:rsidRPr="00B7065F">
        <w:rPr>
          <w:sz w:val="28"/>
          <w:szCs w:val="28"/>
          <w:lang w:val="en-IN"/>
        </w:rPr>
        <w:t>, sales analysis plays a crucial role in shaping future business strategies. Data-driven insights allow leadership to make informed decisions on expansion, supplier relationships, and investment priorities, ensuring long-term business success.</w:t>
      </w:r>
    </w:p>
    <w:p w14:paraId="16293166" w14:textId="77777777" w:rsidR="00B7065F" w:rsidRPr="00B7065F" w:rsidRDefault="00B7065F" w:rsidP="00B7065F">
      <w:pPr>
        <w:rPr>
          <w:sz w:val="28"/>
          <w:szCs w:val="28"/>
          <w:lang w:val="en-IN"/>
        </w:rPr>
      </w:pPr>
      <w:r w:rsidRPr="00B7065F">
        <w:rPr>
          <w:sz w:val="28"/>
          <w:szCs w:val="28"/>
          <w:lang w:val="en-IN"/>
        </w:rPr>
        <w:t>In conclusion, Northwind sales analysis is a vital tool for optimizing business operations, improving customer experience, and increasing profitability. By leveraging sales data effectively, Northwind Traders can enhance decision-making, strengthen its competitive edge, and achieve sustainable growth in the market.</w:t>
      </w:r>
    </w:p>
    <w:p w14:paraId="0513E83D" w14:textId="77777777" w:rsidR="00AD0074" w:rsidRDefault="00AD0074" w:rsidP="008F5422">
      <w:pPr>
        <w:rPr>
          <w:sz w:val="28"/>
          <w:szCs w:val="28"/>
        </w:rPr>
      </w:pPr>
    </w:p>
    <w:p w14:paraId="541946F6" w14:textId="77777777" w:rsidR="003D04BA" w:rsidRDefault="003D04BA" w:rsidP="008F5422">
      <w:pPr>
        <w:rPr>
          <w:sz w:val="28"/>
          <w:szCs w:val="28"/>
        </w:rPr>
      </w:pPr>
    </w:p>
    <w:p w14:paraId="2F604D6F" w14:textId="77777777" w:rsidR="00FA08FA" w:rsidRDefault="00FA08FA" w:rsidP="003D04BA">
      <w:pPr>
        <w:rPr>
          <w:b/>
          <w:bCs/>
          <w:sz w:val="32"/>
          <w:szCs w:val="32"/>
          <w:lang w:val="en-IN"/>
        </w:rPr>
      </w:pPr>
    </w:p>
    <w:p w14:paraId="144D566F" w14:textId="77777777" w:rsidR="00FA08FA" w:rsidRDefault="00FA08FA" w:rsidP="003D04BA">
      <w:pPr>
        <w:rPr>
          <w:b/>
          <w:bCs/>
          <w:sz w:val="32"/>
          <w:szCs w:val="32"/>
          <w:lang w:val="en-IN"/>
        </w:rPr>
      </w:pPr>
    </w:p>
    <w:p w14:paraId="0143812F" w14:textId="77777777" w:rsidR="00FA08FA" w:rsidRDefault="00FA08FA" w:rsidP="003D04BA">
      <w:pPr>
        <w:rPr>
          <w:b/>
          <w:bCs/>
          <w:sz w:val="32"/>
          <w:szCs w:val="32"/>
          <w:lang w:val="en-IN"/>
        </w:rPr>
      </w:pPr>
    </w:p>
    <w:p w14:paraId="1B448B27" w14:textId="75F98A82" w:rsidR="003D04BA" w:rsidRDefault="003D04BA" w:rsidP="003D04BA">
      <w:pPr>
        <w:rPr>
          <w:b/>
          <w:bCs/>
          <w:sz w:val="32"/>
          <w:szCs w:val="32"/>
          <w:lang w:val="en-IN"/>
        </w:rPr>
      </w:pPr>
      <w:r w:rsidRPr="003D04BA">
        <w:rPr>
          <w:b/>
          <w:bCs/>
          <w:sz w:val="32"/>
          <w:szCs w:val="32"/>
          <w:lang w:val="en-IN"/>
        </w:rPr>
        <w:t>Data Dictionary for Northwind Sales Analysis</w:t>
      </w:r>
      <w:r w:rsidR="00710E03">
        <w:rPr>
          <w:b/>
          <w:bCs/>
          <w:sz w:val="32"/>
          <w:szCs w:val="32"/>
          <w:lang w:val="en-IN"/>
        </w:rPr>
        <w:t>:</w:t>
      </w:r>
    </w:p>
    <w:p w14:paraId="529A1F6A" w14:textId="77777777" w:rsidR="00710E03" w:rsidRPr="003D04BA" w:rsidRDefault="00710E03" w:rsidP="003D04BA">
      <w:pPr>
        <w:rPr>
          <w:b/>
          <w:bCs/>
          <w:sz w:val="32"/>
          <w:szCs w:val="32"/>
          <w:lang w:val="en-IN"/>
        </w:rPr>
      </w:pPr>
    </w:p>
    <w:p w14:paraId="2F9B0B8B" w14:textId="77777777" w:rsidR="003D04BA" w:rsidRPr="003D04BA" w:rsidRDefault="003D04BA" w:rsidP="003D04BA">
      <w:pPr>
        <w:rPr>
          <w:sz w:val="28"/>
          <w:szCs w:val="28"/>
          <w:lang w:val="en-IN"/>
        </w:rPr>
      </w:pPr>
      <w:r w:rsidRPr="003D04BA">
        <w:rPr>
          <w:sz w:val="28"/>
          <w:szCs w:val="28"/>
          <w:lang w:val="en-IN"/>
        </w:rPr>
        <w:t>The Northwind database contains sales data for a fictitious company, “Northwind Traders,” which imports and exports specialty foods from around the world. The data is structured into multiple related tables that store information about customers, employees, orders, products, suppliers, shippers, and categories.</w:t>
      </w:r>
    </w:p>
    <w:p w14:paraId="6A16AC0F" w14:textId="77777777" w:rsidR="003D04BA" w:rsidRPr="003D04BA" w:rsidRDefault="00F169D4" w:rsidP="003D04BA">
      <w:pPr>
        <w:rPr>
          <w:sz w:val="28"/>
          <w:szCs w:val="28"/>
          <w:lang w:val="en-IN"/>
        </w:rPr>
      </w:pPr>
      <w:r>
        <w:rPr>
          <w:sz w:val="28"/>
          <w:szCs w:val="28"/>
          <w:lang w:val="en-IN"/>
        </w:rPr>
        <w:pict w14:anchorId="391F808D">
          <v:rect id="_x0000_i1025" style="width:0;height:1.5pt" o:hralign="center" o:hrstd="t" o:hr="t" fillcolor="#a0a0a0" stroked="f"/>
        </w:pict>
      </w:r>
    </w:p>
    <w:p w14:paraId="02D3B01E" w14:textId="77777777" w:rsidR="003D04BA" w:rsidRDefault="003D04BA" w:rsidP="003D04BA">
      <w:pPr>
        <w:rPr>
          <w:b/>
          <w:bCs/>
          <w:sz w:val="28"/>
          <w:szCs w:val="28"/>
          <w:lang w:val="en-IN"/>
        </w:rPr>
      </w:pPr>
      <w:r w:rsidRPr="003D04BA">
        <w:rPr>
          <w:b/>
          <w:bCs/>
          <w:sz w:val="28"/>
          <w:szCs w:val="28"/>
          <w:lang w:val="en-IN"/>
        </w:rPr>
        <w:t>Tables and Fields</w:t>
      </w:r>
    </w:p>
    <w:p w14:paraId="4F98CE38" w14:textId="77777777" w:rsidR="00904537" w:rsidRPr="003D04BA" w:rsidRDefault="00904537" w:rsidP="003D04BA">
      <w:pPr>
        <w:rPr>
          <w:b/>
          <w:bCs/>
          <w:sz w:val="28"/>
          <w:szCs w:val="28"/>
          <w:lang w:val="en-IN"/>
        </w:rPr>
      </w:pPr>
    </w:p>
    <w:p w14:paraId="0E181B42" w14:textId="77777777" w:rsidR="003D04BA" w:rsidRPr="003D04BA" w:rsidRDefault="003D04BA" w:rsidP="003D04BA">
      <w:pPr>
        <w:rPr>
          <w:b/>
          <w:bCs/>
          <w:sz w:val="28"/>
          <w:szCs w:val="28"/>
          <w:lang w:val="en-IN"/>
        </w:rPr>
      </w:pPr>
      <w:r w:rsidRPr="003D04BA">
        <w:rPr>
          <w:b/>
          <w:bCs/>
          <w:sz w:val="28"/>
          <w:szCs w:val="28"/>
          <w:lang w:val="en-IN"/>
        </w:rPr>
        <w:t>1. Customers Table</w:t>
      </w:r>
    </w:p>
    <w:p w14:paraId="4DDA7AD6" w14:textId="77777777" w:rsidR="003D04BA" w:rsidRPr="003D04BA" w:rsidRDefault="003D04BA" w:rsidP="003D04BA">
      <w:pPr>
        <w:numPr>
          <w:ilvl w:val="0"/>
          <w:numId w:val="3"/>
        </w:numPr>
        <w:rPr>
          <w:sz w:val="28"/>
          <w:szCs w:val="28"/>
          <w:lang w:val="en-IN"/>
        </w:rPr>
      </w:pPr>
      <w:r w:rsidRPr="003D04BA">
        <w:rPr>
          <w:b/>
          <w:bCs/>
          <w:sz w:val="28"/>
          <w:szCs w:val="28"/>
          <w:lang w:val="en-IN"/>
        </w:rPr>
        <w:t>customer_id</w:t>
      </w:r>
      <w:r w:rsidRPr="003D04BA">
        <w:rPr>
          <w:sz w:val="28"/>
          <w:szCs w:val="28"/>
          <w:lang w:val="en-IN"/>
        </w:rPr>
        <w:t>: Unique identifier for each customer.</w:t>
      </w:r>
    </w:p>
    <w:p w14:paraId="51A735A3" w14:textId="77777777" w:rsidR="003D04BA" w:rsidRPr="003D04BA" w:rsidRDefault="003D04BA" w:rsidP="003D04BA">
      <w:pPr>
        <w:numPr>
          <w:ilvl w:val="0"/>
          <w:numId w:val="3"/>
        </w:numPr>
        <w:rPr>
          <w:sz w:val="28"/>
          <w:szCs w:val="28"/>
          <w:lang w:val="en-IN"/>
        </w:rPr>
      </w:pPr>
      <w:r w:rsidRPr="003D04BA">
        <w:rPr>
          <w:b/>
          <w:bCs/>
          <w:sz w:val="28"/>
          <w:szCs w:val="28"/>
          <w:lang w:val="en-IN"/>
        </w:rPr>
        <w:t>company_name</w:t>
      </w:r>
      <w:r w:rsidRPr="003D04BA">
        <w:rPr>
          <w:sz w:val="28"/>
          <w:szCs w:val="28"/>
          <w:lang w:val="en-IN"/>
        </w:rPr>
        <w:t>: Name of the customer’s company.</w:t>
      </w:r>
    </w:p>
    <w:p w14:paraId="16C19C83" w14:textId="77777777" w:rsidR="003D04BA" w:rsidRPr="003D04BA" w:rsidRDefault="003D04BA" w:rsidP="003D04BA">
      <w:pPr>
        <w:numPr>
          <w:ilvl w:val="0"/>
          <w:numId w:val="3"/>
        </w:numPr>
        <w:rPr>
          <w:sz w:val="28"/>
          <w:szCs w:val="28"/>
          <w:lang w:val="en-IN"/>
        </w:rPr>
      </w:pPr>
      <w:r w:rsidRPr="003D04BA">
        <w:rPr>
          <w:b/>
          <w:bCs/>
          <w:sz w:val="28"/>
          <w:szCs w:val="28"/>
          <w:lang w:val="en-IN"/>
        </w:rPr>
        <w:t>contact_name</w:t>
      </w:r>
      <w:r w:rsidRPr="003D04BA">
        <w:rPr>
          <w:sz w:val="28"/>
          <w:szCs w:val="28"/>
          <w:lang w:val="en-IN"/>
        </w:rPr>
        <w:t>: Name of the primary contact person.</w:t>
      </w:r>
    </w:p>
    <w:p w14:paraId="1C9E0F74" w14:textId="77777777" w:rsidR="003D04BA" w:rsidRPr="003D04BA" w:rsidRDefault="003D04BA" w:rsidP="003D04BA">
      <w:pPr>
        <w:numPr>
          <w:ilvl w:val="0"/>
          <w:numId w:val="3"/>
        </w:numPr>
        <w:rPr>
          <w:sz w:val="28"/>
          <w:szCs w:val="28"/>
          <w:lang w:val="en-IN"/>
        </w:rPr>
      </w:pPr>
      <w:r w:rsidRPr="003D04BA">
        <w:rPr>
          <w:b/>
          <w:bCs/>
          <w:sz w:val="28"/>
          <w:szCs w:val="28"/>
          <w:lang w:val="en-IN"/>
        </w:rPr>
        <w:t>contact_title</w:t>
      </w:r>
      <w:r w:rsidRPr="003D04BA">
        <w:rPr>
          <w:sz w:val="28"/>
          <w:szCs w:val="28"/>
          <w:lang w:val="en-IN"/>
        </w:rPr>
        <w:t>: Job title of the contact person.</w:t>
      </w:r>
    </w:p>
    <w:p w14:paraId="76C3A204" w14:textId="77777777" w:rsidR="003D04BA" w:rsidRPr="003D04BA" w:rsidRDefault="003D04BA" w:rsidP="003D04BA">
      <w:pPr>
        <w:numPr>
          <w:ilvl w:val="0"/>
          <w:numId w:val="3"/>
        </w:numPr>
        <w:rPr>
          <w:sz w:val="28"/>
          <w:szCs w:val="28"/>
          <w:lang w:val="en-IN"/>
        </w:rPr>
      </w:pPr>
      <w:r w:rsidRPr="003D04BA">
        <w:rPr>
          <w:b/>
          <w:bCs/>
          <w:sz w:val="28"/>
          <w:szCs w:val="28"/>
          <w:lang w:val="en-IN"/>
        </w:rPr>
        <w:t>address</w:t>
      </w:r>
      <w:r w:rsidRPr="003D04BA">
        <w:rPr>
          <w:sz w:val="28"/>
          <w:szCs w:val="28"/>
          <w:lang w:val="en-IN"/>
        </w:rPr>
        <w:t>: Street address of the customer.</w:t>
      </w:r>
    </w:p>
    <w:p w14:paraId="4A2B5B3B" w14:textId="77777777" w:rsidR="003D04BA" w:rsidRPr="003D04BA" w:rsidRDefault="003D04BA" w:rsidP="003D04BA">
      <w:pPr>
        <w:numPr>
          <w:ilvl w:val="0"/>
          <w:numId w:val="3"/>
        </w:numPr>
        <w:rPr>
          <w:sz w:val="28"/>
          <w:szCs w:val="28"/>
          <w:lang w:val="en-IN"/>
        </w:rPr>
      </w:pPr>
      <w:r w:rsidRPr="003D04BA">
        <w:rPr>
          <w:b/>
          <w:bCs/>
          <w:sz w:val="28"/>
          <w:szCs w:val="28"/>
          <w:lang w:val="en-IN"/>
        </w:rPr>
        <w:t>city</w:t>
      </w:r>
      <w:r w:rsidRPr="003D04BA">
        <w:rPr>
          <w:sz w:val="28"/>
          <w:szCs w:val="28"/>
          <w:lang w:val="en-IN"/>
        </w:rPr>
        <w:t>: City where the customer is located.</w:t>
      </w:r>
    </w:p>
    <w:p w14:paraId="7C57AFEF" w14:textId="77777777" w:rsidR="003D04BA" w:rsidRPr="003D04BA" w:rsidRDefault="003D04BA" w:rsidP="003D04BA">
      <w:pPr>
        <w:numPr>
          <w:ilvl w:val="0"/>
          <w:numId w:val="3"/>
        </w:numPr>
        <w:rPr>
          <w:sz w:val="28"/>
          <w:szCs w:val="28"/>
          <w:lang w:val="en-IN"/>
        </w:rPr>
      </w:pPr>
      <w:r w:rsidRPr="003D04BA">
        <w:rPr>
          <w:b/>
          <w:bCs/>
          <w:sz w:val="28"/>
          <w:szCs w:val="28"/>
          <w:lang w:val="en-IN"/>
        </w:rPr>
        <w:t>region</w:t>
      </w:r>
      <w:r w:rsidRPr="003D04BA">
        <w:rPr>
          <w:sz w:val="28"/>
          <w:szCs w:val="28"/>
          <w:lang w:val="en-IN"/>
        </w:rPr>
        <w:t>: Region where the customer is located (if applicable).</w:t>
      </w:r>
    </w:p>
    <w:p w14:paraId="4B056B4B" w14:textId="77777777" w:rsidR="003D04BA" w:rsidRPr="003D04BA" w:rsidRDefault="003D04BA" w:rsidP="003D04BA">
      <w:pPr>
        <w:numPr>
          <w:ilvl w:val="0"/>
          <w:numId w:val="3"/>
        </w:numPr>
        <w:rPr>
          <w:sz w:val="28"/>
          <w:szCs w:val="28"/>
          <w:lang w:val="en-IN"/>
        </w:rPr>
      </w:pPr>
      <w:r w:rsidRPr="003D04BA">
        <w:rPr>
          <w:b/>
          <w:bCs/>
          <w:sz w:val="28"/>
          <w:szCs w:val="28"/>
          <w:lang w:val="en-IN"/>
        </w:rPr>
        <w:t>postal_code</w:t>
      </w:r>
      <w:r w:rsidRPr="003D04BA">
        <w:rPr>
          <w:sz w:val="28"/>
          <w:szCs w:val="28"/>
          <w:lang w:val="en-IN"/>
        </w:rPr>
        <w:t>: Postal code of the customer’s location.</w:t>
      </w:r>
    </w:p>
    <w:p w14:paraId="29F205AC" w14:textId="77777777" w:rsidR="003D04BA" w:rsidRPr="003D04BA" w:rsidRDefault="003D04BA" w:rsidP="003D04BA">
      <w:pPr>
        <w:numPr>
          <w:ilvl w:val="0"/>
          <w:numId w:val="3"/>
        </w:numPr>
        <w:rPr>
          <w:sz w:val="28"/>
          <w:szCs w:val="28"/>
          <w:lang w:val="en-IN"/>
        </w:rPr>
      </w:pPr>
      <w:r w:rsidRPr="003D04BA">
        <w:rPr>
          <w:b/>
          <w:bCs/>
          <w:sz w:val="28"/>
          <w:szCs w:val="28"/>
          <w:lang w:val="en-IN"/>
        </w:rPr>
        <w:t>country</w:t>
      </w:r>
      <w:r w:rsidRPr="003D04BA">
        <w:rPr>
          <w:sz w:val="28"/>
          <w:szCs w:val="28"/>
          <w:lang w:val="en-IN"/>
        </w:rPr>
        <w:t>: Country where the customer is based.</w:t>
      </w:r>
    </w:p>
    <w:p w14:paraId="44D060C4" w14:textId="77777777" w:rsidR="003D04BA" w:rsidRPr="003D04BA" w:rsidRDefault="003D04BA" w:rsidP="003D04BA">
      <w:pPr>
        <w:numPr>
          <w:ilvl w:val="0"/>
          <w:numId w:val="3"/>
        </w:numPr>
        <w:rPr>
          <w:sz w:val="28"/>
          <w:szCs w:val="28"/>
          <w:lang w:val="en-IN"/>
        </w:rPr>
      </w:pPr>
      <w:r w:rsidRPr="003D04BA">
        <w:rPr>
          <w:b/>
          <w:bCs/>
          <w:sz w:val="28"/>
          <w:szCs w:val="28"/>
          <w:lang w:val="en-IN"/>
        </w:rPr>
        <w:t>phone</w:t>
      </w:r>
      <w:r w:rsidRPr="003D04BA">
        <w:rPr>
          <w:sz w:val="28"/>
          <w:szCs w:val="28"/>
          <w:lang w:val="en-IN"/>
        </w:rPr>
        <w:t>: Primary phone number of the customer.</w:t>
      </w:r>
    </w:p>
    <w:p w14:paraId="091D0B69" w14:textId="77777777" w:rsidR="003D04BA" w:rsidRPr="003D04BA" w:rsidRDefault="003D04BA" w:rsidP="003D04BA">
      <w:pPr>
        <w:numPr>
          <w:ilvl w:val="0"/>
          <w:numId w:val="3"/>
        </w:numPr>
        <w:rPr>
          <w:sz w:val="28"/>
          <w:szCs w:val="28"/>
          <w:lang w:val="en-IN"/>
        </w:rPr>
      </w:pPr>
      <w:r w:rsidRPr="003D04BA">
        <w:rPr>
          <w:b/>
          <w:bCs/>
          <w:sz w:val="28"/>
          <w:szCs w:val="28"/>
          <w:lang w:val="en-IN"/>
        </w:rPr>
        <w:t>fax</w:t>
      </w:r>
      <w:r w:rsidRPr="003D04BA">
        <w:rPr>
          <w:sz w:val="28"/>
          <w:szCs w:val="28"/>
          <w:lang w:val="en-IN"/>
        </w:rPr>
        <w:t>: Fax number of the customer (if available).</w:t>
      </w:r>
    </w:p>
    <w:p w14:paraId="3A4B6435" w14:textId="77777777" w:rsidR="003D04BA" w:rsidRPr="003D04BA" w:rsidRDefault="00F169D4" w:rsidP="003D04BA">
      <w:pPr>
        <w:rPr>
          <w:sz w:val="28"/>
          <w:szCs w:val="28"/>
          <w:lang w:val="en-IN"/>
        </w:rPr>
      </w:pPr>
      <w:r>
        <w:rPr>
          <w:sz w:val="28"/>
          <w:szCs w:val="28"/>
          <w:lang w:val="en-IN"/>
        </w:rPr>
        <w:pict w14:anchorId="08937479">
          <v:rect id="_x0000_i1026" style="width:0;height:1.5pt" o:hralign="center" o:hrstd="t" o:hr="t" fillcolor="#a0a0a0" stroked="f"/>
        </w:pict>
      </w:r>
    </w:p>
    <w:p w14:paraId="79500D68" w14:textId="77777777" w:rsidR="003D04BA" w:rsidRPr="003D04BA" w:rsidRDefault="003D04BA" w:rsidP="003D04BA">
      <w:pPr>
        <w:rPr>
          <w:b/>
          <w:bCs/>
          <w:sz w:val="28"/>
          <w:szCs w:val="28"/>
          <w:lang w:val="en-IN"/>
        </w:rPr>
      </w:pPr>
      <w:r w:rsidRPr="003D04BA">
        <w:rPr>
          <w:b/>
          <w:bCs/>
          <w:sz w:val="28"/>
          <w:szCs w:val="28"/>
          <w:lang w:val="en-IN"/>
        </w:rPr>
        <w:t>2. Employees Table</w:t>
      </w:r>
    </w:p>
    <w:p w14:paraId="0F1F4BEA" w14:textId="77777777" w:rsidR="003D04BA" w:rsidRPr="003D04BA" w:rsidRDefault="003D04BA" w:rsidP="003D04BA">
      <w:pPr>
        <w:numPr>
          <w:ilvl w:val="0"/>
          <w:numId w:val="4"/>
        </w:numPr>
        <w:rPr>
          <w:sz w:val="28"/>
          <w:szCs w:val="28"/>
          <w:lang w:val="en-IN"/>
        </w:rPr>
      </w:pPr>
      <w:r w:rsidRPr="003D04BA">
        <w:rPr>
          <w:b/>
          <w:bCs/>
          <w:sz w:val="28"/>
          <w:szCs w:val="28"/>
          <w:lang w:val="en-IN"/>
        </w:rPr>
        <w:t>employee_id</w:t>
      </w:r>
      <w:r w:rsidRPr="003D04BA">
        <w:rPr>
          <w:sz w:val="28"/>
          <w:szCs w:val="28"/>
          <w:lang w:val="en-IN"/>
        </w:rPr>
        <w:t>: Unique identifier for each employee.</w:t>
      </w:r>
    </w:p>
    <w:p w14:paraId="3EB010AC" w14:textId="77777777" w:rsidR="003D04BA" w:rsidRPr="003D04BA" w:rsidRDefault="003D04BA" w:rsidP="003D04BA">
      <w:pPr>
        <w:numPr>
          <w:ilvl w:val="0"/>
          <w:numId w:val="4"/>
        </w:numPr>
        <w:rPr>
          <w:sz w:val="28"/>
          <w:szCs w:val="28"/>
          <w:lang w:val="en-IN"/>
        </w:rPr>
      </w:pPr>
      <w:r w:rsidRPr="003D04BA">
        <w:rPr>
          <w:b/>
          <w:bCs/>
          <w:sz w:val="28"/>
          <w:szCs w:val="28"/>
          <w:lang w:val="en-IN"/>
        </w:rPr>
        <w:t>last_name</w:t>
      </w:r>
      <w:r w:rsidRPr="003D04BA">
        <w:rPr>
          <w:sz w:val="28"/>
          <w:szCs w:val="28"/>
          <w:lang w:val="en-IN"/>
        </w:rPr>
        <w:t>: Last name of the employee.</w:t>
      </w:r>
    </w:p>
    <w:p w14:paraId="037C66F6" w14:textId="77777777" w:rsidR="003D04BA" w:rsidRPr="003D04BA" w:rsidRDefault="003D04BA" w:rsidP="003D04BA">
      <w:pPr>
        <w:numPr>
          <w:ilvl w:val="0"/>
          <w:numId w:val="4"/>
        </w:numPr>
        <w:rPr>
          <w:sz w:val="28"/>
          <w:szCs w:val="28"/>
          <w:lang w:val="en-IN"/>
        </w:rPr>
      </w:pPr>
      <w:r w:rsidRPr="003D04BA">
        <w:rPr>
          <w:b/>
          <w:bCs/>
          <w:sz w:val="28"/>
          <w:szCs w:val="28"/>
          <w:lang w:val="en-IN"/>
        </w:rPr>
        <w:t>first_name</w:t>
      </w:r>
      <w:r w:rsidRPr="003D04BA">
        <w:rPr>
          <w:sz w:val="28"/>
          <w:szCs w:val="28"/>
          <w:lang w:val="en-IN"/>
        </w:rPr>
        <w:t>: First name of the employee.</w:t>
      </w:r>
    </w:p>
    <w:p w14:paraId="5686A1FD" w14:textId="77777777" w:rsidR="003D04BA" w:rsidRPr="003D04BA" w:rsidRDefault="003D04BA" w:rsidP="003D04BA">
      <w:pPr>
        <w:numPr>
          <w:ilvl w:val="0"/>
          <w:numId w:val="4"/>
        </w:numPr>
        <w:rPr>
          <w:sz w:val="28"/>
          <w:szCs w:val="28"/>
          <w:lang w:val="en-IN"/>
        </w:rPr>
      </w:pPr>
      <w:r w:rsidRPr="003D04BA">
        <w:rPr>
          <w:b/>
          <w:bCs/>
          <w:sz w:val="28"/>
          <w:szCs w:val="28"/>
          <w:lang w:val="en-IN"/>
        </w:rPr>
        <w:t>title</w:t>
      </w:r>
      <w:r w:rsidRPr="003D04BA">
        <w:rPr>
          <w:sz w:val="28"/>
          <w:szCs w:val="28"/>
          <w:lang w:val="en-IN"/>
        </w:rPr>
        <w:t>: Job title of the employee.</w:t>
      </w:r>
    </w:p>
    <w:p w14:paraId="060150B6" w14:textId="77777777" w:rsidR="003D04BA" w:rsidRPr="003D04BA" w:rsidRDefault="003D04BA" w:rsidP="003D04BA">
      <w:pPr>
        <w:numPr>
          <w:ilvl w:val="0"/>
          <w:numId w:val="4"/>
        </w:numPr>
        <w:rPr>
          <w:sz w:val="28"/>
          <w:szCs w:val="28"/>
          <w:lang w:val="en-IN"/>
        </w:rPr>
      </w:pPr>
      <w:r w:rsidRPr="003D04BA">
        <w:rPr>
          <w:b/>
          <w:bCs/>
          <w:sz w:val="28"/>
          <w:szCs w:val="28"/>
          <w:lang w:val="en-IN"/>
        </w:rPr>
        <w:t>title_of_courtesy</w:t>
      </w:r>
      <w:r w:rsidRPr="003D04BA">
        <w:rPr>
          <w:sz w:val="28"/>
          <w:szCs w:val="28"/>
          <w:lang w:val="en-IN"/>
        </w:rPr>
        <w:t>: Courtesy title (e.g., Mr., Mrs., Dr.).</w:t>
      </w:r>
    </w:p>
    <w:p w14:paraId="7B821BDF" w14:textId="77777777" w:rsidR="003D04BA" w:rsidRPr="003D04BA" w:rsidRDefault="003D04BA" w:rsidP="003D04BA">
      <w:pPr>
        <w:numPr>
          <w:ilvl w:val="0"/>
          <w:numId w:val="4"/>
        </w:numPr>
        <w:rPr>
          <w:sz w:val="28"/>
          <w:szCs w:val="28"/>
          <w:lang w:val="en-IN"/>
        </w:rPr>
      </w:pPr>
      <w:r w:rsidRPr="003D04BA">
        <w:rPr>
          <w:b/>
          <w:bCs/>
          <w:sz w:val="28"/>
          <w:szCs w:val="28"/>
          <w:lang w:val="en-IN"/>
        </w:rPr>
        <w:t>birth_date</w:t>
      </w:r>
      <w:r w:rsidRPr="003D04BA">
        <w:rPr>
          <w:sz w:val="28"/>
          <w:szCs w:val="28"/>
          <w:lang w:val="en-IN"/>
        </w:rPr>
        <w:t>: Employee’s birth date.</w:t>
      </w:r>
    </w:p>
    <w:p w14:paraId="49743E56" w14:textId="77777777" w:rsidR="003D04BA" w:rsidRPr="003D04BA" w:rsidRDefault="003D04BA" w:rsidP="003D04BA">
      <w:pPr>
        <w:numPr>
          <w:ilvl w:val="0"/>
          <w:numId w:val="4"/>
        </w:numPr>
        <w:rPr>
          <w:sz w:val="28"/>
          <w:szCs w:val="28"/>
          <w:lang w:val="en-IN"/>
        </w:rPr>
      </w:pPr>
      <w:r w:rsidRPr="003D04BA">
        <w:rPr>
          <w:b/>
          <w:bCs/>
          <w:sz w:val="28"/>
          <w:szCs w:val="28"/>
          <w:lang w:val="en-IN"/>
        </w:rPr>
        <w:t>hire_date</w:t>
      </w:r>
      <w:r w:rsidRPr="003D04BA">
        <w:rPr>
          <w:sz w:val="28"/>
          <w:szCs w:val="28"/>
          <w:lang w:val="en-IN"/>
        </w:rPr>
        <w:t>: Date when the employee was hired.</w:t>
      </w:r>
    </w:p>
    <w:p w14:paraId="0B883AB1" w14:textId="77777777" w:rsidR="003D04BA" w:rsidRPr="003D04BA" w:rsidRDefault="003D04BA" w:rsidP="003D04BA">
      <w:pPr>
        <w:numPr>
          <w:ilvl w:val="0"/>
          <w:numId w:val="4"/>
        </w:numPr>
        <w:rPr>
          <w:sz w:val="28"/>
          <w:szCs w:val="28"/>
          <w:lang w:val="en-IN"/>
        </w:rPr>
      </w:pPr>
      <w:r w:rsidRPr="003D04BA">
        <w:rPr>
          <w:b/>
          <w:bCs/>
          <w:sz w:val="28"/>
          <w:szCs w:val="28"/>
          <w:lang w:val="en-IN"/>
        </w:rPr>
        <w:t>address</w:t>
      </w:r>
      <w:r w:rsidRPr="003D04BA">
        <w:rPr>
          <w:sz w:val="28"/>
          <w:szCs w:val="28"/>
          <w:lang w:val="en-IN"/>
        </w:rPr>
        <w:t>: Street address of the employee.</w:t>
      </w:r>
    </w:p>
    <w:p w14:paraId="04405CCA" w14:textId="77777777" w:rsidR="003D04BA" w:rsidRPr="003D04BA" w:rsidRDefault="003D04BA" w:rsidP="003D04BA">
      <w:pPr>
        <w:numPr>
          <w:ilvl w:val="0"/>
          <w:numId w:val="4"/>
        </w:numPr>
        <w:rPr>
          <w:sz w:val="28"/>
          <w:szCs w:val="28"/>
          <w:lang w:val="en-IN"/>
        </w:rPr>
      </w:pPr>
      <w:r w:rsidRPr="003D04BA">
        <w:rPr>
          <w:b/>
          <w:bCs/>
          <w:sz w:val="28"/>
          <w:szCs w:val="28"/>
          <w:lang w:val="en-IN"/>
        </w:rPr>
        <w:t>city</w:t>
      </w:r>
      <w:r w:rsidRPr="003D04BA">
        <w:rPr>
          <w:sz w:val="28"/>
          <w:szCs w:val="28"/>
          <w:lang w:val="en-IN"/>
        </w:rPr>
        <w:t>: City where the employee resides.</w:t>
      </w:r>
    </w:p>
    <w:p w14:paraId="3434659C" w14:textId="77777777" w:rsidR="003D04BA" w:rsidRPr="003D04BA" w:rsidRDefault="003D04BA" w:rsidP="003D04BA">
      <w:pPr>
        <w:numPr>
          <w:ilvl w:val="0"/>
          <w:numId w:val="4"/>
        </w:numPr>
        <w:rPr>
          <w:sz w:val="28"/>
          <w:szCs w:val="28"/>
          <w:lang w:val="en-IN"/>
        </w:rPr>
      </w:pPr>
      <w:r w:rsidRPr="003D04BA">
        <w:rPr>
          <w:b/>
          <w:bCs/>
          <w:sz w:val="28"/>
          <w:szCs w:val="28"/>
          <w:lang w:val="en-IN"/>
        </w:rPr>
        <w:t>region</w:t>
      </w:r>
      <w:r w:rsidRPr="003D04BA">
        <w:rPr>
          <w:sz w:val="28"/>
          <w:szCs w:val="28"/>
          <w:lang w:val="en-IN"/>
        </w:rPr>
        <w:t>: Region where the employee resides (if applicable).</w:t>
      </w:r>
    </w:p>
    <w:p w14:paraId="592ADC4D" w14:textId="77777777" w:rsidR="003D04BA" w:rsidRPr="003D04BA" w:rsidRDefault="003D04BA" w:rsidP="003D04BA">
      <w:pPr>
        <w:numPr>
          <w:ilvl w:val="0"/>
          <w:numId w:val="4"/>
        </w:numPr>
        <w:rPr>
          <w:sz w:val="28"/>
          <w:szCs w:val="28"/>
          <w:lang w:val="en-IN"/>
        </w:rPr>
      </w:pPr>
      <w:r w:rsidRPr="003D04BA">
        <w:rPr>
          <w:b/>
          <w:bCs/>
          <w:sz w:val="28"/>
          <w:szCs w:val="28"/>
          <w:lang w:val="en-IN"/>
        </w:rPr>
        <w:t>postal_code</w:t>
      </w:r>
      <w:r w:rsidRPr="003D04BA">
        <w:rPr>
          <w:sz w:val="28"/>
          <w:szCs w:val="28"/>
          <w:lang w:val="en-IN"/>
        </w:rPr>
        <w:t>: Postal code of the employee’s location.</w:t>
      </w:r>
    </w:p>
    <w:p w14:paraId="5C524C83" w14:textId="77777777" w:rsidR="003D04BA" w:rsidRPr="003D04BA" w:rsidRDefault="003D04BA" w:rsidP="003D04BA">
      <w:pPr>
        <w:numPr>
          <w:ilvl w:val="0"/>
          <w:numId w:val="4"/>
        </w:numPr>
        <w:rPr>
          <w:sz w:val="28"/>
          <w:szCs w:val="28"/>
          <w:lang w:val="en-IN"/>
        </w:rPr>
      </w:pPr>
      <w:r w:rsidRPr="003D04BA">
        <w:rPr>
          <w:b/>
          <w:bCs/>
          <w:sz w:val="28"/>
          <w:szCs w:val="28"/>
          <w:lang w:val="en-IN"/>
        </w:rPr>
        <w:t>country</w:t>
      </w:r>
      <w:r w:rsidRPr="003D04BA">
        <w:rPr>
          <w:sz w:val="28"/>
          <w:szCs w:val="28"/>
          <w:lang w:val="en-IN"/>
        </w:rPr>
        <w:t>: Country where the employee is based.</w:t>
      </w:r>
    </w:p>
    <w:p w14:paraId="5C4E35EC" w14:textId="77777777" w:rsidR="003D04BA" w:rsidRPr="003D04BA" w:rsidRDefault="003D04BA" w:rsidP="003D04BA">
      <w:pPr>
        <w:numPr>
          <w:ilvl w:val="0"/>
          <w:numId w:val="4"/>
        </w:numPr>
        <w:rPr>
          <w:sz w:val="28"/>
          <w:szCs w:val="28"/>
          <w:lang w:val="en-IN"/>
        </w:rPr>
      </w:pPr>
      <w:r w:rsidRPr="003D04BA">
        <w:rPr>
          <w:b/>
          <w:bCs/>
          <w:sz w:val="28"/>
          <w:szCs w:val="28"/>
          <w:lang w:val="en-IN"/>
        </w:rPr>
        <w:t>home_phone</w:t>
      </w:r>
      <w:r w:rsidRPr="003D04BA">
        <w:rPr>
          <w:sz w:val="28"/>
          <w:szCs w:val="28"/>
          <w:lang w:val="en-IN"/>
        </w:rPr>
        <w:t>: Home phone number of the employee.</w:t>
      </w:r>
    </w:p>
    <w:p w14:paraId="3F7793FF" w14:textId="77777777" w:rsidR="003D04BA" w:rsidRPr="003D04BA" w:rsidRDefault="003D04BA" w:rsidP="003D04BA">
      <w:pPr>
        <w:numPr>
          <w:ilvl w:val="0"/>
          <w:numId w:val="4"/>
        </w:numPr>
        <w:rPr>
          <w:sz w:val="28"/>
          <w:szCs w:val="28"/>
          <w:lang w:val="en-IN"/>
        </w:rPr>
      </w:pPr>
      <w:r w:rsidRPr="003D04BA">
        <w:rPr>
          <w:b/>
          <w:bCs/>
          <w:sz w:val="28"/>
          <w:szCs w:val="28"/>
          <w:lang w:val="en-IN"/>
        </w:rPr>
        <w:t>extension</w:t>
      </w:r>
      <w:r w:rsidRPr="003D04BA">
        <w:rPr>
          <w:sz w:val="28"/>
          <w:szCs w:val="28"/>
          <w:lang w:val="en-IN"/>
        </w:rPr>
        <w:t>: Office extension number.</w:t>
      </w:r>
    </w:p>
    <w:p w14:paraId="697581BD" w14:textId="77777777" w:rsidR="003D04BA" w:rsidRPr="003D04BA" w:rsidRDefault="003D04BA" w:rsidP="003D04BA">
      <w:pPr>
        <w:numPr>
          <w:ilvl w:val="0"/>
          <w:numId w:val="4"/>
        </w:numPr>
        <w:rPr>
          <w:sz w:val="28"/>
          <w:szCs w:val="28"/>
          <w:lang w:val="en-IN"/>
        </w:rPr>
      </w:pPr>
      <w:r w:rsidRPr="003D04BA">
        <w:rPr>
          <w:b/>
          <w:bCs/>
          <w:sz w:val="28"/>
          <w:szCs w:val="28"/>
          <w:lang w:val="en-IN"/>
        </w:rPr>
        <w:t>photo</w:t>
      </w:r>
      <w:r w:rsidRPr="003D04BA">
        <w:rPr>
          <w:sz w:val="28"/>
          <w:szCs w:val="28"/>
          <w:lang w:val="en-IN"/>
        </w:rPr>
        <w:t>: Employee’s photograph.</w:t>
      </w:r>
    </w:p>
    <w:p w14:paraId="5BFF2346" w14:textId="77777777" w:rsidR="003D04BA" w:rsidRPr="003D04BA" w:rsidRDefault="003D04BA" w:rsidP="003D04BA">
      <w:pPr>
        <w:numPr>
          <w:ilvl w:val="0"/>
          <w:numId w:val="4"/>
        </w:numPr>
        <w:rPr>
          <w:sz w:val="28"/>
          <w:szCs w:val="28"/>
          <w:lang w:val="en-IN"/>
        </w:rPr>
      </w:pPr>
      <w:r w:rsidRPr="003D04BA">
        <w:rPr>
          <w:b/>
          <w:bCs/>
          <w:sz w:val="28"/>
          <w:szCs w:val="28"/>
          <w:lang w:val="en-IN"/>
        </w:rPr>
        <w:t>notes</w:t>
      </w:r>
      <w:r w:rsidRPr="003D04BA">
        <w:rPr>
          <w:sz w:val="28"/>
          <w:szCs w:val="28"/>
          <w:lang w:val="en-IN"/>
        </w:rPr>
        <w:t>: Additional notes about the employee.</w:t>
      </w:r>
    </w:p>
    <w:p w14:paraId="65F918AF" w14:textId="77777777" w:rsidR="003D04BA" w:rsidRPr="003D04BA" w:rsidRDefault="003D04BA" w:rsidP="003D04BA">
      <w:pPr>
        <w:numPr>
          <w:ilvl w:val="0"/>
          <w:numId w:val="4"/>
        </w:numPr>
        <w:rPr>
          <w:sz w:val="28"/>
          <w:szCs w:val="28"/>
          <w:lang w:val="en-IN"/>
        </w:rPr>
      </w:pPr>
      <w:r w:rsidRPr="003D04BA">
        <w:rPr>
          <w:b/>
          <w:bCs/>
          <w:sz w:val="28"/>
          <w:szCs w:val="28"/>
          <w:lang w:val="en-IN"/>
        </w:rPr>
        <w:t>reports_to</w:t>
      </w:r>
      <w:r w:rsidRPr="003D04BA">
        <w:rPr>
          <w:sz w:val="28"/>
          <w:szCs w:val="28"/>
          <w:lang w:val="en-IN"/>
        </w:rPr>
        <w:t>: Employee ID of the manager/supervisor.</w:t>
      </w:r>
    </w:p>
    <w:p w14:paraId="2034CCC4" w14:textId="77777777" w:rsidR="003D04BA" w:rsidRPr="003D04BA" w:rsidRDefault="003D04BA" w:rsidP="003D04BA">
      <w:pPr>
        <w:numPr>
          <w:ilvl w:val="0"/>
          <w:numId w:val="4"/>
        </w:numPr>
        <w:rPr>
          <w:sz w:val="28"/>
          <w:szCs w:val="28"/>
          <w:lang w:val="en-IN"/>
        </w:rPr>
      </w:pPr>
      <w:r w:rsidRPr="003D04BA">
        <w:rPr>
          <w:b/>
          <w:bCs/>
          <w:sz w:val="28"/>
          <w:szCs w:val="28"/>
          <w:lang w:val="en-IN"/>
        </w:rPr>
        <w:t>photo_path</w:t>
      </w:r>
      <w:r w:rsidRPr="003D04BA">
        <w:rPr>
          <w:sz w:val="28"/>
          <w:szCs w:val="28"/>
          <w:lang w:val="en-IN"/>
        </w:rPr>
        <w:t>: Path to the employee’s photo.</w:t>
      </w:r>
    </w:p>
    <w:p w14:paraId="24A030DB" w14:textId="77777777" w:rsidR="003D04BA" w:rsidRPr="003D04BA" w:rsidRDefault="00F169D4" w:rsidP="003D04BA">
      <w:pPr>
        <w:rPr>
          <w:sz w:val="28"/>
          <w:szCs w:val="28"/>
          <w:lang w:val="en-IN"/>
        </w:rPr>
      </w:pPr>
      <w:r>
        <w:rPr>
          <w:sz w:val="28"/>
          <w:szCs w:val="28"/>
          <w:lang w:val="en-IN"/>
        </w:rPr>
        <w:pict w14:anchorId="1BE7F1DE">
          <v:rect id="_x0000_i1027" style="width:0;height:1.5pt" o:hralign="center" o:hrstd="t" o:hr="t" fillcolor="#a0a0a0" stroked="f"/>
        </w:pict>
      </w:r>
    </w:p>
    <w:p w14:paraId="5D31E802" w14:textId="77777777" w:rsidR="00A60AA5" w:rsidRDefault="00A60AA5" w:rsidP="003D04BA">
      <w:pPr>
        <w:rPr>
          <w:b/>
          <w:bCs/>
          <w:sz w:val="28"/>
          <w:szCs w:val="28"/>
          <w:lang w:val="en-IN"/>
        </w:rPr>
      </w:pPr>
    </w:p>
    <w:p w14:paraId="4452A762" w14:textId="77777777" w:rsidR="00904537" w:rsidRDefault="00904537" w:rsidP="003D04BA">
      <w:pPr>
        <w:rPr>
          <w:b/>
          <w:bCs/>
          <w:sz w:val="28"/>
          <w:szCs w:val="28"/>
          <w:lang w:val="en-IN"/>
        </w:rPr>
      </w:pPr>
    </w:p>
    <w:p w14:paraId="307EF722" w14:textId="59C70D36" w:rsidR="003D04BA" w:rsidRPr="003D04BA" w:rsidRDefault="003D04BA" w:rsidP="003D04BA">
      <w:pPr>
        <w:rPr>
          <w:b/>
          <w:bCs/>
          <w:sz w:val="28"/>
          <w:szCs w:val="28"/>
          <w:lang w:val="en-IN"/>
        </w:rPr>
      </w:pPr>
      <w:r w:rsidRPr="003D04BA">
        <w:rPr>
          <w:b/>
          <w:bCs/>
          <w:sz w:val="28"/>
          <w:szCs w:val="28"/>
          <w:lang w:val="en-IN"/>
        </w:rPr>
        <w:t>3. Orders Table</w:t>
      </w:r>
    </w:p>
    <w:p w14:paraId="11DBA853" w14:textId="77777777" w:rsidR="003D04BA" w:rsidRPr="003D04BA" w:rsidRDefault="003D04BA" w:rsidP="003D04BA">
      <w:pPr>
        <w:numPr>
          <w:ilvl w:val="0"/>
          <w:numId w:val="5"/>
        </w:numPr>
        <w:rPr>
          <w:sz w:val="28"/>
          <w:szCs w:val="28"/>
          <w:lang w:val="en-IN"/>
        </w:rPr>
      </w:pPr>
      <w:r w:rsidRPr="003D04BA">
        <w:rPr>
          <w:b/>
          <w:bCs/>
          <w:sz w:val="28"/>
          <w:szCs w:val="28"/>
          <w:lang w:val="en-IN"/>
        </w:rPr>
        <w:t>order_id</w:t>
      </w:r>
      <w:r w:rsidRPr="003D04BA">
        <w:rPr>
          <w:sz w:val="28"/>
          <w:szCs w:val="28"/>
          <w:lang w:val="en-IN"/>
        </w:rPr>
        <w:t>: Unique identifier for each order.</w:t>
      </w:r>
    </w:p>
    <w:p w14:paraId="32D52AE1" w14:textId="77777777" w:rsidR="003D04BA" w:rsidRPr="003D04BA" w:rsidRDefault="003D04BA" w:rsidP="003D04BA">
      <w:pPr>
        <w:numPr>
          <w:ilvl w:val="0"/>
          <w:numId w:val="5"/>
        </w:numPr>
        <w:rPr>
          <w:sz w:val="28"/>
          <w:szCs w:val="28"/>
          <w:lang w:val="en-IN"/>
        </w:rPr>
      </w:pPr>
      <w:r w:rsidRPr="003D04BA">
        <w:rPr>
          <w:b/>
          <w:bCs/>
          <w:sz w:val="28"/>
          <w:szCs w:val="28"/>
          <w:lang w:val="en-IN"/>
        </w:rPr>
        <w:t>customer_id</w:t>
      </w:r>
      <w:r w:rsidRPr="003D04BA">
        <w:rPr>
          <w:sz w:val="28"/>
          <w:szCs w:val="28"/>
          <w:lang w:val="en-IN"/>
        </w:rPr>
        <w:t>: Foreign key referencing the Customers table.</w:t>
      </w:r>
    </w:p>
    <w:p w14:paraId="36DAD274" w14:textId="77777777" w:rsidR="003D04BA" w:rsidRPr="003D04BA" w:rsidRDefault="003D04BA" w:rsidP="003D04BA">
      <w:pPr>
        <w:numPr>
          <w:ilvl w:val="0"/>
          <w:numId w:val="5"/>
        </w:numPr>
        <w:rPr>
          <w:sz w:val="28"/>
          <w:szCs w:val="28"/>
          <w:lang w:val="en-IN"/>
        </w:rPr>
      </w:pPr>
      <w:r w:rsidRPr="003D04BA">
        <w:rPr>
          <w:b/>
          <w:bCs/>
          <w:sz w:val="28"/>
          <w:szCs w:val="28"/>
          <w:lang w:val="en-IN"/>
        </w:rPr>
        <w:t>employee_id</w:t>
      </w:r>
      <w:r w:rsidRPr="003D04BA">
        <w:rPr>
          <w:sz w:val="28"/>
          <w:szCs w:val="28"/>
          <w:lang w:val="en-IN"/>
        </w:rPr>
        <w:t>: Foreign key referencing the Employees table.</w:t>
      </w:r>
    </w:p>
    <w:p w14:paraId="03C88862" w14:textId="77777777" w:rsidR="003D04BA" w:rsidRPr="003D04BA" w:rsidRDefault="003D04BA" w:rsidP="003D04BA">
      <w:pPr>
        <w:numPr>
          <w:ilvl w:val="0"/>
          <w:numId w:val="5"/>
        </w:numPr>
        <w:rPr>
          <w:sz w:val="28"/>
          <w:szCs w:val="28"/>
          <w:lang w:val="en-IN"/>
        </w:rPr>
      </w:pPr>
      <w:r w:rsidRPr="003D04BA">
        <w:rPr>
          <w:b/>
          <w:bCs/>
          <w:sz w:val="28"/>
          <w:szCs w:val="28"/>
          <w:lang w:val="en-IN"/>
        </w:rPr>
        <w:t>order_date</w:t>
      </w:r>
      <w:r w:rsidRPr="003D04BA">
        <w:rPr>
          <w:sz w:val="28"/>
          <w:szCs w:val="28"/>
          <w:lang w:val="en-IN"/>
        </w:rPr>
        <w:t>: Date when the order was placed.</w:t>
      </w:r>
    </w:p>
    <w:p w14:paraId="3F24BBB8" w14:textId="77777777" w:rsidR="003D04BA" w:rsidRPr="003D04BA" w:rsidRDefault="003D04BA" w:rsidP="003D04BA">
      <w:pPr>
        <w:numPr>
          <w:ilvl w:val="0"/>
          <w:numId w:val="5"/>
        </w:numPr>
        <w:rPr>
          <w:sz w:val="28"/>
          <w:szCs w:val="28"/>
          <w:lang w:val="en-IN"/>
        </w:rPr>
      </w:pPr>
      <w:r w:rsidRPr="003D04BA">
        <w:rPr>
          <w:b/>
          <w:bCs/>
          <w:sz w:val="28"/>
          <w:szCs w:val="28"/>
          <w:lang w:val="en-IN"/>
        </w:rPr>
        <w:t>required_date</w:t>
      </w:r>
      <w:r w:rsidRPr="003D04BA">
        <w:rPr>
          <w:sz w:val="28"/>
          <w:szCs w:val="28"/>
          <w:lang w:val="en-IN"/>
        </w:rPr>
        <w:t>: Date by which the order is required.</w:t>
      </w:r>
    </w:p>
    <w:p w14:paraId="7F424A72" w14:textId="77777777" w:rsidR="003D04BA" w:rsidRPr="003D04BA" w:rsidRDefault="003D04BA" w:rsidP="003D04BA">
      <w:pPr>
        <w:numPr>
          <w:ilvl w:val="0"/>
          <w:numId w:val="5"/>
        </w:numPr>
        <w:rPr>
          <w:sz w:val="28"/>
          <w:szCs w:val="28"/>
          <w:lang w:val="en-IN"/>
        </w:rPr>
      </w:pPr>
      <w:r w:rsidRPr="003D04BA">
        <w:rPr>
          <w:b/>
          <w:bCs/>
          <w:sz w:val="28"/>
          <w:szCs w:val="28"/>
          <w:lang w:val="en-IN"/>
        </w:rPr>
        <w:t>shipped_date</w:t>
      </w:r>
      <w:r w:rsidRPr="003D04BA">
        <w:rPr>
          <w:sz w:val="28"/>
          <w:szCs w:val="28"/>
          <w:lang w:val="en-IN"/>
        </w:rPr>
        <w:t>: Date when the order was shipped.</w:t>
      </w:r>
    </w:p>
    <w:p w14:paraId="2D2EF7FE" w14:textId="77777777" w:rsidR="003D04BA" w:rsidRPr="003D04BA" w:rsidRDefault="003D04BA" w:rsidP="003D04BA">
      <w:pPr>
        <w:numPr>
          <w:ilvl w:val="0"/>
          <w:numId w:val="5"/>
        </w:numPr>
        <w:rPr>
          <w:sz w:val="28"/>
          <w:szCs w:val="28"/>
          <w:lang w:val="en-IN"/>
        </w:rPr>
      </w:pPr>
      <w:r w:rsidRPr="003D04BA">
        <w:rPr>
          <w:b/>
          <w:bCs/>
          <w:sz w:val="28"/>
          <w:szCs w:val="28"/>
          <w:lang w:val="en-IN"/>
        </w:rPr>
        <w:t>ship_via</w:t>
      </w:r>
      <w:r w:rsidRPr="003D04BA">
        <w:rPr>
          <w:sz w:val="28"/>
          <w:szCs w:val="28"/>
          <w:lang w:val="en-IN"/>
        </w:rPr>
        <w:t>: Foreign key referencing the Shippers table.</w:t>
      </w:r>
    </w:p>
    <w:p w14:paraId="7DEC996C" w14:textId="77777777" w:rsidR="003D04BA" w:rsidRPr="003D04BA" w:rsidRDefault="003D04BA" w:rsidP="003D04BA">
      <w:pPr>
        <w:numPr>
          <w:ilvl w:val="0"/>
          <w:numId w:val="5"/>
        </w:numPr>
        <w:rPr>
          <w:sz w:val="28"/>
          <w:szCs w:val="28"/>
          <w:lang w:val="en-IN"/>
        </w:rPr>
      </w:pPr>
      <w:r w:rsidRPr="003D04BA">
        <w:rPr>
          <w:b/>
          <w:bCs/>
          <w:sz w:val="28"/>
          <w:szCs w:val="28"/>
          <w:lang w:val="en-IN"/>
        </w:rPr>
        <w:t>freight</w:t>
      </w:r>
      <w:r w:rsidRPr="003D04BA">
        <w:rPr>
          <w:sz w:val="28"/>
          <w:szCs w:val="28"/>
          <w:lang w:val="en-IN"/>
        </w:rPr>
        <w:t>: Shipping cost associated with the order.</w:t>
      </w:r>
    </w:p>
    <w:p w14:paraId="78C6AF61" w14:textId="77777777" w:rsidR="003D04BA" w:rsidRPr="003D04BA" w:rsidRDefault="003D04BA" w:rsidP="003D04BA">
      <w:pPr>
        <w:numPr>
          <w:ilvl w:val="0"/>
          <w:numId w:val="5"/>
        </w:numPr>
        <w:rPr>
          <w:sz w:val="28"/>
          <w:szCs w:val="28"/>
          <w:lang w:val="en-IN"/>
        </w:rPr>
      </w:pPr>
      <w:r w:rsidRPr="003D04BA">
        <w:rPr>
          <w:b/>
          <w:bCs/>
          <w:sz w:val="28"/>
          <w:szCs w:val="28"/>
          <w:lang w:val="en-IN"/>
        </w:rPr>
        <w:t>ship_name</w:t>
      </w:r>
      <w:r w:rsidRPr="003D04BA">
        <w:rPr>
          <w:sz w:val="28"/>
          <w:szCs w:val="28"/>
          <w:lang w:val="en-IN"/>
        </w:rPr>
        <w:t>: Name of the recipient for shipping.</w:t>
      </w:r>
    </w:p>
    <w:p w14:paraId="794312D9" w14:textId="77777777" w:rsidR="003D04BA" w:rsidRPr="003D04BA" w:rsidRDefault="003D04BA" w:rsidP="003D04BA">
      <w:pPr>
        <w:numPr>
          <w:ilvl w:val="0"/>
          <w:numId w:val="5"/>
        </w:numPr>
        <w:rPr>
          <w:sz w:val="28"/>
          <w:szCs w:val="28"/>
          <w:lang w:val="en-IN"/>
        </w:rPr>
      </w:pPr>
      <w:r w:rsidRPr="003D04BA">
        <w:rPr>
          <w:b/>
          <w:bCs/>
          <w:sz w:val="28"/>
          <w:szCs w:val="28"/>
          <w:lang w:val="en-IN"/>
        </w:rPr>
        <w:t>ship_address</w:t>
      </w:r>
      <w:r w:rsidRPr="003D04BA">
        <w:rPr>
          <w:sz w:val="28"/>
          <w:szCs w:val="28"/>
          <w:lang w:val="en-IN"/>
        </w:rPr>
        <w:t>: Shipping address.</w:t>
      </w:r>
    </w:p>
    <w:p w14:paraId="1D36FD5B" w14:textId="77777777" w:rsidR="003D04BA" w:rsidRPr="003D04BA" w:rsidRDefault="003D04BA" w:rsidP="003D04BA">
      <w:pPr>
        <w:numPr>
          <w:ilvl w:val="0"/>
          <w:numId w:val="5"/>
        </w:numPr>
        <w:rPr>
          <w:sz w:val="28"/>
          <w:szCs w:val="28"/>
          <w:lang w:val="en-IN"/>
        </w:rPr>
      </w:pPr>
      <w:r w:rsidRPr="003D04BA">
        <w:rPr>
          <w:b/>
          <w:bCs/>
          <w:sz w:val="28"/>
          <w:szCs w:val="28"/>
          <w:lang w:val="en-IN"/>
        </w:rPr>
        <w:t>ship_city</w:t>
      </w:r>
      <w:r w:rsidRPr="003D04BA">
        <w:rPr>
          <w:sz w:val="28"/>
          <w:szCs w:val="28"/>
          <w:lang w:val="en-IN"/>
        </w:rPr>
        <w:t>: City of the shipping destination.</w:t>
      </w:r>
    </w:p>
    <w:p w14:paraId="61A23C89" w14:textId="77777777" w:rsidR="003D04BA" w:rsidRPr="003D04BA" w:rsidRDefault="003D04BA" w:rsidP="003D04BA">
      <w:pPr>
        <w:numPr>
          <w:ilvl w:val="0"/>
          <w:numId w:val="5"/>
        </w:numPr>
        <w:rPr>
          <w:sz w:val="28"/>
          <w:szCs w:val="28"/>
          <w:lang w:val="en-IN"/>
        </w:rPr>
      </w:pPr>
      <w:r w:rsidRPr="003D04BA">
        <w:rPr>
          <w:b/>
          <w:bCs/>
          <w:sz w:val="28"/>
          <w:szCs w:val="28"/>
          <w:lang w:val="en-IN"/>
        </w:rPr>
        <w:t>ship_region</w:t>
      </w:r>
      <w:r w:rsidRPr="003D04BA">
        <w:rPr>
          <w:sz w:val="28"/>
          <w:szCs w:val="28"/>
          <w:lang w:val="en-IN"/>
        </w:rPr>
        <w:t>: Region of the shipping destination (if applicable).</w:t>
      </w:r>
    </w:p>
    <w:p w14:paraId="27F9419E" w14:textId="77777777" w:rsidR="003D04BA" w:rsidRPr="003D04BA" w:rsidRDefault="003D04BA" w:rsidP="003D04BA">
      <w:pPr>
        <w:numPr>
          <w:ilvl w:val="0"/>
          <w:numId w:val="5"/>
        </w:numPr>
        <w:rPr>
          <w:sz w:val="28"/>
          <w:szCs w:val="28"/>
          <w:lang w:val="en-IN"/>
        </w:rPr>
      </w:pPr>
      <w:r w:rsidRPr="003D04BA">
        <w:rPr>
          <w:b/>
          <w:bCs/>
          <w:sz w:val="28"/>
          <w:szCs w:val="28"/>
          <w:lang w:val="en-IN"/>
        </w:rPr>
        <w:t>ship_postal_code</w:t>
      </w:r>
      <w:r w:rsidRPr="003D04BA">
        <w:rPr>
          <w:sz w:val="28"/>
          <w:szCs w:val="28"/>
          <w:lang w:val="en-IN"/>
        </w:rPr>
        <w:t>: Postal code of the shipping destination.</w:t>
      </w:r>
    </w:p>
    <w:p w14:paraId="205708D1" w14:textId="77777777" w:rsidR="003D04BA" w:rsidRPr="003D04BA" w:rsidRDefault="003D04BA" w:rsidP="003D04BA">
      <w:pPr>
        <w:numPr>
          <w:ilvl w:val="0"/>
          <w:numId w:val="5"/>
        </w:numPr>
        <w:rPr>
          <w:sz w:val="28"/>
          <w:szCs w:val="28"/>
          <w:lang w:val="en-IN"/>
        </w:rPr>
      </w:pPr>
      <w:r w:rsidRPr="003D04BA">
        <w:rPr>
          <w:b/>
          <w:bCs/>
          <w:sz w:val="28"/>
          <w:szCs w:val="28"/>
          <w:lang w:val="en-IN"/>
        </w:rPr>
        <w:t>ship_country</w:t>
      </w:r>
      <w:r w:rsidRPr="003D04BA">
        <w:rPr>
          <w:sz w:val="28"/>
          <w:szCs w:val="28"/>
          <w:lang w:val="en-IN"/>
        </w:rPr>
        <w:t>: Country of the shipping destination.</w:t>
      </w:r>
    </w:p>
    <w:p w14:paraId="45F9F92A" w14:textId="77777777" w:rsidR="003D04BA" w:rsidRPr="003D04BA" w:rsidRDefault="00F169D4" w:rsidP="003D04BA">
      <w:pPr>
        <w:rPr>
          <w:sz w:val="28"/>
          <w:szCs w:val="28"/>
          <w:lang w:val="en-IN"/>
        </w:rPr>
      </w:pPr>
      <w:r>
        <w:rPr>
          <w:sz w:val="28"/>
          <w:szCs w:val="28"/>
          <w:lang w:val="en-IN"/>
        </w:rPr>
        <w:pict w14:anchorId="2C36960F">
          <v:rect id="_x0000_i1028" style="width:0;height:1.5pt" o:hralign="center" o:hrstd="t" o:hr="t" fillcolor="#a0a0a0" stroked="f"/>
        </w:pict>
      </w:r>
    </w:p>
    <w:p w14:paraId="112F2C66" w14:textId="77777777" w:rsidR="00904537" w:rsidRDefault="00904537" w:rsidP="003D04BA">
      <w:pPr>
        <w:rPr>
          <w:b/>
          <w:bCs/>
          <w:sz w:val="28"/>
          <w:szCs w:val="28"/>
          <w:lang w:val="en-IN"/>
        </w:rPr>
      </w:pPr>
    </w:p>
    <w:p w14:paraId="21D8A5CA" w14:textId="2AFEEF4D" w:rsidR="003D04BA" w:rsidRPr="003D04BA" w:rsidRDefault="003D04BA" w:rsidP="003D04BA">
      <w:pPr>
        <w:rPr>
          <w:b/>
          <w:bCs/>
          <w:sz w:val="28"/>
          <w:szCs w:val="28"/>
          <w:lang w:val="en-IN"/>
        </w:rPr>
      </w:pPr>
      <w:r w:rsidRPr="003D04BA">
        <w:rPr>
          <w:b/>
          <w:bCs/>
          <w:sz w:val="28"/>
          <w:szCs w:val="28"/>
          <w:lang w:val="en-IN"/>
        </w:rPr>
        <w:t>4. Order Details Table</w:t>
      </w:r>
    </w:p>
    <w:p w14:paraId="0F5CEE95" w14:textId="77777777" w:rsidR="003D04BA" w:rsidRPr="003D04BA" w:rsidRDefault="003D04BA" w:rsidP="003D04BA">
      <w:pPr>
        <w:numPr>
          <w:ilvl w:val="0"/>
          <w:numId w:val="6"/>
        </w:numPr>
        <w:rPr>
          <w:sz w:val="28"/>
          <w:szCs w:val="28"/>
          <w:lang w:val="en-IN"/>
        </w:rPr>
      </w:pPr>
      <w:r w:rsidRPr="003D04BA">
        <w:rPr>
          <w:b/>
          <w:bCs/>
          <w:sz w:val="28"/>
          <w:szCs w:val="28"/>
          <w:lang w:val="en-IN"/>
        </w:rPr>
        <w:t>order_id</w:t>
      </w:r>
      <w:r w:rsidRPr="003D04BA">
        <w:rPr>
          <w:sz w:val="28"/>
          <w:szCs w:val="28"/>
          <w:lang w:val="en-IN"/>
        </w:rPr>
        <w:t>: Foreign key referencing the Orders table.</w:t>
      </w:r>
    </w:p>
    <w:p w14:paraId="7B398671" w14:textId="77777777" w:rsidR="003D04BA" w:rsidRPr="003D04BA" w:rsidRDefault="003D04BA" w:rsidP="003D04BA">
      <w:pPr>
        <w:numPr>
          <w:ilvl w:val="0"/>
          <w:numId w:val="6"/>
        </w:numPr>
        <w:rPr>
          <w:sz w:val="28"/>
          <w:szCs w:val="28"/>
          <w:lang w:val="en-IN"/>
        </w:rPr>
      </w:pPr>
      <w:r w:rsidRPr="003D04BA">
        <w:rPr>
          <w:b/>
          <w:bCs/>
          <w:sz w:val="28"/>
          <w:szCs w:val="28"/>
          <w:lang w:val="en-IN"/>
        </w:rPr>
        <w:t>product_id</w:t>
      </w:r>
      <w:r w:rsidRPr="003D04BA">
        <w:rPr>
          <w:sz w:val="28"/>
          <w:szCs w:val="28"/>
          <w:lang w:val="en-IN"/>
        </w:rPr>
        <w:t>: Foreign key referencing the Products table.</w:t>
      </w:r>
    </w:p>
    <w:p w14:paraId="68E7A5B8" w14:textId="77777777" w:rsidR="003D04BA" w:rsidRPr="003D04BA" w:rsidRDefault="003D04BA" w:rsidP="003D04BA">
      <w:pPr>
        <w:numPr>
          <w:ilvl w:val="0"/>
          <w:numId w:val="6"/>
        </w:numPr>
        <w:rPr>
          <w:sz w:val="28"/>
          <w:szCs w:val="28"/>
          <w:lang w:val="en-IN"/>
        </w:rPr>
      </w:pPr>
      <w:r w:rsidRPr="003D04BA">
        <w:rPr>
          <w:b/>
          <w:bCs/>
          <w:sz w:val="28"/>
          <w:szCs w:val="28"/>
          <w:lang w:val="en-IN"/>
        </w:rPr>
        <w:t>unit_price</w:t>
      </w:r>
      <w:r w:rsidRPr="003D04BA">
        <w:rPr>
          <w:sz w:val="28"/>
          <w:szCs w:val="28"/>
          <w:lang w:val="en-IN"/>
        </w:rPr>
        <w:t>: Price per unit of the product at the time of sale.</w:t>
      </w:r>
    </w:p>
    <w:p w14:paraId="19CD69AD" w14:textId="77777777" w:rsidR="003D04BA" w:rsidRPr="003D04BA" w:rsidRDefault="003D04BA" w:rsidP="003D04BA">
      <w:pPr>
        <w:numPr>
          <w:ilvl w:val="0"/>
          <w:numId w:val="6"/>
        </w:numPr>
        <w:rPr>
          <w:sz w:val="28"/>
          <w:szCs w:val="28"/>
          <w:lang w:val="en-IN"/>
        </w:rPr>
      </w:pPr>
      <w:r w:rsidRPr="003D04BA">
        <w:rPr>
          <w:b/>
          <w:bCs/>
          <w:sz w:val="28"/>
          <w:szCs w:val="28"/>
          <w:lang w:val="en-IN"/>
        </w:rPr>
        <w:t>quantity</w:t>
      </w:r>
      <w:r w:rsidRPr="003D04BA">
        <w:rPr>
          <w:sz w:val="28"/>
          <w:szCs w:val="28"/>
          <w:lang w:val="en-IN"/>
        </w:rPr>
        <w:t>: Number of units sold in the order.</w:t>
      </w:r>
    </w:p>
    <w:p w14:paraId="785BBF8D" w14:textId="77777777" w:rsidR="003D04BA" w:rsidRPr="003D04BA" w:rsidRDefault="003D04BA" w:rsidP="003D04BA">
      <w:pPr>
        <w:numPr>
          <w:ilvl w:val="0"/>
          <w:numId w:val="6"/>
        </w:numPr>
        <w:rPr>
          <w:sz w:val="28"/>
          <w:szCs w:val="28"/>
          <w:lang w:val="en-IN"/>
        </w:rPr>
      </w:pPr>
      <w:r w:rsidRPr="003D04BA">
        <w:rPr>
          <w:b/>
          <w:bCs/>
          <w:sz w:val="28"/>
          <w:szCs w:val="28"/>
          <w:lang w:val="en-IN"/>
        </w:rPr>
        <w:t>discount</w:t>
      </w:r>
      <w:r w:rsidRPr="003D04BA">
        <w:rPr>
          <w:sz w:val="28"/>
          <w:szCs w:val="28"/>
          <w:lang w:val="en-IN"/>
        </w:rPr>
        <w:t>: Discount applied to the order (if any).</w:t>
      </w:r>
    </w:p>
    <w:p w14:paraId="72D07CC8" w14:textId="77777777" w:rsidR="003D04BA" w:rsidRPr="003D04BA" w:rsidRDefault="00F169D4" w:rsidP="003D04BA">
      <w:pPr>
        <w:rPr>
          <w:sz w:val="28"/>
          <w:szCs w:val="28"/>
          <w:lang w:val="en-IN"/>
        </w:rPr>
      </w:pPr>
      <w:r>
        <w:rPr>
          <w:sz w:val="28"/>
          <w:szCs w:val="28"/>
          <w:lang w:val="en-IN"/>
        </w:rPr>
        <w:pict w14:anchorId="45279112">
          <v:rect id="_x0000_i1029" style="width:0;height:1.5pt" o:hralign="center" o:hrstd="t" o:hr="t" fillcolor="#a0a0a0" stroked="f"/>
        </w:pict>
      </w:r>
    </w:p>
    <w:p w14:paraId="3AF02D19" w14:textId="77777777" w:rsidR="00904537" w:rsidRDefault="00904537" w:rsidP="003D04BA">
      <w:pPr>
        <w:rPr>
          <w:b/>
          <w:bCs/>
          <w:sz w:val="28"/>
          <w:szCs w:val="28"/>
          <w:lang w:val="en-IN"/>
        </w:rPr>
      </w:pPr>
    </w:p>
    <w:p w14:paraId="434FE889" w14:textId="00904D3F" w:rsidR="003D04BA" w:rsidRPr="003D04BA" w:rsidRDefault="003D04BA" w:rsidP="003D04BA">
      <w:pPr>
        <w:rPr>
          <w:b/>
          <w:bCs/>
          <w:sz w:val="28"/>
          <w:szCs w:val="28"/>
          <w:lang w:val="en-IN"/>
        </w:rPr>
      </w:pPr>
      <w:r w:rsidRPr="003D04BA">
        <w:rPr>
          <w:b/>
          <w:bCs/>
          <w:sz w:val="28"/>
          <w:szCs w:val="28"/>
          <w:lang w:val="en-IN"/>
        </w:rPr>
        <w:t>5. Products Table</w:t>
      </w:r>
    </w:p>
    <w:p w14:paraId="6B98AE8D" w14:textId="77777777" w:rsidR="003D04BA" w:rsidRPr="003D04BA" w:rsidRDefault="003D04BA" w:rsidP="003D04BA">
      <w:pPr>
        <w:numPr>
          <w:ilvl w:val="0"/>
          <w:numId w:val="7"/>
        </w:numPr>
        <w:rPr>
          <w:sz w:val="28"/>
          <w:szCs w:val="28"/>
          <w:lang w:val="en-IN"/>
        </w:rPr>
      </w:pPr>
      <w:r w:rsidRPr="003D04BA">
        <w:rPr>
          <w:b/>
          <w:bCs/>
          <w:sz w:val="28"/>
          <w:szCs w:val="28"/>
          <w:lang w:val="en-IN"/>
        </w:rPr>
        <w:t>product_id</w:t>
      </w:r>
      <w:r w:rsidRPr="003D04BA">
        <w:rPr>
          <w:sz w:val="28"/>
          <w:szCs w:val="28"/>
          <w:lang w:val="en-IN"/>
        </w:rPr>
        <w:t>: Unique identifier for each product.</w:t>
      </w:r>
    </w:p>
    <w:p w14:paraId="5B6D4ECF" w14:textId="77777777" w:rsidR="003D04BA" w:rsidRPr="003D04BA" w:rsidRDefault="003D04BA" w:rsidP="003D04BA">
      <w:pPr>
        <w:numPr>
          <w:ilvl w:val="0"/>
          <w:numId w:val="7"/>
        </w:numPr>
        <w:rPr>
          <w:sz w:val="28"/>
          <w:szCs w:val="28"/>
          <w:lang w:val="en-IN"/>
        </w:rPr>
      </w:pPr>
      <w:r w:rsidRPr="003D04BA">
        <w:rPr>
          <w:b/>
          <w:bCs/>
          <w:sz w:val="28"/>
          <w:szCs w:val="28"/>
          <w:lang w:val="en-IN"/>
        </w:rPr>
        <w:t>product_name</w:t>
      </w:r>
      <w:r w:rsidRPr="003D04BA">
        <w:rPr>
          <w:sz w:val="28"/>
          <w:szCs w:val="28"/>
          <w:lang w:val="en-IN"/>
        </w:rPr>
        <w:t>: Name of the product.</w:t>
      </w:r>
    </w:p>
    <w:p w14:paraId="0B753125" w14:textId="77777777" w:rsidR="003D04BA" w:rsidRPr="003D04BA" w:rsidRDefault="003D04BA" w:rsidP="003D04BA">
      <w:pPr>
        <w:numPr>
          <w:ilvl w:val="0"/>
          <w:numId w:val="7"/>
        </w:numPr>
        <w:rPr>
          <w:sz w:val="28"/>
          <w:szCs w:val="28"/>
          <w:lang w:val="en-IN"/>
        </w:rPr>
      </w:pPr>
      <w:r w:rsidRPr="003D04BA">
        <w:rPr>
          <w:b/>
          <w:bCs/>
          <w:sz w:val="28"/>
          <w:szCs w:val="28"/>
          <w:lang w:val="en-IN"/>
        </w:rPr>
        <w:t>supplier_id</w:t>
      </w:r>
      <w:r w:rsidRPr="003D04BA">
        <w:rPr>
          <w:sz w:val="28"/>
          <w:szCs w:val="28"/>
          <w:lang w:val="en-IN"/>
        </w:rPr>
        <w:t>: Foreign key referencing the Suppliers table.</w:t>
      </w:r>
    </w:p>
    <w:p w14:paraId="29EB1908" w14:textId="77777777" w:rsidR="003D04BA" w:rsidRPr="003D04BA" w:rsidRDefault="003D04BA" w:rsidP="003D04BA">
      <w:pPr>
        <w:numPr>
          <w:ilvl w:val="0"/>
          <w:numId w:val="7"/>
        </w:numPr>
        <w:rPr>
          <w:sz w:val="28"/>
          <w:szCs w:val="28"/>
          <w:lang w:val="en-IN"/>
        </w:rPr>
      </w:pPr>
      <w:r w:rsidRPr="003D04BA">
        <w:rPr>
          <w:b/>
          <w:bCs/>
          <w:sz w:val="28"/>
          <w:szCs w:val="28"/>
          <w:lang w:val="en-IN"/>
        </w:rPr>
        <w:t>category_id</w:t>
      </w:r>
      <w:r w:rsidRPr="003D04BA">
        <w:rPr>
          <w:sz w:val="28"/>
          <w:szCs w:val="28"/>
          <w:lang w:val="en-IN"/>
        </w:rPr>
        <w:t>: Foreign key referencing the Categories table.</w:t>
      </w:r>
    </w:p>
    <w:p w14:paraId="3B2C1169" w14:textId="77777777" w:rsidR="003D04BA" w:rsidRPr="003D04BA" w:rsidRDefault="003D04BA" w:rsidP="003D04BA">
      <w:pPr>
        <w:numPr>
          <w:ilvl w:val="0"/>
          <w:numId w:val="7"/>
        </w:numPr>
        <w:rPr>
          <w:sz w:val="28"/>
          <w:szCs w:val="28"/>
          <w:lang w:val="en-IN"/>
        </w:rPr>
      </w:pPr>
      <w:r w:rsidRPr="003D04BA">
        <w:rPr>
          <w:b/>
          <w:bCs/>
          <w:sz w:val="28"/>
          <w:szCs w:val="28"/>
          <w:lang w:val="en-IN"/>
        </w:rPr>
        <w:t>quantity_per_unit</w:t>
      </w:r>
      <w:r w:rsidRPr="003D04BA">
        <w:rPr>
          <w:sz w:val="28"/>
          <w:szCs w:val="28"/>
          <w:lang w:val="en-IN"/>
        </w:rPr>
        <w:t>: Quantity of product per unit package.</w:t>
      </w:r>
    </w:p>
    <w:p w14:paraId="24A4CA41" w14:textId="77777777" w:rsidR="003D04BA" w:rsidRPr="003D04BA" w:rsidRDefault="003D04BA" w:rsidP="003D04BA">
      <w:pPr>
        <w:numPr>
          <w:ilvl w:val="0"/>
          <w:numId w:val="7"/>
        </w:numPr>
        <w:rPr>
          <w:sz w:val="28"/>
          <w:szCs w:val="28"/>
          <w:lang w:val="en-IN"/>
        </w:rPr>
      </w:pPr>
      <w:r w:rsidRPr="003D04BA">
        <w:rPr>
          <w:b/>
          <w:bCs/>
          <w:sz w:val="28"/>
          <w:szCs w:val="28"/>
          <w:lang w:val="en-IN"/>
        </w:rPr>
        <w:t>unit_price</w:t>
      </w:r>
      <w:r w:rsidRPr="003D04BA">
        <w:rPr>
          <w:sz w:val="28"/>
          <w:szCs w:val="28"/>
          <w:lang w:val="en-IN"/>
        </w:rPr>
        <w:t>: Price per unit of the product.</w:t>
      </w:r>
    </w:p>
    <w:p w14:paraId="60EFE2AC" w14:textId="77777777" w:rsidR="003D04BA" w:rsidRPr="003D04BA" w:rsidRDefault="003D04BA" w:rsidP="003D04BA">
      <w:pPr>
        <w:numPr>
          <w:ilvl w:val="0"/>
          <w:numId w:val="7"/>
        </w:numPr>
        <w:rPr>
          <w:sz w:val="28"/>
          <w:szCs w:val="28"/>
          <w:lang w:val="en-IN"/>
        </w:rPr>
      </w:pPr>
      <w:r w:rsidRPr="003D04BA">
        <w:rPr>
          <w:b/>
          <w:bCs/>
          <w:sz w:val="28"/>
          <w:szCs w:val="28"/>
          <w:lang w:val="en-IN"/>
        </w:rPr>
        <w:t>units_in_stock</w:t>
      </w:r>
      <w:r w:rsidRPr="003D04BA">
        <w:rPr>
          <w:sz w:val="28"/>
          <w:szCs w:val="28"/>
          <w:lang w:val="en-IN"/>
        </w:rPr>
        <w:t>: Number of units available in stock.</w:t>
      </w:r>
    </w:p>
    <w:p w14:paraId="6DD7D020" w14:textId="77777777" w:rsidR="003D04BA" w:rsidRPr="003D04BA" w:rsidRDefault="003D04BA" w:rsidP="003D04BA">
      <w:pPr>
        <w:numPr>
          <w:ilvl w:val="0"/>
          <w:numId w:val="7"/>
        </w:numPr>
        <w:rPr>
          <w:sz w:val="28"/>
          <w:szCs w:val="28"/>
          <w:lang w:val="en-IN"/>
        </w:rPr>
      </w:pPr>
      <w:r w:rsidRPr="003D04BA">
        <w:rPr>
          <w:b/>
          <w:bCs/>
          <w:sz w:val="28"/>
          <w:szCs w:val="28"/>
          <w:lang w:val="en-IN"/>
        </w:rPr>
        <w:t>units_on_order</w:t>
      </w:r>
      <w:r w:rsidRPr="003D04BA">
        <w:rPr>
          <w:sz w:val="28"/>
          <w:szCs w:val="28"/>
          <w:lang w:val="en-IN"/>
        </w:rPr>
        <w:t>: Number of units currently on order.</w:t>
      </w:r>
    </w:p>
    <w:p w14:paraId="0B584E32" w14:textId="77777777" w:rsidR="003D04BA" w:rsidRPr="003D04BA" w:rsidRDefault="003D04BA" w:rsidP="003D04BA">
      <w:pPr>
        <w:numPr>
          <w:ilvl w:val="0"/>
          <w:numId w:val="7"/>
        </w:numPr>
        <w:rPr>
          <w:sz w:val="28"/>
          <w:szCs w:val="28"/>
          <w:lang w:val="en-IN"/>
        </w:rPr>
      </w:pPr>
      <w:r w:rsidRPr="003D04BA">
        <w:rPr>
          <w:b/>
          <w:bCs/>
          <w:sz w:val="28"/>
          <w:szCs w:val="28"/>
          <w:lang w:val="en-IN"/>
        </w:rPr>
        <w:t>reorder_level</w:t>
      </w:r>
      <w:r w:rsidRPr="003D04BA">
        <w:rPr>
          <w:sz w:val="28"/>
          <w:szCs w:val="28"/>
          <w:lang w:val="en-IN"/>
        </w:rPr>
        <w:t>: Minimum stock level before reordering is needed.</w:t>
      </w:r>
    </w:p>
    <w:p w14:paraId="55BC7D4C" w14:textId="77777777" w:rsidR="003D04BA" w:rsidRPr="003D04BA" w:rsidRDefault="003D04BA" w:rsidP="003D04BA">
      <w:pPr>
        <w:numPr>
          <w:ilvl w:val="0"/>
          <w:numId w:val="7"/>
        </w:numPr>
        <w:rPr>
          <w:sz w:val="28"/>
          <w:szCs w:val="28"/>
          <w:lang w:val="en-IN"/>
        </w:rPr>
      </w:pPr>
      <w:r w:rsidRPr="003D04BA">
        <w:rPr>
          <w:b/>
          <w:bCs/>
          <w:sz w:val="28"/>
          <w:szCs w:val="28"/>
          <w:lang w:val="en-IN"/>
        </w:rPr>
        <w:t>discontinued</w:t>
      </w:r>
      <w:r w:rsidRPr="003D04BA">
        <w:rPr>
          <w:sz w:val="28"/>
          <w:szCs w:val="28"/>
          <w:lang w:val="en-IN"/>
        </w:rPr>
        <w:t>: Indicator of whether the product is still available (1 = Discontinued, 0 = Available).</w:t>
      </w:r>
    </w:p>
    <w:p w14:paraId="3B1FC219" w14:textId="77777777" w:rsidR="003D04BA" w:rsidRPr="003D04BA" w:rsidRDefault="00F169D4" w:rsidP="003D04BA">
      <w:pPr>
        <w:rPr>
          <w:sz w:val="28"/>
          <w:szCs w:val="28"/>
          <w:lang w:val="en-IN"/>
        </w:rPr>
      </w:pPr>
      <w:r>
        <w:rPr>
          <w:sz w:val="28"/>
          <w:szCs w:val="28"/>
          <w:lang w:val="en-IN"/>
        </w:rPr>
        <w:pict w14:anchorId="19F52E4B">
          <v:rect id="_x0000_i1030" style="width:0;height:1.5pt" o:hralign="center" o:hrstd="t" o:hr="t" fillcolor="#a0a0a0" stroked="f"/>
        </w:pict>
      </w:r>
    </w:p>
    <w:p w14:paraId="7E6F0912" w14:textId="77777777" w:rsidR="00A60AA5" w:rsidRDefault="00A60AA5" w:rsidP="003D04BA">
      <w:pPr>
        <w:rPr>
          <w:b/>
          <w:bCs/>
          <w:sz w:val="28"/>
          <w:szCs w:val="28"/>
          <w:lang w:val="en-IN"/>
        </w:rPr>
      </w:pPr>
    </w:p>
    <w:p w14:paraId="37A961F7" w14:textId="77777777" w:rsidR="00A60AA5" w:rsidRDefault="00A60AA5" w:rsidP="003D04BA">
      <w:pPr>
        <w:rPr>
          <w:b/>
          <w:bCs/>
          <w:sz w:val="28"/>
          <w:szCs w:val="28"/>
          <w:lang w:val="en-IN"/>
        </w:rPr>
      </w:pPr>
    </w:p>
    <w:p w14:paraId="6298FD42" w14:textId="77777777" w:rsidR="00904537" w:rsidRDefault="00904537" w:rsidP="003D04BA">
      <w:pPr>
        <w:rPr>
          <w:b/>
          <w:bCs/>
          <w:sz w:val="28"/>
          <w:szCs w:val="28"/>
          <w:lang w:val="en-IN"/>
        </w:rPr>
      </w:pPr>
    </w:p>
    <w:p w14:paraId="748B2D33" w14:textId="77777777" w:rsidR="00FA08FA" w:rsidRDefault="00FA08FA" w:rsidP="003D04BA">
      <w:pPr>
        <w:rPr>
          <w:b/>
          <w:bCs/>
          <w:sz w:val="28"/>
          <w:szCs w:val="28"/>
          <w:lang w:val="en-IN"/>
        </w:rPr>
      </w:pPr>
    </w:p>
    <w:p w14:paraId="5713CA0E" w14:textId="77777777" w:rsidR="00FA08FA" w:rsidRDefault="00FA08FA" w:rsidP="003D04BA">
      <w:pPr>
        <w:rPr>
          <w:b/>
          <w:bCs/>
          <w:sz w:val="28"/>
          <w:szCs w:val="28"/>
          <w:lang w:val="en-IN"/>
        </w:rPr>
      </w:pPr>
    </w:p>
    <w:p w14:paraId="4C660BBA" w14:textId="1A520197" w:rsidR="003D04BA" w:rsidRPr="003D04BA" w:rsidRDefault="003D04BA" w:rsidP="003D04BA">
      <w:pPr>
        <w:rPr>
          <w:b/>
          <w:bCs/>
          <w:sz w:val="28"/>
          <w:szCs w:val="28"/>
          <w:lang w:val="en-IN"/>
        </w:rPr>
      </w:pPr>
      <w:r w:rsidRPr="003D04BA">
        <w:rPr>
          <w:b/>
          <w:bCs/>
          <w:sz w:val="28"/>
          <w:szCs w:val="28"/>
          <w:lang w:val="en-IN"/>
        </w:rPr>
        <w:t>6. Suppliers Table</w:t>
      </w:r>
    </w:p>
    <w:p w14:paraId="01DCC5D3" w14:textId="77777777" w:rsidR="003D04BA" w:rsidRPr="003D04BA" w:rsidRDefault="003D04BA" w:rsidP="003D04BA">
      <w:pPr>
        <w:numPr>
          <w:ilvl w:val="0"/>
          <w:numId w:val="8"/>
        </w:numPr>
        <w:rPr>
          <w:sz w:val="28"/>
          <w:szCs w:val="28"/>
          <w:lang w:val="en-IN"/>
        </w:rPr>
      </w:pPr>
      <w:r w:rsidRPr="003D04BA">
        <w:rPr>
          <w:b/>
          <w:bCs/>
          <w:sz w:val="28"/>
          <w:szCs w:val="28"/>
          <w:lang w:val="en-IN"/>
        </w:rPr>
        <w:t>supplier_id</w:t>
      </w:r>
      <w:r w:rsidRPr="003D04BA">
        <w:rPr>
          <w:sz w:val="28"/>
          <w:szCs w:val="28"/>
          <w:lang w:val="en-IN"/>
        </w:rPr>
        <w:t>: Unique identifier for each supplier.</w:t>
      </w:r>
    </w:p>
    <w:p w14:paraId="0D9DEEAC" w14:textId="77777777" w:rsidR="003D04BA" w:rsidRPr="003D04BA" w:rsidRDefault="003D04BA" w:rsidP="003D04BA">
      <w:pPr>
        <w:numPr>
          <w:ilvl w:val="0"/>
          <w:numId w:val="8"/>
        </w:numPr>
        <w:rPr>
          <w:sz w:val="28"/>
          <w:szCs w:val="28"/>
          <w:lang w:val="en-IN"/>
        </w:rPr>
      </w:pPr>
      <w:r w:rsidRPr="003D04BA">
        <w:rPr>
          <w:b/>
          <w:bCs/>
          <w:sz w:val="28"/>
          <w:szCs w:val="28"/>
          <w:lang w:val="en-IN"/>
        </w:rPr>
        <w:t>company_name</w:t>
      </w:r>
      <w:r w:rsidRPr="003D04BA">
        <w:rPr>
          <w:sz w:val="28"/>
          <w:szCs w:val="28"/>
          <w:lang w:val="en-IN"/>
        </w:rPr>
        <w:t>: Name of the supplier company.</w:t>
      </w:r>
    </w:p>
    <w:p w14:paraId="7ED9E6BE" w14:textId="77777777" w:rsidR="003D04BA" w:rsidRPr="003D04BA" w:rsidRDefault="003D04BA" w:rsidP="003D04BA">
      <w:pPr>
        <w:numPr>
          <w:ilvl w:val="0"/>
          <w:numId w:val="8"/>
        </w:numPr>
        <w:rPr>
          <w:sz w:val="28"/>
          <w:szCs w:val="28"/>
          <w:lang w:val="en-IN"/>
        </w:rPr>
      </w:pPr>
      <w:r w:rsidRPr="003D04BA">
        <w:rPr>
          <w:b/>
          <w:bCs/>
          <w:sz w:val="28"/>
          <w:szCs w:val="28"/>
          <w:lang w:val="en-IN"/>
        </w:rPr>
        <w:t>contact_name</w:t>
      </w:r>
      <w:r w:rsidRPr="003D04BA">
        <w:rPr>
          <w:sz w:val="28"/>
          <w:szCs w:val="28"/>
          <w:lang w:val="en-IN"/>
        </w:rPr>
        <w:t>: Name of the primary contact person.</w:t>
      </w:r>
    </w:p>
    <w:p w14:paraId="087608F4" w14:textId="77777777" w:rsidR="003D04BA" w:rsidRPr="003D04BA" w:rsidRDefault="003D04BA" w:rsidP="003D04BA">
      <w:pPr>
        <w:numPr>
          <w:ilvl w:val="0"/>
          <w:numId w:val="8"/>
        </w:numPr>
        <w:rPr>
          <w:sz w:val="28"/>
          <w:szCs w:val="28"/>
          <w:lang w:val="en-IN"/>
        </w:rPr>
      </w:pPr>
      <w:r w:rsidRPr="003D04BA">
        <w:rPr>
          <w:b/>
          <w:bCs/>
          <w:sz w:val="28"/>
          <w:szCs w:val="28"/>
          <w:lang w:val="en-IN"/>
        </w:rPr>
        <w:t>contact_title</w:t>
      </w:r>
      <w:r w:rsidRPr="003D04BA">
        <w:rPr>
          <w:sz w:val="28"/>
          <w:szCs w:val="28"/>
          <w:lang w:val="en-IN"/>
        </w:rPr>
        <w:t>: Job title of the contact person.</w:t>
      </w:r>
    </w:p>
    <w:p w14:paraId="33422AEB" w14:textId="77777777" w:rsidR="003D04BA" w:rsidRPr="003D04BA" w:rsidRDefault="003D04BA" w:rsidP="003D04BA">
      <w:pPr>
        <w:numPr>
          <w:ilvl w:val="0"/>
          <w:numId w:val="8"/>
        </w:numPr>
        <w:rPr>
          <w:sz w:val="28"/>
          <w:szCs w:val="28"/>
          <w:lang w:val="en-IN"/>
        </w:rPr>
      </w:pPr>
      <w:r w:rsidRPr="003D04BA">
        <w:rPr>
          <w:b/>
          <w:bCs/>
          <w:sz w:val="28"/>
          <w:szCs w:val="28"/>
          <w:lang w:val="en-IN"/>
        </w:rPr>
        <w:t>address</w:t>
      </w:r>
      <w:r w:rsidRPr="003D04BA">
        <w:rPr>
          <w:sz w:val="28"/>
          <w:szCs w:val="28"/>
          <w:lang w:val="en-IN"/>
        </w:rPr>
        <w:t>: Street address of the supplier.</w:t>
      </w:r>
    </w:p>
    <w:p w14:paraId="0C754EA5" w14:textId="77777777" w:rsidR="003D04BA" w:rsidRPr="003D04BA" w:rsidRDefault="003D04BA" w:rsidP="003D04BA">
      <w:pPr>
        <w:numPr>
          <w:ilvl w:val="0"/>
          <w:numId w:val="8"/>
        </w:numPr>
        <w:rPr>
          <w:sz w:val="28"/>
          <w:szCs w:val="28"/>
          <w:lang w:val="en-IN"/>
        </w:rPr>
      </w:pPr>
      <w:r w:rsidRPr="003D04BA">
        <w:rPr>
          <w:b/>
          <w:bCs/>
          <w:sz w:val="28"/>
          <w:szCs w:val="28"/>
          <w:lang w:val="en-IN"/>
        </w:rPr>
        <w:t>city</w:t>
      </w:r>
      <w:r w:rsidRPr="003D04BA">
        <w:rPr>
          <w:sz w:val="28"/>
          <w:szCs w:val="28"/>
          <w:lang w:val="en-IN"/>
        </w:rPr>
        <w:t>: City where the supplier is located.</w:t>
      </w:r>
    </w:p>
    <w:p w14:paraId="0B56B82E" w14:textId="77777777" w:rsidR="003D04BA" w:rsidRPr="003D04BA" w:rsidRDefault="003D04BA" w:rsidP="003D04BA">
      <w:pPr>
        <w:numPr>
          <w:ilvl w:val="0"/>
          <w:numId w:val="8"/>
        </w:numPr>
        <w:rPr>
          <w:sz w:val="28"/>
          <w:szCs w:val="28"/>
          <w:lang w:val="en-IN"/>
        </w:rPr>
      </w:pPr>
      <w:r w:rsidRPr="003D04BA">
        <w:rPr>
          <w:b/>
          <w:bCs/>
          <w:sz w:val="28"/>
          <w:szCs w:val="28"/>
          <w:lang w:val="en-IN"/>
        </w:rPr>
        <w:t>region</w:t>
      </w:r>
      <w:r w:rsidRPr="003D04BA">
        <w:rPr>
          <w:sz w:val="28"/>
          <w:szCs w:val="28"/>
          <w:lang w:val="en-IN"/>
        </w:rPr>
        <w:t>: Region where the supplier is located (if applicable).</w:t>
      </w:r>
    </w:p>
    <w:p w14:paraId="18E484F2" w14:textId="77777777" w:rsidR="003D04BA" w:rsidRPr="003D04BA" w:rsidRDefault="003D04BA" w:rsidP="003D04BA">
      <w:pPr>
        <w:numPr>
          <w:ilvl w:val="0"/>
          <w:numId w:val="8"/>
        </w:numPr>
        <w:rPr>
          <w:sz w:val="28"/>
          <w:szCs w:val="28"/>
          <w:lang w:val="en-IN"/>
        </w:rPr>
      </w:pPr>
      <w:r w:rsidRPr="003D04BA">
        <w:rPr>
          <w:b/>
          <w:bCs/>
          <w:sz w:val="28"/>
          <w:szCs w:val="28"/>
          <w:lang w:val="en-IN"/>
        </w:rPr>
        <w:t>postal_code</w:t>
      </w:r>
      <w:r w:rsidRPr="003D04BA">
        <w:rPr>
          <w:sz w:val="28"/>
          <w:szCs w:val="28"/>
          <w:lang w:val="en-IN"/>
        </w:rPr>
        <w:t>: Postal code of the supplier’s location.</w:t>
      </w:r>
    </w:p>
    <w:p w14:paraId="11CCEF4A" w14:textId="77777777" w:rsidR="003D04BA" w:rsidRPr="003D04BA" w:rsidRDefault="003D04BA" w:rsidP="003D04BA">
      <w:pPr>
        <w:numPr>
          <w:ilvl w:val="0"/>
          <w:numId w:val="8"/>
        </w:numPr>
        <w:rPr>
          <w:sz w:val="28"/>
          <w:szCs w:val="28"/>
          <w:lang w:val="en-IN"/>
        </w:rPr>
      </w:pPr>
      <w:r w:rsidRPr="003D04BA">
        <w:rPr>
          <w:b/>
          <w:bCs/>
          <w:sz w:val="28"/>
          <w:szCs w:val="28"/>
          <w:lang w:val="en-IN"/>
        </w:rPr>
        <w:t>country</w:t>
      </w:r>
      <w:r w:rsidRPr="003D04BA">
        <w:rPr>
          <w:sz w:val="28"/>
          <w:szCs w:val="28"/>
          <w:lang w:val="en-IN"/>
        </w:rPr>
        <w:t>: Country where the supplier is based.</w:t>
      </w:r>
    </w:p>
    <w:p w14:paraId="7E04A646" w14:textId="77777777" w:rsidR="003D04BA" w:rsidRPr="003D04BA" w:rsidRDefault="003D04BA" w:rsidP="003D04BA">
      <w:pPr>
        <w:numPr>
          <w:ilvl w:val="0"/>
          <w:numId w:val="8"/>
        </w:numPr>
        <w:rPr>
          <w:sz w:val="28"/>
          <w:szCs w:val="28"/>
          <w:lang w:val="en-IN"/>
        </w:rPr>
      </w:pPr>
      <w:r w:rsidRPr="003D04BA">
        <w:rPr>
          <w:b/>
          <w:bCs/>
          <w:sz w:val="28"/>
          <w:szCs w:val="28"/>
          <w:lang w:val="en-IN"/>
        </w:rPr>
        <w:t>phone</w:t>
      </w:r>
      <w:r w:rsidRPr="003D04BA">
        <w:rPr>
          <w:sz w:val="28"/>
          <w:szCs w:val="28"/>
          <w:lang w:val="en-IN"/>
        </w:rPr>
        <w:t>: Primary phone number of the supplier.</w:t>
      </w:r>
    </w:p>
    <w:p w14:paraId="136BB4B5" w14:textId="77777777" w:rsidR="003D04BA" w:rsidRPr="003D04BA" w:rsidRDefault="003D04BA" w:rsidP="003D04BA">
      <w:pPr>
        <w:numPr>
          <w:ilvl w:val="0"/>
          <w:numId w:val="8"/>
        </w:numPr>
        <w:rPr>
          <w:sz w:val="28"/>
          <w:szCs w:val="28"/>
          <w:lang w:val="en-IN"/>
        </w:rPr>
      </w:pPr>
      <w:r w:rsidRPr="003D04BA">
        <w:rPr>
          <w:b/>
          <w:bCs/>
          <w:sz w:val="28"/>
          <w:szCs w:val="28"/>
          <w:lang w:val="en-IN"/>
        </w:rPr>
        <w:t>fax</w:t>
      </w:r>
      <w:r w:rsidRPr="003D04BA">
        <w:rPr>
          <w:sz w:val="28"/>
          <w:szCs w:val="28"/>
          <w:lang w:val="en-IN"/>
        </w:rPr>
        <w:t>: Fax number of the supplier (if available).</w:t>
      </w:r>
    </w:p>
    <w:p w14:paraId="26003F2D" w14:textId="77777777" w:rsidR="003D04BA" w:rsidRPr="003D04BA" w:rsidRDefault="003D04BA" w:rsidP="003D04BA">
      <w:pPr>
        <w:numPr>
          <w:ilvl w:val="0"/>
          <w:numId w:val="8"/>
        </w:numPr>
        <w:rPr>
          <w:sz w:val="28"/>
          <w:szCs w:val="28"/>
          <w:lang w:val="en-IN"/>
        </w:rPr>
      </w:pPr>
      <w:r w:rsidRPr="003D04BA">
        <w:rPr>
          <w:b/>
          <w:bCs/>
          <w:sz w:val="28"/>
          <w:szCs w:val="28"/>
          <w:lang w:val="en-IN"/>
        </w:rPr>
        <w:t>home_page</w:t>
      </w:r>
      <w:r w:rsidRPr="003D04BA">
        <w:rPr>
          <w:sz w:val="28"/>
          <w:szCs w:val="28"/>
          <w:lang w:val="en-IN"/>
        </w:rPr>
        <w:t>: Website or online presence of the supplier.</w:t>
      </w:r>
    </w:p>
    <w:p w14:paraId="72845665" w14:textId="77777777" w:rsidR="003D04BA" w:rsidRPr="003D04BA" w:rsidRDefault="00F169D4" w:rsidP="003D04BA">
      <w:pPr>
        <w:rPr>
          <w:sz w:val="28"/>
          <w:szCs w:val="28"/>
          <w:lang w:val="en-IN"/>
        </w:rPr>
      </w:pPr>
      <w:r>
        <w:rPr>
          <w:sz w:val="28"/>
          <w:szCs w:val="28"/>
          <w:lang w:val="en-IN"/>
        </w:rPr>
        <w:pict w14:anchorId="6DFDA30C">
          <v:rect id="_x0000_i1031" style="width:0;height:1.5pt" o:hralign="center" o:hrstd="t" o:hr="t" fillcolor="#a0a0a0" stroked="f"/>
        </w:pict>
      </w:r>
    </w:p>
    <w:p w14:paraId="59F3519B" w14:textId="77777777" w:rsidR="003D04BA" w:rsidRPr="003D04BA" w:rsidRDefault="003D04BA" w:rsidP="003D04BA">
      <w:pPr>
        <w:rPr>
          <w:b/>
          <w:bCs/>
          <w:sz w:val="28"/>
          <w:szCs w:val="28"/>
          <w:lang w:val="en-IN"/>
        </w:rPr>
      </w:pPr>
      <w:r w:rsidRPr="003D04BA">
        <w:rPr>
          <w:b/>
          <w:bCs/>
          <w:sz w:val="28"/>
          <w:szCs w:val="28"/>
          <w:lang w:val="en-IN"/>
        </w:rPr>
        <w:t>7. Shippers Table</w:t>
      </w:r>
    </w:p>
    <w:p w14:paraId="668E9D52" w14:textId="77777777" w:rsidR="003D04BA" w:rsidRPr="003D04BA" w:rsidRDefault="003D04BA" w:rsidP="003D04BA">
      <w:pPr>
        <w:numPr>
          <w:ilvl w:val="0"/>
          <w:numId w:val="9"/>
        </w:numPr>
        <w:rPr>
          <w:sz w:val="28"/>
          <w:szCs w:val="28"/>
          <w:lang w:val="en-IN"/>
        </w:rPr>
      </w:pPr>
      <w:r w:rsidRPr="003D04BA">
        <w:rPr>
          <w:b/>
          <w:bCs/>
          <w:sz w:val="28"/>
          <w:szCs w:val="28"/>
          <w:lang w:val="en-IN"/>
        </w:rPr>
        <w:t>shipper_id</w:t>
      </w:r>
      <w:r w:rsidRPr="003D04BA">
        <w:rPr>
          <w:sz w:val="28"/>
          <w:szCs w:val="28"/>
          <w:lang w:val="en-IN"/>
        </w:rPr>
        <w:t>: Unique identifier for each shipping company.</w:t>
      </w:r>
    </w:p>
    <w:p w14:paraId="08362FDB" w14:textId="77777777" w:rsidR="003D04BA" w:rsidRPr="003D04BA" w:rsidRDefault="003D04BA" w:rsidP="003D04BA">
      <w:pPr>
        <w:numPr>
          <w:ilvl w:val="0"/>
          <w:numId w:val="9"/>
        </w:numPr>
        <w:rPr>
          <w:sz w:val="28"/>
          <w:szCs w:val="28"/>
          <w:lang w:val="en-IN"/>
        </w:rPr>
      </w:pPr>
      <w:r w:rsidRPr="003D04BA">
        <w:rPr>
          <w:b/>
          <w:bCs/>
          <w:sz w:val="28"/>
          <w:szCs w:val="28"/>
          <w:lang w:val="en-IN"/>
        </w:rPr>
        <w:t>company_name</w:t>
      </w:r>
      <w:r w:rsidRPr="003D04BA">
        <w:rPr>
          <w:sz w:val="28"/>
          <w:szCs w:val="28"/>
          <w:lang w:val="en-IN"/>
        </w:rPr>
        <w:t>: Name of the shipping company.</w:t>
      </w:r>
    </w:p>
    <w:p w14:paraId="21D6889A" w14:textId="77777777" w:rsidR="003D04BA" w:rsidRPr="003D04BA" w:rsidRDefault="003D04BA" w:rsidP="003D04BA">
      <w:pPr>
        <w:numPr>
          <w:ilvl w:val="0"/>
          <w:numId w:val="9"/>
        </w:numPr>
        <w:rPr>
          <w:sz w:val="28"/>
          <w:szCs w:val="28"/>
          <w:lang w:val="en-IN"/>
        </w:rPr>
      </w:pPr>
      <w:r w:rsidRPr="003D04BA">
        <w:rPr>
          <w:b/>
          <w:bCs/>
          <w:sz w:val="28"/>
          <w:szCs w:val="28"/>
          <w:lang w:val="en-IN"/>
        </w:rPr>
        <w:t>phone</w:t>
      </w:r>
      <w:r w:rsidRPr="003D04BA">
        <w:rPr>
          <w:sz w:val="28"/>
          <w:szCs w:val="28"/>
          <w:lang w:val="en-IN"/>
        </w:rPr>
        <w:t>: Contact phone number of the shipping company.</w:t>
      </w:r>
    </w:p>
    <w:p w14:paraId="3E433D95" w14:textId="77777777" w:rsidR="003D04BA" w:rsidRPr="003D04BA" w:rsidRDefault="00F169D4" w:rsidP="003D04BA">
      <w:pPr>
        <w:rPr>
          <w:sz w:val="28"/>
          <w:szCs w:val="28"/>
          <w:lang w:val="en-IN"/>
        </w:rPr>
      </w:pPr>
      <w:r>
        <w:rPr>
          <w:sz w:val="28"/>
          <w:szCs w:val="28"/>
          <w:lang w:val="en-IN"/>
        </w:rPr>
        <w:pict w14:anchorId="3664FF37">
          <v:rect id="_x0000_i1032" style="width:0;height:1.5pt" o:hralign="center" o:hrstd="t" o:hr="t" fillcolor="#a0a0a0" stroked="f"/>
        </w:pict>
      </w:r>
    </w:p>
    <w:p w14:paraId="349E5B77" w14:textId="77777777" w:rsidR="003D04BA" w:rsidRPr="003D04BA" w:rsidRDefault="003D04BA" w:rsidP="003D04BA">
      <w:pPr>
        <w:rPr>
          <w:b/>
          <w:bCs/>
          <w:sz w:val="28"/>
          <w:szCs w:val="28"/>
          <w:lang w:val="en-IN"/>
        </w:rPr>
      </w:pPr>
      <w:r w:rsidRPr="003D04BA">
        <w:rPr>
          <w:b/>
          <w:bCs/>
          <w:sz w:val="28"/>
          <w:szCs w:val="28"/>
          <w:lang w:val="en-IN"/>
        </w:rPr>
        <w:t>8. Categories Table</w:t>
      </w:r>
    </w:p>
    <w:p w14:paraId="3A27B202" w14:textId="77777777" w:rsidR="003D04BA" w:rsidRPr="003D04BA" w:rsidRDefault="003D04BA" w:rsidP="003D04BA">
      <w:pPr>
        <w:numPr>
          <w:ilvl w:val="0"/>
          <w:numId w:val="10"/>
        </w:numPr>
        <w:rPr>
          <w:sz w:val="28"/>
          <w:szCs w:val="28"/>
          <w:lang w:val="en-IN"/>
        </w:rPr>
      </w:pPr>
      <w:r w:rsidRPr="003D04BA">
        <w:rPr>
          <w:b/>
          <w:bCs/>
          <w:sz w:val="28"/>
          <w:szCs w:val="28"/>
          <w:lang w:val="en-IN"/>
        </w:rPr>
        <w:t>category_id</w:t>
      </w:r>
      <w:r w:rsidRPr="003D04BA">
        <w:rPr>
          <w:sz w:val="28"/>
          <w:szCs w:val="28"/>
          <w:lang w:val="en-IN"/>
        </w:rPr>
        <w:t>: Unique identifier for each product category.</w:t>
      </w:r>
    </w:p>
    <w:p w14:paraId="1FE4BF09" w14:textId="77777777" w:rsidR="003D04BA" w:rsidRPr="003D04BA" w:rsidRDefault="003D04BA" w:rsidP="003D04BA">
      <w:pPr>
        <w:numPr>
          <w:ilvl w:val="0"/>
          <w:numId w:val="10"/>
        </w:numPr>
        <w:rPr>
          <w:sz w:val="28"/>
          <w:szCs w:val="28"/>
          <w:lang w:val="en-IN"/>
        </w:rPr>
      </w:pPr>
      <w:r w:rsidRPr="003D04BA">
        <w:rPr>
          <w:b/>
          <w:bCs/>
          <w:sz w:val="28"/>
          <w:szCs w:val="28"/>
          <w:lang w:val="en-IN"/>
        </w:rPr>
        <w:t>category_name</w:t>
      </w:r>
      <w:r w:rsidRPr="003D04BA">
        <w:rPr>
          <w:sz w:val="28"/>
          <w:szCs w:val="28"/>
          <w:lang w:val="en-IN"/>
        </w:rPr>
        <w:t>: Name of the product category.</w:t>
      </w:r>
    </w:p>
    <w:p w14:paraId="25817A9D" w14:textId="77777777" w:rsidR="003D04BA" w:rsidRPr="003D04BA" w:rsidRDefault="003D04BA" w:rsidP="003D04BA">
      <w:pPr>
        <w:numPr>
          <w:ilvl w:val="0"/>
          <w:numId w:val="10"/>
        </w:numPr>
        <w:rPr>
          <w:sz w:val="28"/>
          <w:szCs w:val="28"/>
          <w:lang w:val="en-IN"/>
        </w:rPr>
      </w:pPr>
      <w:r w:rsidRPr="003D04BA">
        <w:rPr>
          <w:b/>
          <w:bCs/>
          <w:sz w:val="28"/>
          <w:szCs w:val="28"/>
          <w:lang w:val="en-IN"/>
        </w:rPr>
        <w:t>description</w:t>
      </w:r>
      <w:r w:rsidRPr="003D04BA">
        <w:rPr>
          <w:sz w:val="28"/>
          <w:szCs w:val="28"/>
          <w:lang w:val="en-IN"/>
        </w:rPr>
        <w:t>: Description of the product category.</w:t>
      </w:r>
    </w:p>
    <w:p w14:paraId="7349914E" w14:textId="77777777" w:rsidR="003D04BA" w:rsidRPr="003D04BA" w:rsidRDefault="00F169D4" w:rsidP="003D04BA">
      <w:pPr>
        <w:rPr>
          <w:sz w:val="28"/>
          <w:szCs w:val="28"/>
          <w:lang w:val="en-IN"/>
        </w:rPr>
      </w:pPr>
      <w:r>
        <w:rPr>
          <w:sz w:val="28"/>
          <w:szCs w:val="28"/>
          <w:lang w:val="en-IN"/>
        </w:rPr>
        <w:pict w14:anchorId="5B9FC48F">
          <v:rect id="_x0000_i1033" style="width:0;height:1.5pt" o:hralign="center" o:hrstd="t" o:hr="t" fillcolor="#a0a0a0" stroked="f"/>
        </w:pict>
      </w:r>
    </w:p>
    <w:p w14:paraId="685846FC" w14:textId="77777777" w:rsidR="003D04BA" w:rsidRPr="003D04BA" w:rsidRDefault="003D04BA" w:rsidP="003D04BA">
      <w:pPr>
        <w:rPr>
          <w:b/>
          <w:bCs/>
          <w:sz w:val="28"/>
          <w:szCs w:val="28"/>
          <w:lang w:val="en-IN"/>
        </w:rPr>
      </w:pPr>
      <w:r w:rsidRPr="003D04BA">
        <w:rPr>
          <w:b/>
          <w:bCs/>
          <w:sz w:val="28"/>
          <w:szCs w:val="28"/>
          <w:lang w:val="en-IN"/>
        </w:rPr>
        <w:t>Conclusion</w:t>
      </w:r>
    </w:p>
    <w:p w14:paraId="1DA80FE2" w14:textId="77777777" w:rsidR="003D04BA" w:rsidRPr="003D04BA" w:rsidRDefault="003D04BA" w:rsidP="003D04BA">
      <w:pPr>
        <w:rPr>
          <w:sz w:val="28"/>
          <w:szCs w:val="28"/>
          <w:lang w:val="en-IN"/>
        </w:rPr>
      </w:pPr>
      <w:r w:rsidRPr="003D04BA">
        <w:rPr>
          <w:sz w:val="28"/>
          <w:szCs w:val="28"/>
          <w:lang w:val="en-IN"/>
        </w:rPr>
        <w:t>This data dictionary provides a comprehensive overview of the Northwind sales dataset. It defines the structure and relationships between tables, facilitating better understanding and seamless integration into analytical tools like Power BI. The well-organized database allows for detailed sales analysis, customer segmentation, inventory tracking, and performance evaluation, helping Northwind Traders make data-driven business decisions.</w:t>
      </w:r>
    </w:p>
    <w:p w14:paraId="4327F837" w14:textId="77777777" w:rsidR="003D04BA" w:rsidRDefault="003D04BA" w:rsidP="008F5422">
      <w:pPr>
        <w:rPr>
          <w:sz w:val="28"/>
          <w:szCs w:val="28"/>
        </w:rPr>
      </w:pPr>
    </w:p>
    <w:p w14:paraId="744D1B9C" w14:textId="77777777" w:rsidR="00904537" w:rsidRDefault="00904537" w:rsidP="008F5422">
      <w:pPr>
        <w:rPr>
          <w:sz w:val="28"/>
          <w:szCs w:val="28"/>
        </w:rPr>
      </w:pPr>
    </w:p>
    <w:p w14:paraId="3E8C083A" w14:textId="77777777" w:rsidR="00904537" w:rsidRDefault="00904537" w:rsidP="008F5422">
      <w:pPr>
        <w:rPr>
          <w:sz w:val="28"/>
          <w:szCs w:val="28"/>
        </w:rPr>
      </w:pPr>
    </w:p>
    <w:p w14:paraId="1B8CB87B" w14:textId="77777777" w:rsidR="00904537" w:rsidRDefault="00904537" w:rsidP="008F5422">
      <w:pPr>
        <w:rPr>
          <w:sz w:val="28"/>
          <w:szCs w:val="28"/>
        </w:rPr>
      </w:pPr>
    </w:p>
    <w:p w14:paraId="649A07D8" w14:textId="77777777" w:rsidR="00904537" w:rsidRDefault="00904537" w:rsidP="008F5422">
      <w:pPr>
        <w:rPr>
          <w:sz w:val="28"/>
          <w:szCs w:val="28"/>
        </w:rPr>
      </w:pPr>
    </w:p>
    <w:p w14:paraId="2299752B" w14:textId="77777777" w:rsidR="00904537" w:rsidRDefault="00904537" w:rsidP="008F5422">
      <w:pPr>
        <w:rPr>
          <w:sz w:val="28"/>
          <w:szCs w:val="28"/>
        </w:rPr>
      </w:pPr>
    </w:p>
    <w:p w14:paraId="0A861191" w14:textId="77777777" w:rsidR="00904537" w:rsidRDefault="00904537" w:rsidP="008F5422">
      <w:pPr>
        <w:rPr>
          <w:sz w:val="28"/>
          <w:szCs w:val="28"/>
        </w:rPr>
      </w:pPr>
    </w:p>
    <w:p w14:paraId="7FE6F6C4" w14:textId="77777777" w:rsidR="00904537" w:rsidRDefault="00904537" w:rsidP="008F5422">
      <w:pPr>
        <w:rPr>
          <w:sz w:val="28"/>
          <w:szCs w:val="28"/>
        </w:rPr>
      </w:pPr>
    </w:p>
    <w:p w14:paraId="3F1CBEAE" w14:textId="77777777" w:rsidR="00904537" w:rsidRDefault="00904537" w:rsidP="008F5422">
      <w:pPr>
        <w:rPr>
          <w:sz w:val="28"/>
          <w:szCs w:val="28"/>
        </w:rPr>
      </w:pPr>
    </w:p>
    <w:p w14:paraId="4934D481" w14:textId="77777777" w:rsidR="00904537" w:rsidRDefault="00904537" w:rsidP="008F5422">
      <w:pPr>
        <w:rPr>
          <w:sz w:val="28"/>
          <w:szCs w:val="28"/>
        </w:rPr>
      </w:pPr>
    </w:p>
    <w:p w14:paraId="638596BE" w14:textId="77777777" w:rsidR="00904537" w:rsidRDefault="00904537" w:rsidP="008F5422">
      <w:pPr>
        <w:rPr>
          <w:sz w:val="28"/>
          <w:szCs w:val="28"/>
        </w:rPr>
      </w:pPr>
    </w:p>
    <w:p w14:paraId="1802AFDD" w14:textId="77777777" w:rsidR="00904537" w:rsidRDefault="00904537" w:rsidP="008F5422">
      <w:pPr>
        <w:rPr>
          <w:sz w:val="28"/>
          <w:szCs w:val="28"/>
        </w:rPr>
      </w:pPr>
    </w:p>
    <w:p w14:paraId="5F099462" w14:textId="7125D3C5" w:rsidR="00904537" w:rsidRDefault="00DA0185" w:rsidP="008A0D7D">
      <w:pPr>
        <w:pStyle w:val="Title"/>
        <w:jc w:val="left"/>
      </w:pPr>
      <w:r>
        <w:rPr>
          <w:noProof/>
        </w:rPr>
        <mc:AlternateContent>
          <mc:Choice Requires="wps">
            <w:drawing>
              <wp:anchor distT="0" distB="0" distL="114300" distR="114300" simplePos="0" relativeHeight="251665408" behindDoc="0" locked="0" layoutInCell="1" allowOverlap="1" wp14:anchorId="533A29FF" wp14:editId="00FAC25D">
                <wp:simplePos x="0" y="0"/>
                <wp:positionH relativeFrom="margin">
                  <wp:align>center</wp:align>
                </wp:positionH>
                <wp:positionV relativeFrom="paragraph">
                  <wp:posOffset>6587</wp:posOffset>
                </wp:positionV>
                <wp:extent cx="2265528" cy="368489"/>
                <wp:effectExtent l="0" t="0" r="20955" b="12700"/>
                <wp:wrapNone/>
                <wp:docPr id="1104533997" name="Rectangle 5"/>
                <wp:cNvGraphicFramePr/>
                <a:graphic xmlns:a="http://schemas.openxmlformats.org/drawingml/2006/main">
                  <a:graphicData uri="http://schemas.microsoft.com/office/word/2010/wordprocessingShape">
                    <wps:wsp>
                      <wps:cNvSpPr/>
                      <wps:spPr>
                        <a:xfrm>
                          <a:off x="0" y="0"/>
                          <a:ext cx="2265528" cy="368489"/>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067297" id="Rectangle 5" o:spid="_x0000_s1026" style="position:absolute;margin-left:0;margin-top:.5pt;width:178.4pt;height:29pt;z-index:2516654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" filled="f" strokecolor="white [3212]" strokeweight="1pt">
                <w10:wrap anchorx="margin"/>
              </v:rect>
            </w:pict>
          </mc:Fallback>
        </mc:AlternateContent>
      </w:r>
      <w:r w:rsidR="0080263C" w:rsidRPr="0080263C">
        <w:rPr>
          <w:noProof/>
        </w:rPr>
        <w:drawing>
          <wp:anchor distT="0" distB="0" distL="114300" distR="114300" simplePos="0" relativeHeight="251664384" behindDoc="0" locked="0" layoutInCell="1" allowOverlap="1" wp14:anchorId="2B29E5D8" wp14:editId="6C8F74B3">
            <wp:simplePos x="0" y="0"/>
            <wp:positionH relativeFrom="margin">
              <wp:align>center</wp:align>
            </wp:positionH>
            <wp:positionV relativeFrom="paragraph">
              <wp:posOffset>2061845</wp:posOffset>
            </wp:positionV>
            <wp:extent cx="6686550" cy="4015740"/>
            <wp:effectExtent l="0" t="0" r="0" b="3810"/>
            <wp:wrapSquare wrapText="bothSides"/>
            <wp:docPr id="16" name="Picture 15">
              <a:extLst xmlns:a="http://schemas.openxmlformats.org/drawingml/2006/main">
                <a:ext uri="{FF2B5EF4-FFF2-40B4-BE49-F238E27FC236}">
                  <a16:creationId xmlns:a16="http://schemas.microsoft.com/office/drawing/2014/main" id="{C0C9C5DB-AA9E-D7AD-5753-866F887230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C0C9C5DB-AA9E-D7AD-5753-866F887230ED}"/>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686550" cy="4015740"/>
                    </a:xfrm>
                    <a:prstGeom prst="rect">
                      <a:avLst/>
                    </a:prstGeom>
                  </pic:spPr>
                </pic:pic>
              </a:graphicData>
            </a:graphic>
            <wp14:sizeRelH relativeFrom="margin">
              <wp14:pctWidth>0</wp14:pctWidth>
            </wp14:sizeRelH>
            <wp14:sizeRelV relativeFrom="margin">
              <wp14:pctHeight>0</wp14:pctHeight>
            </wp14:sizeRelV>
          </wp:anchor>
        </w:drawing>
      </w:r>
      <w:r w:rsidR="008A0D7D">
        <w:t xml:space="preserve">                             ER DIAGRAM</w:t>
      </w:r>
    </w:p>
    <w:p w14:paraId="174D9303" w14:textId="77777777" w:rsidR="00D8426B" w:rsidRDefault="00D8426B" w:rsidP="00D8426B"/>
    <w:p w14:paraId="1FBDB3B5" w14:textId="77777777" w:rsidR="00D8426B" w:rsidRDefault="00D8426B" w:rsidP="00D8426B"/>
    <w:p w14:paraId="677680EC" w14:textId="77777777" w:rsidR="00D8426B" w:rsidRDefault="00D8426B" w:rsidP="00D8426B"/>
    <w:p w14:paraId="61157DA0" w14:textId="77777777" w:rsidR="00D8426B" w:rsidRDefault="00D8426B" w:rsidP="00D8426B"/>
    <w:p w14:paraId="4D708ED6" w14:textId="77777777" w:rsidR="00D8426B" w:rsidRDefault="00D8426B" w:rsidP="00D8426B"/>
    <w:p w14:paraId="7D77E3B4" w14:textId="77777777" w:rsidR="00D8426B" w:rsidRDefault="00D8426B" w:rsidP="00D8426B"/>
    <w:p w14:paraId="48DBDA09" w14:textId="77777777" w:rsidR="00D8426B" w:rsidRDefault="00D8426B" w:rsidP="00D8426B"/>
    <w:p w14:paraId="37611D91" w14:textId="77777777" w:rsidR="00D8426B" w:rsidRDefault="00D8426B" w:rsidP="00D8426B"/>
    <w:p w14:paraId="675179A5" w14:textId="77777777" w:rsidR="00D8426B" w:rsidRDefault="00D8426B" w:rsidP="00D8426B"/>
    <w:p w14:paraId="18912B17" w14:textId="77777777" w:rsidR="00D8426B" w:rsidRDefault="00D8426B" w:rsidP="00D8426B"/>
    <w:p w14:paraId="6119B2DC" w14:textId="77777777" w:rsidR="00D8426B" w:rsidRDefault="00D8426B" w:rsidP="00D8426B"/>
    <w:p w14:paraId="4E4018EC" w14:textId="77777777" w:rsidR="00D8426B" w:rsidRDefault="00D8426B" w:rsidP="00D8426B"/>
    <w:p w14:paraId="4D62F181" w14:textId="77777777" w:rsidR="00D8426B" w:rsidRDefault="00D8426B" w:rsidP="00D8426B"/>
    <w:p w14:paraId="5D2898F4" w14:textId="77777777" w:rsidR="00D8426B" w:rsidRDefault="00D8426B" w:rsidP="00D8426B"/>
    <w:p w14:paraId="59B4BA06" w14:textId="77777777" w:rsidR="00D8426B" w:rsidRDefault="00D8426B" w:rsidP="00D8426B"/>
    <w:p w14:paraId="1C87D2B2" w14:textId="77777777" w:rsidR="00D8426B" w:rsidRDefault="00D8426B" w:rsidP="00D8426B"/>
    <w:p w14:paraId="2F3C0B7D" w14:textId="77777777" w:rsidR="00D8426B" w:rsidRDefault="00D8426B" w:rsidP="00D8426B"/>
    <w:p w14:paraId="3CDFA972" w14:textId="77777777" w:rsidR="00D8426B" w:rsidRDefault="00D8426B" w:rsidP="00D8426B"/>
    <w:p w14:paraId="481E0BE8" w14:textId="6AFD874D" w:rsidR="00D8426B" w:rsidRDefault="00574F0C" w:rsidP="008120A6">
      <w:pPr>
        <w:pStyle w:val="Title"/>
      </w:pPr>
      <w:r w:rsidRPr="00574F0C">
        <w:rPr>
          <w:noProof/>
        </w:rPr>
        <w:drawing>
          <wp:anchor distT="0" distB="0" distL="114300" distR="114300" simplePos="0" relativeHeight="251666432" behindDoc="0" locked="0" layoutInCell="1" allowOverlap="1" wp14:anchorId="2C8C3D51" wp14:editId="695F1B6F">
            <wp:simplePos x="0" y="0"/>
            <wp:positionH relativeFrom="margin">
              <wp:posOffset>-464185</wp:posOffset>
            </wp:positionH>
            <wp:positionV relativeFrom="paragraph">
              <wp:posOffset>709295</wp:posOffset>
            </wp:positionV>
            <wp:extent cx="6700520" cy="5008245"/>
            <wp:effectExtent l="0" t="0" r="5080" b="1905"/>
            <wp:wrapSquare wrapText="bothSides"/>
            <wp:docPr id="6" name="Picture 5">
              <a:extLst xmlns:a="http://schemas.openxmlformats.org/drawingml/2006/main">
                <a:ext uri="{FF2B5EF4-FFF2-40B4-BE49-F238E27FC236}">
                  <a16:creationId xmlns:a16="http://schemas.microsoft.com/office/drawing/2014/main" id="{09E96983-7560-6A62-AC56-F9A0702AD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9E96983-7560-6A62-AC56-F9A0702AD395}"/>
                        </a:ext>
                      </a:extLst>
                    </pic:cNvPr>
                    <pic:cNvPicPr>
                      <a:picLocks noChangeAspect="1"/>
                    </pic:cNvPicPr>
                  </pic:nvPicPr>
                  <pic:blipFill>
                    <a:blip r:embed="rId16">
                      <a:extLst>
                        <a:ext uri="{28A0092B-C50C-407E-A947-70E740481C1C}">
                          <a14:useLocalDpi xmlns:a14="http://schemas.microsoft.com/office/drawing/2010/main" val="0"/>
                        </a:ext>
                      </a:extLst>
                    </a:blip>
                    <a:srcRect t="468"/>
                    <a:stretch/>
                  </pic:blipFill>
                  <pic:spPr>
                    <a:xfrm>
                      <a:off x="0" y="0"/>
                      <a:ext cx="6700520" cy="5008245"/>
                    </a:xfrm>
                    <a:prstGeom prst="rect">
                      <a:avLst/>
                    </a:prstGeom>
                  </pic:spPr>
                </pic:pic>
              </a:graphicData>
            </a:graphic>
            <wp14:sizeRelH relativeFrom="margin">
              <wp14:pctWidth>0</wp14:pctWidth>
            </wp14:sizeRelH>
            <wp14:sizeRelV relativeFrom="margin">
              <wp14:pctHeight>0</wp14:pctHeight>
            </wp14:sizeRelV>
          </wp:anchor>
        </w:drawing>
      </w:r>
      <w:r w:rsidR="008120A6" w:rsidRPr="008120A6">
        <w:t>POWERBI PROBLEM STATEMENTS</w:t>
      </w:r>
    </w:p>
    <w:p w14:paraId="329BD0B9" w14:textId="40F3FB53" w:rsidR="00574F0C" w:rsidRDefault="00574F0C" w:rsidP="00574F0C"/>
    <w:p w14:paraId="2BBF1922" w14:textId="77777777" w:rsidR="00EF5340" w:rsidRDefault="00EF5340" w:rsidP="00574F0C"/>
    <w:p w14:paraId="544FE6F6" w14:textId="77777777" w:rsidR="00EF5340" w:rsidRDefault="00EF5340" w:rsidP="00574F0C"/>
    <w:p w14:paraId="2AEB44FB" w14:textId="77777777" w:rsidR="00EF5340" w:rsidRDefault="00EF5340" w:rsidP="00574F0C"/>
    <w:p w14:paraId="19F0B73E" w14:textId="77777777" w:rsidR="00EF5340" w:rsidRDefault="00EF5340" w:rsidP="00574F0C"/>
    <w:p w14:paraId="55A1D21C" w14:textId="77777777" w:rsidR="00EF5340" w:rsidRDefault="00EF5340" w:rsidP="00574F0C"/>
    <w:p w14:paraId="599768D7" w14:textId="77777777" w:rsidR="00EF5340" w:rsidRDefault="00EF5340" w:rsidP="00574F0C"/>
    <w:p w14:paraId="62F58820" w14:textId="77777777" w:rsidR="00EF5340" w:rsidRDefault="00EF5340" w:rsidP="00574F0C"/>
    <w:p w14:paraId="04A7812F" w14:textId="77777777" w:rsidR="00EF5340" w:rsidRDefault="00EF5340" w:rsidP="00574F0C"/>
    <w:p w14:paraId="6F9F74C3" w14:textId="77777777" w:rsidR="00EF5340" w:rsidRDefault="00EF5340" w:rsidP="00574F0C"/>
    <w:p w14:paraId="22A21F75" w14:textId="77777777" w:rsidR="00EF5340" w:rsidRDefault="00EF5340" w:rsidP="00574F0C"/>
    <w:p w14:paraId="7A5B9875" w14:textId="77777777" w:rsidR="00EF5340" w:rsidRDefault="00EF5340" w:rsidP="00574F0C"/>
    <w:p w14:paraId="158C1D33" w14:textId="77777777" w:rsidR="00EF5340" w:rsidRDefault="00EF5340" w:rsidP="00574F0C"/>
    <w:p w14:paraId="7490E4AE" w14:textId="77777777" w:rsidR="00EF5340" w:rsidRDefault="00EF5340" w:rsidP="00574F0C"/>
    <w:p w14:paraId="5A3E31A4" w14:textId="77777777" w:rsidR="0009788B" w:rsidRDefault="0009788B" w:rsidP="00574F0C"/>
    <w:p w14:paraId="5F238015" w14:textId="1226007C" w:rsidR="00EF5340" w:rsidRDefault="0009788B" w:rsidP="0009788B">
      <w:pPr>
        <w:pStyle w:val="Title"/>
      </w:pPr>
      <w:r>
        <w:t>CUSTOMER ANALYSIS SNAPSHOT</w:t>
      </w:r>
    </w:p>
    <w:p w14:paraId="0302CEB8" w14:textId="77777777" w:rsidR="0009788B" w:rsidRDefault="0009788B" w:rsidP="00574F0C"/>
    <w:p w14:paraId="5E0A5672" w14:textId="31E7FF38" w:rsidR="009F4B22" w:rsidRDefault="004F05E0" w:rsidP="009F4B22">
      <w:r w:rsidRPr="00921410">
        <w:rPr>
          <w:noProof/>
        </w:rPr>
        <w:drawing>
          <wp:anchor distT="0" distB="0" distL="114300" distR="114300" simplePos="0" relativeHeight="251667456" behindDoc="0" locked="0" layoutInCell="1" allowOverlap="1" wp14:anchorId="5DF45A4A" wp14:editId="009FD0A1">
            <wp:simplePos x="0" y="0"/>
            <wp:positionH relativeFrom="margin">
              <wp:posOffset>-553616</wp:posOffset>
            </wp:positionH>
            <wp:positionV relativeFrom="paragraph">
              <wp:posOffset>52</wp:posOffset>
            </wp:positionV>
            <wp:extent cx="6830121" cy="5456503"/>
            <wp:effectExtent l="0" t="0" r="0" b="0"/>
            <wp:wrapSquare wrapText="bothSides"/>
            <wp:docPr id="3" name="Picture 2">
              <a:extLst xmlns:a="http://schemas.openxmlformats.org/drawingml/2006/main">
                <a:ext uri="{FF2B5EF4-FFF2-40B4-BE49-F238E27FC236}">
                  <a16:creationId xmlns:a16="http://schemas.microsoft.com/office/drawing/2014/main" id="{C678B348-5B13-DA09-23C7-B9D19149EC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678B348-5B13-DA09-23C7-B9D19149ECD4}"/>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834500" cy="5460001"/>
                    </a:xfrm>
                    <a:prstGeom prst="rect">
                      <a:avLst/>
                    </a:prstGeom>
                  </pic:spPr>
                </pic:pic>
              </a:graphicData>
            </a:graphic>
            <wp14:sizeRelH relativeFrom="margin">
              <wp14:pctWidth>0</wp14:pctWidth>
            </wp14:sizeRelH>
            <wp14:sizeRelV relativeFrom="margin">
              <wp14:pctHeight>0</wp14:pctHeight>
            </wp14:sizeRelV>
          </wp:anchor>
        </w:drawing>
      </w:r>
    </w:p>
    <w:p w14:paraId="0B282477" w14:textId="5A0D4BF2" w:rsidR="009F4B22" w:rsidRDefault="009F4B22" w:rsidP="009F4B22"/>
    <w:p w14:paraId="069E040C" w14:textId="77777777" w:rsidR="00CA5C39" w:rsidRDefault="00CA5C39" w:rsidP="009F4B22">
      <w:pPr>
        <w:rPr>
          <w:b/>
          <w:bCs/>
          <w:color w:val="F4B083" w:themeColor="accent2" w:themeTint="99"/>
          <w:sz w:val="32"/>
          <w:szCs w:val="32"/>
        </w:rPr>
      </w:pPr>
    </w:p>
    <w:p w14:paraId="6AFD252F" w14:textId="77777777" w:rsidR="00CA5C39" w:rsidRDefault="00CA5C39" w:rsidP="009F4B22">
      <w:pPr>
        <w:rPr>
          <w:b/>
          <w:bCs/>
          <w:color w:val="F4B083" w:themeColor="accent2" w:themeTint="99"/>
          <w:sz w:val="32"/>
          <w:szCs w:val="32"/>
        </w:rPr>
      </w:pPr>
    </w:p>
    <w:p w14:paraId="66A234C0" w14:textId="77777777" w:rsidR="00CA5C39" w:rsidRDefault="00CA5C39" w:rsidP="009F4B22">
      <w:pPr>
        <w:rPr>
          <w:b/>
          <w:bCs/>
          <w:color w:val="F4B083" w:themeColor="accent2" w:themeTint="99"/>
          <w:sz w:val="32"/>
          <w:szCs w:val="32"/>
        </w:rPr>
      </w:pPr>
    </w:p>
    <w:p w14:paraId="4CAE7A95" w14:textId="77777777" w:rsidR="00CA5C39" w:rsidRDefault="00CA5C39" w:rsidP="009F4B22">
      <w:pPr>
        <w:rPr>
          <w:b/>
          <w:bCs/>
          <w:color w:val="F4B083" w:themeColor="accent2" w:themeTint="99"/>
          <w:sz w:val="32"/>
          <w:szCs w:val="32"/>
        </w:rPr>
      </w:pPr>
    </w:p>
    <w:p w14:paraId="3AB15F06" w14:textId="77777777" w:rsidR="00CA5C39" w:rsidRDefault="00CA5C39" w:rsidP="009F4B22">
      <w:pPr>
        <w:rPr>
          <w:b/>
          <w:bCs/>
          <w:color w:val="F4B083" w:themeColor="accent2" w:themeTint="99"/>
          <w:sz w:val="32"/>
          <w:szCs w:val="32"/>
        </w:rPr>
      </w:pPr>
    </w:p>
    <w:p w14:paraId="641DDB09" w14:textId="77777777" w:rsidR="00CA5C39" w:rsidRDefault="00CA5C39" w:rsidP="009F4B22">
      <w:pPr>
        <w:rPr>
          <w:b/>
          <w:bCs/>
          <w:color w:val="F4B083" w:themeColor="accent2" w:themeTint="99"/>
          <w:sz w:val="32"/>
          <w:szCs w:val="32"/>
        </w:rPr>
      </w:pPr>
    </w:p>
    <w:p w14:paraId="1A9D07CA" w14:textId="77777777" w:rsidR="00CA5C39" w:rsidRDefault="00CA5C39" w:rsidP="009F4B22">
      <w:pPr>
        <w:rPr>
          <w:b/>
          <w:bCs/>
          <w:color w:val="F4B083" w:themeColor="accent2" w:themeTint="99"/>
          <w:sz w:val="32"/>
          <w:szCs w:val="32"/>
        </w:rPr>
      </w:pPr>
    </w:p>
    <w:p w14:paraId="678DDAE7" w14:textId="77777777" w:rsidR="00CA5C39" w:rsidRDefault="00CA5C39" w:rsidP="009F4B22">
      <w:pPr>
        <w:rPr>
          <w:b/>
          <w:bCs/>
          <w:color w:val="F4B083" w:themeColor="accent2" w:themeTint="99"/>
          <w:sz w:val="32"/>
          <w:szCs w:val="32"/>
        </w:rPr>
      </w:pPr>
    </w:p>
    <w:p w14:paraId="25DCFD5A" w14:textId="77777777" w:rsidR="00507E54" w:rsidRDefault="00507E54" w:rsidP="009F4B22">
      <w:pPr>
        <w:rPr>
          <w:b/>
          <w:bCs/>
          <w:color w:val="F4B083" w:themeColor="accent2" w:themeTint="99"/>
          <w:sz w:val="32"/>
          <w:szCs w:val="32"/>
        </w:rPr>
      </w:pPr>
    </w:p>
    <w:p w14:paraId="7BC5C235" w14:textId="16B7D7C2" w:rsidR="006720F2" w:rsidRDefault="004F05E0" w:rsidP="009F4B22">
      <w:pPr>
        <w:rPr>
          <w:b/>
          <w:bCs/>
          <w:color w:val="F4B083" w:themeColor="accent2" w:themeTint="99"/>
          <w:sz w:val="32"/>
          <w:szCs w:val="32"/>
        </w:rPr>
      </w:pPr>
      <w:r w:rsidRPr="004F05E0">
        <w:rPr>
          <w:b/>
          <w:bCs/>
          <w:color w:val="F4B083" w:themeColor="accent2" w:themeTint="99"/>
          <w:sz w:val="32"/>
          <w:szCs w:val="32"/>
        </w:rPr>
        <w:t>How does customer distribution vary across different regions?</w:t>
      </w:r>
    </w:p>
    <w:p w14:paraId="3FDDAE09" w14:textId="1D243A28" w:rsidR="009F4B22" w:rsidRDefault="009F4B22" w:rsidP="009F4B22">
      <w:pPr>
        <w:rPr>
          <w:b/>
          <w:bCs/>
          <w:color w:val="F4B083" w:themeColor="accent2" w:themeTint="99"/>
          <w:sz w:val="32"/>
          <w:szCs w:val="32"/>
        </w:rPr>
      </w:pPr>
    </w:p>
    <w:p w14:paraId="2C7CFB44" w14:textId="2DC2849B" w:rsidR="009F4B22" w:rsidRPr="009F4B22" w:rsidRDefault="006720F2" w:rsidP="009F4B22">
      <w:r w:rsidRPr="006720F2">
        <w:rPr>
          <w:noProof/>
        </w:rPr>
        <w:drawing>
          <wp:anchor distT="0" distB="0" distL="114300" distR="114300" simplePos="0" relativeHeight="251668480" behindDoc="0" locked="0" layoutInCell="1" allowOverlap="1" wp14:anchorId="661A67CF" wp14:editId="60D51637">
            <wp:simplePos x="0" y="0"/>
            <wp:positionH relativeFrom="margin">
              <wp:posOffset>130175</wp:posOffset>
            </wp:positionH>
            <wp:positionV relativeFrom="paragraph">
              <wp:posOffset>57150</wp:posOffset>
            </wp:positionV>
            <wp:extent cx="4794885" cy="2524760"/>
            <wp:effectExtent l="0" t="0" r="5715" b="8890"/>
            <wp:wrapSquare wrapText="bothSides"/>
            <wp:docPr id="99937871" name="Content Placeholder 5">
              <a:extLst xmlns:a="http://schemas.openxmlformats.org/drawingml/2006/main">
                <a:ext uri="{FF2B5EF4-FFF2-40B4-BE49-F238E27FC236}">
                  <a16:creationId xmlns:a16="http://schemas.microsoft.com/office/drawing/2014/main" id="{9DA8FC48-24D0-ABB8-C939-D851E6A2458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9DA8FC48-24D0-ABB8-C939-D851E6A2458A}"/>
                        </a:ext>
                      </a:extLst>
                    </pic:cNvPr>
                    <pic:cNvPicPr>
                      <a:picLocks noGrp="1"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794885" cy="2524760"/>
                    </a:xfrm>
                    <a:prstGeom prst="rect">
                      <a:avLst/>
                    </a:prstGeom>
                  </pic:spPr>
                </pic:pic>
              </a:graphicData>
            </a:graphic>
            <wp14:sizeRelH relativeFrom="margin">
              <wp14:pctWidth>0</wp14:pctWidth>
            </wp14:sizeRelH>
            <wp14:sizeRelV relativeFrom="margin">
              <wp14:pctHeight>0</wp14:pctHeight>
            </wp14:sizeRelV>
          </wp:anchor>
        </w:drawing>
      </w:r>
    </w:p>
    <w:p w14:paraId="0CE87743" w14:textId="387CFB54" w:rsidR="009E5CE0" w:rsidRDefault="009E5CE0" w:rsidP="003B523F">
      <w:pPr>
        <w:spacing w:line="276" w:lineRule="auto"/>
        <w:rPr>
          <w:b/>
          <w:bCs/>
          <w:sz w:val="32"/>
          <w:szCs w:val="32"/>
        </w:rPr>
      </w:pPr>
    </w:p>
    <w:p w14:paraId="5FB78642" w14:textId="733FAF82" w:rsidR="009E5CE0" w:rsidRPr="004F05E0" w:rsidRDefault="009E5CE0" w:rsidP="003B523F">
      <w:pPr>
        <w:spacing w:line="276" w:lineRule="auto"/>
      </w:pPr>
    </w:p>
    <w:p w14:paraId="3C6C3F1F" w14:textId="0B308DD0" w:rsidR="00EF5340" w:rsidRDefault="00EF5340" w:rsidP="00574F0C"/>
    <w:p w14:paraId="2C70FEB5" w14:textId="77777777" w:rsidR="00C62C67" w:rsidRDefault="00C62C67" w:rsidP="00574F0C"/>
    <w:p w14:paraId="4DE0AE14" w14:textId="77777777" w:rsidR="00C62C67" w:rsidRDefault="00C62C67" w:rsidP="00574F0C"/>
    <w:p w14:paraId="211859CB" w14:textId="77777777" w:rsidR="00C62C67" w:rsidRDefault="00C62C67" w:rsidP="00574F0C"/>
    <w:p w14:paraId="41541087" w14:textId="77777777" w:rsidR="00C62C67" w:rsidRDefault="00C62C67" w:rsidP="00574F0C"/>
    <w:p w14:paraId="2B5FF3BD" w14:textId="77777777" w:rsidR="00C62C67" w:rsidRDefault="00C62C67" w:rsidP="00574F0C"/>
    <w:p w14:paraId="45711D28" w14:textId="77777777" w:rsidR="00C62C67" w:rsidRDefault="00C62C67" w:rsidP="00574F0C"/>
    <w:p w14:paraId="69AC3AA1" w14:textId="77777777" w:rsidR="00C62C67" w:rsidRDefault="00C62C67" w:rsidP="00574F0C"/>
    <w:p w14:paraId="5B0E7469" w14:textId="77777777" w:rsidR="00C62C67" w:rsidRDefault="00C62C67" w:rsidP="00574F0C"/>
    <w:p w14:paraId="29AC8CB0" w14:textId="77777777" w:rsidR="00CA5C39" w:rsidRDefault="00CA5C39" w:rsidP="00C62C67"/>
    <w:p w14:paraId="51C77C79" w14:textId="7A4E51FF" w:rsidR="00C62C67" w:rsidRDefault="00C62C67" w:rsidP="00C62C67">
      <w:r w:rsidRPr="00C62C67">
        <w:t xml:space="preserve">The chart </w:t>
      </w:r>
      <w:r w:rsidRPr="00C62C67">
        <w:rPr>
          <w:sz w:val="28"/>
          <w:szCs w:val="28"/>
        </w:rPr>
        <w:t xml:space="preserve">shows that most customers (60) fall under the "Other" category, indicating a high concentration in unspecified regions. São Paulo (SP) has the next highest count (6), followed by Oregon (4), with other regions having very few customers. This suggests a fragmented customer base, and further analysis of the "Other" category could help identify growth opportunities in specific regions. Here in the given </w:t>
      </w:r>
      <w:r w:rsidR="00E41354" w:rsidRPr="00CA5C39">
        <w:rPr>
          <w:sz w:val="28"/>
          <w:szCs w:val="28"/>
        </w:rPr>
        <w:t>d</w:t>
      </w:r>
      <w:r w:rsidRPr="00C62C67">
        <w:rPr>
          <w:sz w:val="28"/>
          <w:szCs w:val="28"/>
        </w:rPr>
        <w:t>ataset</w:t>
      </w:r>
      <w:r w:rsidR="004D2DA2" w:rsidRPr="00CA5C39">
        <w:rPr>
          <w:sz w:val="28"/>
          <w:szCs w:val="28"/>
        </w:rPr>
        <w:t>,</w:t>
      </w:r>
      <w:r w:rsidRPr="00C62C67">
        <w:rPr>
          <w:sz w:val="28"/>
          <w:szCs w:val="28"/>
        </w:rPr>
        <w:t xml:space="preserve"> they did not give region names for most of the rows that’s why I have taken other instead of empty region.</w:t>
      </w:r>
    </w:p>
    <w:p w14:paraId="6BB47806" w14:textId="56A6E193" w:rsidR="00206357" w:rsidRDefault="002E7FA7" w:rsidP="00C62C67">
      <w:r w:rsidRPr="00E41354">
        <w:rPr>
          <w:noProof/>
        </w:rPr>
        <w:drawing>
          <wp:anchor distT="0" distB="0" distL="114300" distR="114300" simplePos="0" relativeHeight="251669504" behindDoc="0" locked="0" layoutInCell="1" allowOverlap="1" wp14:anchorId="73C3201E" wp14:editId="42F6EBA6">
            <wp:simplePos x="0" y="0"/>
            <wp:positionH relativeFrom="column">
              <wp:posOffset>-62230</wp:posOffset>
            </wp:positionH>
            <wp:positionV relativeFrom="paragraph">
              <wp:posOffset>186055</wp:posOffset>
            </wp:positionV>
            <wp:extent cx="5194935" cy="3016885"/>
            <wp:effectExtent l="0" t="0" r="5715" b="0"/>
            <wp:wrapSquare wrapText="bothSides"/>
            <wp:docPr id="12" name="Picture 11">
              <a:extLst xmlns:a="http://schemas.openxmlformats.org/drawingml/2006/main">
                <a:ext uri="{FF2B5EF4-FFF2-40B4-BE49-F238E27FC236}">
                  <a16:creationId xmlns:a16="http://schemas.microsoft.com/office/drawing/2014/main" id="{DD48AA92-5CF0-8E8C-8B84-FEABF69BE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D48AA92-5CF0-8E8C-8B84-FEABF69BEFC0}"/>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94935" cy="3016885"/>
                    </a:xfrm>
                    <a:prstGeom prst="rect">
                      <a:avLst/>
                    </a:prstGeom>
                  </pic:spPr>
                </pic:pic>
              </a:graphicData>
            </a:graphic>
            <wp14:sizeRelH relativeFrom="margin">
              <wp14:pctWidth>0</wp14:pctWidth>
            </wp14:sizeRelH>
            <wp14:sizeRelV relativeFrom="margin">
              <wp14:pctHeight>0</wp14:pctHeight>
            </wp14:sizeRelV>
          </wp:anchor>
        </w:drawing>
      </w:r>
    </w:p>
    <w:p w14:paraId="32CD42F1" w14:textId="20C262AF" w:rsidR="00206357" w:rsidRPr="00C62C67" w:rsidRDefault="00206357" w:rsidP="00C62C67">
      <w:pPr>
        <w:rPr>
          <w:lang w:val="en-IN"/>
        </w:rPr>
      </w:pPr>
    </w:p>
    <w:p w14:paraId="680351FA" w14:textId="16C835A9" w:rsidR="00C62C67" w:rsidRDefault="00C62C67" w:rsidP="00574F0C"/>
    <w:p w14:paraId="1B14B70D" w14:textId="77777777" w:rsidR="00295439" w:rsidRDefault="00295439" w:rsidP="00574F0C"/>
    <w:p w14:paraId="34244ACB" w14:textId="77777777" w:rsidR="00295439" w:rsidRDefault="00295439" w:rsidP="00574F0C"/>
    <w:p w14:paraId="574216C6" w14:textId="77777777" w:rsidR="00295439" w:rsidRDefault="00295439" w:rsidP="00574F0C"/>
    <w:p w14:paraId="04530203" w14:textId="77777777" w:rsidR="00295439" w:rsidRDefault="00295439" w:rsidP="00574F0C"/>
    <w:p w14:paraId="0FA3DBCC" w14:textId="77777777" w:rsidR="00295439" w:rsidRDefault="00295439" w:rsidP="00574F0C"/>
    <w:p w14:paraId="0CD3C022" w14:textId="77777777" w:rsidR="00295439" w:rsidRDefault="00295439" w:rsidP="00574F0C"/>
    <w:p w14:paraId="39DE6BAC" w14:textId="77777777" w:rsidR="00295439" w:rsidRDefault="00295439" w:rsidP="00574F0C"/>
    <w:p w14:paraId="2EF25446" w14:textId="77777777" w:rsidR="00295439" w:rsidRDefault="00295439" w:rsidP="00574F0C"/>
    <w:p w14:paraId="5562AA2D" w14:textId="77777777" w:rsidR="00295439" w:rsidRDefault="00295439" w:rsidP="00574F0C"/>
    <w:p w14:paraId="110F3CDF" w14:textId="77777777" w:rsidR="00295439" w:rsidRDefault="00295439" w:rsidP="00574F0C"/>
    <w:p w14:paraId="3E14B25F" w14:textId="77777777" w:rsidR="00295439" w:rsidRDefault="00295439" w:rsidP="00574F0C"/>
    <w:p w14:paraId="4DAE050E" w14:textId="77777777" w:rsidR="00295439" w:rsidRDefault="00295439" w:rsidP="00574F0C"/>
    <w:p w14:paraId="5B52DBF5" w14:textId="77777777" w:rsidR="00295439" w:rsidRDefault="00295439" w:rsidP="00574F0C"/>
    <w:p w14:paraId="1C6DF197" w14:textId="77777777" w:rsidR="00295439" w:rsidRDefault="00295439" w:rsidP="00574F0C"/>
    <w:p w14:paraId="40A78EA7" w14:textId="3719A120" w:rsidR="00295439" w:rsidRDefault="00295439" w:rsidP="00295439">
      <w:pPr>
        <w:rPr>
          <w:sz w:val="28"/>
          <w:szCs w:val="28"/>
          <w:lang w:val="en-IN"/>
        </w:rPr>
      </w:pPr>
      <w:r w:rsidRPr="00295439">
        <w:rPr>
          <w:sz w:val="28"/>
          <w:szCs w:val="28"/>
          <w:lang w:val="en-IN"/>
        </w:rPr>
        <w:t>So</w:t>
      </w:r>
      <w:r w:rsidRPr="00CA5C39">
        <w:rPr>
          <w:sz w:val="28"/>
          <w:szCs w:val="28"/>
          <w:lang w:val="en-IN"/>
        </w:rPr>
        <w:t xml:space="preserve">, </w:t>
      </w:r>
      <w:r w:rsidRPr="00295439">
        <w:rPr>
          <w:sz w:val="28"/>
          <w:szCs w:val="28"/>
          <w:lang w:val="en-IN"/>
        </w:rPr>
        <w:t>for getting correct output I took country name and I found Customer Distribution by Country Name</w:t>
      </w:r>
      <w:r w:rsidRPr="00CA5C39">
        <w:rPr>
          <w:sz w:val="28"/>
          <w:szCs w:val="28"/>
          <w:lang w:val="en-IN"/>
        </w:rPr>
        <w:t xml:space="preserve"> </w:t>
      </w:r>
      <w:r w:rsidRPr="00295439">
        <w:rPr>
          <w:sz w:val="28"/>
          <w:szCs w:val="28"/>
          <w:lang w:val="en-IN"/>
        </w:rPr>
        <w:t>(like the second chart). The chart shows that most customers</w:t>
      </w:r>
      <w:r w:rsidRPr="00CA5C39">
        <w:rPr>
          <w:sz w:val="28"/>
          <w:szCs w:val="28"/>
          <w:lang w:val="en-IN"/>
        </w:rPr>
        <w:t xml:space="preserve"> </w:t>
      </w:r>
      <w:r w:rsidRPr="00295439">
        <w:rPr>
          <w:sz w:val="28"/>
          <w:szCs w:val="28"/>
          <w:lang w:val="en-IN"/>
        </w:rPr>
        <w:t>(13) fall under USA and France and Germany has the next highest count</w:t>
      </w:r>
      <w:r w:rsidR="00EC0DEE" w:rsidRPr="00CA5C39">
        <w:rPr>
          <w:sz w:val="28"/>
          <w:szCs w:val="28"/>
          <w:lang w:val="en-IN"/>
        </w:rPr>
        <w:t xml:space="preserve"> </w:t>
      </w:r>
      <w:r w:rsidRPr="00295439">
        <w:rPr>
          <w:sz w:val="28"/>
          <w:szCs w:val="28"/>
          <w:lang w:val="en-IN"/>
        </w:rPr>
        <w:t xml:space="preserve">(11) and Ireland has </w:t>
      </w:r>
      <w:r w:rsidR="00EC0DEE" w:rsidRPr="00CA5C39">
        <w:rPr>
          <w:sz w:val="28"/>
          <w:szCs w:val="28"/>
          <w:lang w:val="en-IN"/>
        </w:rPr>
        <w:t>a smaller</w:t>
      </w:r>
      <w:r w:rsidRPr="00295439">
        <w:rPr>
          <w:sz w:val="28"/>
          <w:szCs w:val="28"/>
          <w:lang w:val="en-IN"/>
        </w:rPr>
        <w:t xml:space="preserve"> number of Customers.</w:t>
      </w:r>
    </w:p>
    <w:p w14:paraId="4ACEA803" w14:textId="66C49F4E" w:rsidR="004843D0" w:rsidRDefault="004843D0" w:rsidP="004843D0">
      <w:pPr>
        <w:rPr>
          <w:b/>
          <w:bCs/>
          <w:color w:val="F4B083" w:themeColor="accent2" w:themeTint="99"/>
          <w:sz w:val="32"/>
          <w:szCs w:val="32"/>
        </w:rPr>
      </w:pPr>
      <w:r>
        <w:rPr>
          <w:b/>
          <w:bCs/>
          <w:color w:val="F4B083" w:themeColor="accent2" w:themeTint="99"/>
          <w:sz w:val="32"/>
          <w:szCs w:val="32"/>
        </w:rPr>
        <w:t xml:space="preserve">         </w:t>
      </w:r>
      <w:r w:rsidRPr="004843D0">
        <w:rPr>
          <w:b/>
          <w:bCs/>
          <w:color w:val="F4B083" w:themeColor="accent2" w:themeTint="99"/>
          <w:sz w:val="32"/>
          <w:szCs w:val="32"/>
        </w:rPr>
        <w:t>What is the trend in customer acquisition over time?</w:t>
      </w:r>
    </w:p>
    <w:p w14:paraId="0F910EC4" w14:textId="77777777" w:rsidR="0043322B" w:rsidRDefault="0043322B" w:rsidP="004843D0">
      <w:pPr>
        <w:rPr>
          <w:b/>
          <w:bCs/>
          <w:color w:val="F4B083" w:themeColor="accent2" w:themeTint="99"/>
          <w:sz w:val="32"/>
          <w:szCs w:val="32"/>
        </w:rPr>
      </w:pPr>
    </w:p>
    <w:p w14:paraId="791EFAD9" w14:textId="77777777" w:rsidR="0043322B" w:rsidRDefault="0043322B" w:rsidP="004843D0">
      <w:pPr>
        <w:rPr>
          <w:b/>
          <w:bCs/>
          <w:color w:val="F4B083" w:themeColor="accent2" w:themeTint="99"/>
          <w:sz w:val="32"/>
          <w:szCs w:val="32"/>
        </w:rPr>
      </w:pPr>
    </w:p>
    <w:p w14:paraId="248484B3" w14:textId="4A3FB2D9" w:rsidR="00213AA2" w:rsidRDefault="00213AA2" w:rsidP="00213AA2">
      <w:pPr>
        <w:rPr>
          <w:sz w:val="28"/>
          <w:szCs w:val="28"/>
        </w:rPr>
      </w:pPr>
      <w:r w:rsidRPr="00213AA2">
        <w:rPr>
          <w:sz w:val="28"/>
          <w:szCs w:val="28"/>
        </w:rPr>
        <w:t>The chart indicates an increase in customer acquisition from 1994 to 1995, followed by a slight decline in 1996. The steep rise in 1995 suggests a strong growth phase, possibly due to successful business strategies or market expansion. However, the slight dip in 1996 may indicate retention challenges or market saturation. Further analysis is needed to understand the reasons behind these trends and identify opportunities for sustained growth.</w:t>
      </w:r>
    </w:p>
    <w:p w14:paraId="06B5F607" w14:textId="77777777" w:rsidR="00213AA2" w:rsidRDefault="00213AA2" w:rsidP="00213AA2">
      <w:pPr>
        <w:rPr>
          <w:sz w:val="28"/>
          <w:szCs w:val="28"/>
        </w:rPr>
      </w:pPr>
    </w:p>
    <w:p w14:paraId="20F6E13F" w14:textId="193D082A" w:rsidR="00213AA2" w:rsidRDefault="00213AA2" w:rsidP="00213AA2">
      <w:pPr>
        <w:rPr>
          <w:sz w:val="28"/>
          <w:szCs w:val="28"/>
        </w:rPr>
      </w:pPr>
    </w:p>
    <w:p w14:paraId="43629C93" w14:textId="556F02FB" w:rsidR="00213AA2" w:rsidRPr="00213AA2" w:rsidRDefault="000132EB" w:rsidP="00213AA2">
      <w:pPr>
        <w:rPr>
          <w:sz w:val="28"/>
          <w:szCs w:val="28"/>
          <w:lang w:val="en-IN"/>
        </w:rPr>
      </w:pPr>
      <w:r w:rsidRPr="000F3622">
        <w:rPr>
          <w:noProof/>
          <w:sz w:val="28"/>
          <w:szCs w:val="28"/>
        </w:rPr>
        <w:drawing>
          <wp:anchor distT="0" distB="0" distL="114300" distR="114300" simplePos="0" relativeHeight="251670528" behindDoc="0" locked="0" layoutInCell="1" allowOverlap="1" wp14:anchorId="319D8F9A" wp14:editId="76AC4ECC">
            <wp:simplePos x="0" y="0"/>
            <wp:positionH relativeFrom="margin">
              <wp:align>right</wp:align>
            </wp:positionH>
            <wp:positionV relativeFrom="paragraph">
              <wp:posOffset>221672</wp:posOffset>
            </wp:positionV>
            <wp:extent cx="5820410" cy="3371215"/>
            <wp:effectExtent l="0" t="0" r="8890" b="635"/>
            <wp:wrapSquare wrapText="bothSides"/>
            <wp:docPr id="684142279" name="Content Placeholder 5">
              <a:extLst xmlns:a="http://schemas.openxmlformats.org/drawingml/2006/main">
                <a:ext uri="{FF2B5EF4-FFF2-40B4-BE49-F238E27FC236}">
                  <a16:creationId xmlns:a16="http://schemas.microsoft.com/office/drawing/2014/main" id="{5B2241FD-6CA7-9877-52C6-367D5BCF2A3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5B2241FD-6CA7-9877-52C6-367D5BCF2A36}"/>
                        </a:ext>
                      </a:extLst>
                    </pic:cNvPr>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820410" cy="3371215"/>
                    </a:xfrm>
                    <a:prstGeom prst="rect">
                      <a:avLst/>
                    </a:prstGeom>
                  </pic:spPr>
                </pic:pic>
              </a:graphicData>
            </a:graphic>
            <wp14:sizeRelH relativeFrom="margin">
              <wp14:pctWidth>0</wp14:pctWidth>
            </wp14:sizeRelH>
            <wp14:sizeRelV relativeFrom="margin">
              <wp14:pctHeight>0</wp14:pctHeight>
            </wp14:sizeRelV>
          </wp:anchor>
        </w:drawing>
      </w:r>
    </w:p>
    <w:p w14:paraId="37DE212D" w14:textId="310F04B4" w:rsidR="0043322B" w:rsidRPr="004843D0" w:rsidRDefault="0043322B" w:rsidP="004843D0">
      <w:pPr>
        <w:rPr>
          <w:b/>
          <w:bCs/>
          <w:sz w:val="32"/>
          <w:szCs w:val="32"/>
          <w:lang w:val="en-IN"/>
        </w:rPr>
      </w:pPr>
    </w:p>
    <w:p w14:paraId="1C6AB7FB" w14:textId="77D35EF6" w:rsidR="007B3D82" w:rsidRPr="00295439" w:rsidRDefault="007B3D82" w:rsidP="00295439">
      <w:pPr>
        <w:rPr>
          <w:sz w:val="28"/>
          <w:szCs w:val="28"/>
          <w:lang w:val="en-IN"/>
        </w:rPr>
      </w:pPr>
    </w:p>
    <w:p w14:paraId="05AB5D42" w14:textId="0E38205F" w:rsidR="00295439" w:rsidRDefault="00295439" w:rsidP="00574F0C"/>
    <w:p w14:paraId="2746F160" w14:textId="77777777" w:rsidR="004F158C" w:rsidRDefault="004F158C" w:rsidP="00574F0C"/>
    <w:p w14:paraId="31E7E16A" w14:textId="77777777" w:rsidR="004F158C" w:rsidRDefault="004F158C" w:rsidP="00574F0C"/>
    <w:p w14:paraId="739A0B4D" w14:textId="77777777" w:rsidR="004F158C" w:rsidRDefault="004F158C" w:rsidP="00574F0C"/>
    <w:p w14:paraId="475AF9D3" w14:textId="77777777" w:rsidR="004F158C" w:rsidRDefault="004F158C" w:rsidP="00574F0C"/>
    <w:p w14:paraId="098261A9" w14:textId="77777777" w:rsidR="004F158C" w:rsidRDefault="004F158C" w:rsidP="00574F0C"/>
    <w:p w14:paraId="3298EDCF" w14:textId="77777777" w:rsidR="004F158C" w:rsidRDefault="004F158C" w:rsidP="00574F0C"/>
    <w:p w14:paraId="6F577DFF" w14:textId="77777777" w:rsidR="004F158C" w:rsidRDefault="004F158C" w:rsidP="00574F0C"/>
    <w:p w14:paraId="5808C36D" w14:textId="77777777" w:rsidR="004F158C" w:rsidRDefault="004F158C" w:rsidP="00574F0C"/>
    <w:p w14:paraId="03395C43" w14:textId="77777777" w:rsidR="00BC4A0F" w:rsidRDefault="00BC4A0F" w:rsidP="0035737C">
      <w:pPr>
        <w:rPr>
          <w:b/>
          <w:bCs/>
          <w:color w:val="F4B083" w:themeColor="accent2" w:themeTint="99"/>
          <w:sz w:val="32"/>
          <w:szCs w:val="32"/>
        </w:rPr>
      </w:pPr>
    </w:p>
    <w:p w14:paraId="59B98E58" w14:textId="77777777" w:rsidR="00BC4A0F" w:rsidRDefault="00BC4A0F" w:rsidP="0035737C">
      <w:pPr>
        <w:rPr>
          <w:b/>
          <w:bCs/>
          <w:color w:val="F4B083" w:themeColor="accent2" w:themeTint="99"/>
          <w:sz w:val="32"/>
          <w:szCs w:val="32"/>
        </w:rPr>
      </w:pPr>
    </w:p>
    <w:p w14:paraId="7EA01503" w14:textId="77777777" w:rsidR="00507E54" w:rsidRDefault="00507E54" w:rsidP="0035737C">
      <w:pPr>
        <w:rPr>
          <w:b/>
          <w:bCs/>
          <w:color w:val="F4B083" w:themeColor="accent2" w:themeTint="99"/>
          <w:sz w:val="32"/>
          <w:szCs w:val="32"/>
        </w:rPr>
      </w:pPr>
    </w:p>
    <w:p w14:paraId="1F87CD9D" w14:textId="29F0314D" w:rsidR="0035737C" w:rsidRDefault="0035737C" w:rsidP="0035737C">
      <w:pPr>
        <w:rPr>
          <w:b/>
          <w:bCs/>
          <w:color w:val="F4B083" w:themeColor="accent2" w:themeTint="99"/>
          <w:sz w:val="32"/>
          <w:szCs w:val="32"/>
        </w:rPr>
      </w:pPr>
      <w:r w:rsidRPr="0035737C">
        <w:rPr>
          <w:b/>
          <w:bCs/>
          <w:color w:val="F4B083" w:themeColor="accent2" w:themeTint="99"/>
          <w:sz w:val="32"/>
          <w:szCs w:val="32"/>
        </w:rPr>
        <w:t>Can we visualize the distribution of customer demographic such as income</w:t>
      </w:r>
      <w:r>
        <w:rPr>
          <w:b/>
          <w:bCs/>
          <w:color w:val="F4B083" w:themeColor="accent2" w:themeTint="99"/>
          <w:sz w:val="32"/>
          <w:szCs w:val="32"/>
        </w:rPr>
        <w:t>?</w:t>
      </w:r>
    </w:p>
    <w:p w14:paraId="6A2102C5" w14:textId="77777777" w:rsidR="0035737C" w:rsidRDefault="0035737C" w:rsidP="0035737C">
      <w:pPr>
        <w:rPr>
          <w:b/>
          <w:bCs/>
          <w:color w:val="F4B083" w:themeColor="accent2" w:themeTint="99"/>
          <w:sz w:val="32"/>
          <w:szCs w:val="32"/>
        </w:rPr>
      </w:pPr>
    </w:p>
    <w:p w14:paraId="7780541A" w14:textId="77777777" w:rsidR="0035737C" w:rsidRPr="0035737C" w:rsidRDefault="0035737C" w:rsidP="0035737C">
      <w:pPr>
        <w:rPr>
          <w:sz w:val="32"/>
          <w:szCs w:val="32"/>
          <w:lang w:val="en-IN"/>
        </w:rPr>
      </w:pPr>
    </w:p>
    <w:p w14:paraId="6BB12B12" w14:textId="77777777" w:rsidR="00110409" w:rsidRPr="00110409" w:rsidRDefault="00110409" w:rsidP="00110409">
      <w:pPr>
        <w:rPr>
          <w:sz w:val="28"/>
          <w:szCs w:val="28"/>
          <w:lang w:val="en-IN"/>
        </w:rPr>
      </w:pPr>
      <w:r w:rsidRPr="00110409">
        <w:rPr>
          <w:sz w:val="28"/>
          <w:szCs w:val="28"/>
        </w:rPr>
        <w:t>The pie chart illustrates the distribution of customers based on income, with income levels ranging from 136K to 147K, each holding a fairly equal share. The variation among income groups is minimal, suggesting a relatively uniform customer base in terms of earnings. This insight can help in targeting marketing strategies and tailoring product offerings based on income segments. Further demographic analysis, including age and gender, can provide deeper insights into customer preferences.</w:t>
      </w:r>
    </w:p>
    <w:p w14:paraId="06CE5557" w14:textId="26315C41" w:rsidR="00110409" w:rsidRPr="00110409" w:rsidRDefault="00110409" w:rsidP="00110409">
      <w:pPr>
        <w:rPr>
          <w:sz w:val="28"/>
          <w:szCs w:val="28"/>
          <w:lang w:val="en-IN"/>
        </w:rPr>
      </w:pPr>
      <w:r w:rsidRPr="00110409">
        <w:rPr>
          <w:sz w:val="28"/>
          <w:szCs w:val="28"/>
        </w:rPr>
        <w:t>And here the highest income has been recorded for HILAA with 147k and Least with LAZYK with 136k</w:t>
      </w:r>
      <w:r w:rsidR="000132EB">
        <w:rPr>
          <w:sz w:val="28"/>
          <w:szCs w:val="28"/>
        </w:rPr>
        <w:t>.</w:t>
      </w:r>
    </w:p>
    <w:p w14:paraId="58AE1120" w14:textId="77777777" w:rsidR="000132EB" w:rsidRDefault="000132EB" w:rsidP="00574F0C"/>
    <w:p w14:paraId="0E2955CA" w14:textId="6DF6DF15" w:rsidR="00BC4A0F" w:rsidRDefault="00BC4A0F" w:rsidP="00574F0C">
      <w:r w:rsidRPr="00B63B33">
        <w:rPr>
          <w:noProof/>
        </w:rPr>
        <w:drawing>
          <wp:anchor distT="0" distB="0" distL="114300" distR="114300" simplePos="0" relativeHeight="251671552" behindDoc="0" locked="0" layoutInCell="1" allowOverlap="1" wp14:anchorId="3DB747EE" wp14:editId="7B6530DA">
            <wp:simplePos x="0" y="0"/>
            <wp:positionH relativeFrom="margin">
              <wp:posOffset>184727</wp:posOffset>
            </wp:positionH>
            <wp:positionV relativeFrom="paragraph">
              <wp:posOffset>220692</wp:posOffset>
            </wp:positionV>
            <wp:extent cx="5448935" cy="2825750"/>
            <wp:effectExtent l="0" t="0" r="0" b="0"/>
            <wp:wrapSquare wrapText="bothSides"/>
            <wp:docPr id="9" name="Content Placeholder 8">
              <a:extLst xmlns:a="http://schemas.openxmlformats.org/drawingml/2006/main">
                <a:ext uri="{FF2B5EF4-FFF2-40B4-BE49-F238E27FC236}">
                  <a16:creationId xmlns:a16="http://schemas.microsoft.com/office/drawing/2014/main" id="{28A81D6D-16DA-58E4-3048-36170549DAC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28A81D6D-16DA-58E4-3048-36170549DAC4}"/>
                        </a:ext>
                      </a:extLst>
                    </pic:cNvPr>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48935" cy="2825750"/>
                    </a:xfrm>
                    <a:prstGeom prst="rect">
                      <a:avLst/>
                    </a:prstGeom>
                  </pic:spPr>
                </pic:pic>
              </a:graphicData>
            </a:graphic>
            <wp14:sizeRelH relativeFrom="margin">
              <wp14:pctWidth>0</wp14:pctWidth>
            </wp14:sizeRelH>
            <wp14:sizeRelV relativeFrom="margin">
              <wp14:pctHeight>0</wp14:pctHeight>
            </wp14:sizeRelV>
          </wp:anchor>
        </w:drawing>
      </w:r>
    </w:p>
    <w:p w14:paraId="665BCF46" w14:textId="1727D3D9" w:rsidR="00BC4A0F" w:rsidRDefault="00BC4A0F" w:rsidP="00574F0C"/>
    <w:p w14:paraId="07BD6F0D" w14:textId="5240B316" w:rsidR="00BC4A0F" w:rsidRDefault="00BC4A0F" w:rsidP="00574F0C"/>
    <w:p w14:paraId="5AA037DF" w14:textId="48BF9627" w:rsidR="00BC4A0F" w:rsidRDefault="00BC4A0F" w:rsidP="00574F0C"/>
    <w:p w14:paraId="0540F2BE" w14:textId="0F5701F5" w:rsidR="00BC4A0F" w:rsidRDefault="00BC4A0F" w:rsidP="00574F0C"/>
    <w:p w14:paraId="18551503" w14:textId="4E18BC7F" w:rsidR="00BC4A0F" w:rsidRDefault="00BC4A0F" w:rsidP="00574F0C"/>
    <w:p w14:paraId="79884F96" w14:textId="4DC73F35" w:rsidR="00BC4A0F" w:rsidRDefault="00BC4A0F" w:rsidP="00574F0C"/>
    <w:p w14:paraId="606C871F" w14:textId="3C7947FE" w:rsidR="004F158C" w:rsidRDefault="004F158C" w:rsidP="00574F0C"/>
    <w:p w14:paraId="5D2E71BE" w14:textId="77777777" w:rsidR="00BC4A0F" w:rsidRDefault="00BC4A0F" w:rsidP="00574F0C"/>
    <w:p w14:paraId="0E1882DF" w14:textId="77777777" w:rsidR="00BC4A0F" w:rsidRDefault="00BC4A0F" w:rsidP="00574F0C"/>
    <w:p w14:paraId="30C8FAD4" w14:textId="77777777" w:rsidR="00507E54" w:rsidRDefault="00507E54" w:rsidP="00B325CA">
      <w:pPr>
        <w:pStyle w:val="Title"/>
      </w:pPr>
    </w:p>
    <w:p w14:paraId="49EE2481" w14:textId="77777777" w:rsidR="00507E54" w:rsidRDefault="00507E54" w:rsidP="00B325CA">
      <w:pPr>
        <w:pStyle w:val="Title"/>
      </w:pPr>
    </w:p>
    <w:p w14:paraId="784E0D60" w14:textId="294B544F" w:rsidR="00BC4A0F" w:rsidRDefault="00B325CA" w:rsidP="00B325CA">
      <w:pPr>
        <w:pStyle w:val="Title"/>
      </w:pPr>
      <w:r>
        <w:t>ORDER ANALYSIS SNAPSHOT</w:t>
      </w:r>
    </w:p>
    <w:p w14:paraId="4B4E4BC1" w14:textId="3BCBB08C" w:rsidR="00BC4A0F" w:rsidRDefault="00BC44D2" w:rsidP="00574F0C">
      <w:r w:rsidRPr="00BC44D2">
        <w:rPr>
          <w:noProof/>
        </w:rPr>
        <w:drawing>
          <wp:anchor distT="0" distB="0" distL="114300" distR="114300" simplePos="0" relativeHeight="251672576" behindDoc="0" locked="0" layoutInCell="1" allowOverlap="1" wp14:anchorId="209B1534" wp14:editId="01EC36A6">
            <wp:simplePos x="0" y="0"/>
            <wp:positionH relativeFrom="margin">
              <wp:align>center</wp:align>
            </wp:positionH>
            <wp:positionV relativeFrom="paragraph">
              <wp:posOffset>276975</wp:posOffset>
            </wp:positionV>
            <wp:extent cx="6875145" cy="6197600"/>
            <wp:effectExtent l="0" t="0" r="1905" b="0"/>
            <wp:wrapSquare wrapText="bothSides"/>
            <wp:docPr id="1388383099" name="Picture 2">
              <a:extLst xmlns:a="http://schemas.openxmlformats.org/drawingml/2006/main">
                <a:ext uri="{FF2B5EF4-FFF2-40B4-BE49-F238E27FC236}">
                  <a16:creationId xmlns:a16="http://schemas.microsoft.com/office/drawing/2014/main" id="{116F980A-497E-7A6A-519C-3F3EC5B027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16F980A-497E-7A6A-519C-3F3EC5B027FA}"/>
                        </a:ext>
                      </a:extLst>
                    </pic:cNvPr>
                    <pic:cNvPicPr>
                      <a:picLocks noChangeAspect="1"/>
                    </pic:cNvPicPr>
                  </pic:nvPicPr>
                  <pic:blipFill>
                    <a:blip r:embed="rId22">
                      <a:extLst>
                        <a:ext uri="{28A0092B-C50C-407E-A947-70E740481C1C}">
                          <a14:useLocalDpi xmlns:a14="http://schemas.microsoft.com/office/drawing/2010/main" val="0"/>
                        </a:ext>
                      </a:extLst>
                    </a:blip>
                    <a:srcRect l="726"/>
                    <a:stretch/>
                  </pic:blipFill>
                  <pic:spPr>
                    <a:xfrm>
                      <a:off x="0" y="0"/>
                      <a:ext cx="6900753" cy="6220364"/>
                    </a:xfrm>
                    <a:prstGeom prst="rect">
                      <a:avLst/>
                    </a:prstGeom>
                  </pic:spPr>
                </pic:pic>
              </a:graphicData>
            </a:graphic>
            <wp14:sizeRelH relativeFrom="margin">
              <wp14:pctWidth>0</wp14:pctWidth>
            </wp14:sizeRelH>
            <wp14:sizeRelV relativeFrom="margin">
              <wp14:pctHeight>0</wp14:pctHeight>
            </wp14:sizeRelV>
          </wp:anchor>
        </w:drawing>
      </w:r>
    </w:p>
    <w:p w14:paraId="11D81AC5" w14:textId="54FF5E92" w:rsidR="00BC4A0F" w:rsidRDefault="00BC4A0F" w:rsidP="00574F0C"/>
    <w:p w14:paraId="3257AF8E" w14:textId="11E3463B" w:rsidR="00BC4A0F" w:rsidRDefault="00BC4A0F" w:rsidP="00574F0C"/>
    <w:p w14:paraId="5BEA65F7" w14:textId="33BC55DA" w:rsidR="00BC4A0F" w:rsidRDefault="00BC4A0F" w:rsidP="00574F0C"/>
    <w:p w14:paraId="7903C20A" w14:textId="200A076D" w:rsidR="00BC4A0F" w:rsidRDefault="00BC4A0F" w:rsidP="00574F0C"/>
    <w:p w14:paraId="1DB7C115" w14:textId="0BD6505E" w:rsidR="00BC4A0F" w:rsidRDefault="00BC4A0F" w:rsidP="00574F0C"/>
    <w:p w14:paraId="48DD4F32" w14:textId="5B7D0BAD" w:rsidR="00BC4A0F" w:rsidRDefault="00BC4A0F" w:rsidP="00574F0C"/>
    <w:p w14:paraId="7F57E563" w14:textId="789B7D8A" w:rsidR="00BC4A0F" w:rsidRDefault="00BC4A0F" w:rsidP="00574F0C"/>
    <w:p w14:paraId="5089540F" w14:textId="4BBD8E37" w:rsidR="00BC4A0F" w:rsidRDefault="00BC4A0F" w:rsidP="00574F0C"/>
    <w:p w14:paraId="77889868" w14:textId="77777777" w:rsidR="00BC4A0F" w:rsidRDefault="00BC4A0F" w:rsidP="00574F0C"/>
    <w:p w14:paraId="4B55834C" w14:textId="77777777" w:rsidR="00BC4A0F" w:rsidRDefault="00BC4A0F" w:rsidP="00574F0C"/>
    <w:p w14:paraId="48D5D04D" w14:textId="768070F2" w:rsidR="00525947" w:rsidRPr="00525947" w:rsidRDefault="00525947" w:rsidP="00525947">
      <w:pPr>
        <w:rPr>
          <w:color w:val="F4B083" w:themeColor="accent2" w:themeTint="99"/>
          <w:sz w:val="32"/>
          <w:szCs w:val="32"/>
          <w:lang w:val="en-IN"/>
        </w:rPr>
      </w:pPr>
      <w:r>
        <w:rPr>
          <w:b/>
          <w:bCs/>
          <w:color w:val="F4B083" w:themeColor="accent2" w:themeTint="99"/>
          <w:sz w:val="32"/>
          <w:szCs w:val="32"/>
        </w:rPr>
        <w:t xml:space="preserve">                   </w:t>
      </w:r>
      <w:r w:rsidRPr="00525947">
        <w:rPr>
          <w:b/>
          <w:bCs/>
          <w:color w:val="F4B083" w:themeColor="accent2" w:themeTint="99"/>
          <w:sz w:val="32"/>
          <w:szCs w:val="32"/>
        </w:rPr>
        <w:t>How does order volume change over time?</w:t>
      </w:r>
    </w:p>
    <w:p w14:paraId="13B21079" w14:textId="77777777" w:rsidR="00BC4A0F" w:rsidRDefault="00BC4A0F" w:rsidP="00574F0C"/>
    <w:p w14:paraId="327CD5DB" w14:textId="77777777" w:rsidR="00525947" w:rsidRDefault="00525947" w:rsidP="00574F0C"/>
    <w:p w14:paraId="7A8774A7" w14:textId="77777777" w:rsidR="00525947" w:rsidRDefault="00525947" w:rsidP="00574F0C"/>
    <w:p w14:paraId="62E8D6AC" w14:textId="6578FEF9" w:rsidR="00C73278" w:rsidRPr="00C73278" w:rsidRDefault="00C73278" w:rsidP="00C73278">
      <w:pPr>
        <w:rPr>
          <w:sz w:val="28"/>
          <w:szCs w:val="28"/>
          <w:lang w:val="en-IN"/>
        </w:rPr>
      </w:pPr>
      <w:r w:rsidRPr="00C73278">
        <w:rPr>
          <w:sz w:val="28"/>
          <w:szCs w:val="28"/>
        </w:rPr>
        <w:t xml:space="preserve">The chart shows a clear upward trend in order volume from </w:t>
      </w:r>
      <w:r w:rsidRPr="00C73278">
        <w:rPr>
          <w:b/>
          <w:bCs/>
          <w:sz w:val="28"/>
          <w:szCs w:val="28"/>
        </w:rPr>
        <w:t>1994 to 1995</w:t>
      </w:r>
      <w:r w:rsidRPr="00C73278">
        <w:rPr>
          <w:sz w:val="28"/>
          <w:szCs w:val="28"/>
        </w:rPr>
        <w:t xml:space="preserve">, with orders increasing significantly from </w:t>
      </w:r>
      <w:r w:rsidRPr="00C73278">
        <w:rPr>
          <w:b/>
          <w:bCs/>
          <w:sz w:val="28"/>
          <w:szCs w:val="28"/>
        </w:rPr>
        <w:t>121 to 391</w:t>
      </w:r>
      <w:r w:rsidRPr="00C73278">
        <w:rPr>
          <w:sz w:val="28"/>
          <w:szCs w:val="28"/>
        </w:rPr>
        <w:t xml:space="preserve">. However, in </w:t>
      </w:r>
      <w:r w:rsidRPr="00C73278">
        <w:rPr>
          <w:b/>
          <w:bCs/>
          <w:sz w:val="28"/>
          <w:szCs w:val="28"/>
        </w:rPr>
        <w:t>1996</w:t>
      </w:r>
      <w:r w:rsidRPr="00C73278">
        <w:rPr>
          <w:sz w:val="28"/>
          <w:szCs w:val="28"/>
        </w:rPr>
        <w:t xml:space="preserve">, there is a decline to </w:t>
      </w:r>
      <w:r w:rsidRPr="00C73278">
        <w:rPr>
          <w:b/>
          <w:bCs/>
          <w:sz w:val="28"/>
          <w:szCs w:val="28"/>
        </w:rPr>
        <w:t>318 orders</w:t>
      </w:r>
      <w:r w:rsidRPr="00C73278">
        <w:rPr>
          <w:sz w:val="28"/>
          <w:szCs w:val="28"/>
        </w:rPr>
        <w:t xml:space="preserve">, suggesting a potential drop in demand or operational changes. This insight can help in identifying factors influencing sales fluctuations, such as </w:t>
      </w:r>
      <w:r w:rsidRPr="00C73278">
        <w:rPr>
          <w:b/>
          <w:bCs/>
          <w:sz w:val="28"/>
          <w:szCs w:val="28"/>
        </w:rPr>
        <w:t>seasonality, marketing efforts, or supply chain issues</w:t>
      </w:r>
      <w:r w:rsidRPr="00C73278">
        <w:rPr>
          <w:sz w:val="28"/>
          <w:szCs w:val="28"/>
        </w:rPr>
        <w:t>. Further analysis can determine the reasons behind the 1996 decline and opportunities for growth.</w:t>
      </w:r>
    </w:p>
    <w:p w14:paraId="1F35D7BA" w14:textId="191D2C3C" w:rsidR="00525947" w:rsidRDefault="00525947" w:rsidP="00574F0C"/>
    <w:p w14:paraId="6FBF873B" w14:textId="479043EA" w:rsidR="00732A35" w:rsidRDefault="00732A35" w:rsidP="00574F0C"/>
    <w:p w14:paraId="09476437" w14:textId="25A53B3E" w:rsidR="00732A35" w:rsidRDefault="00732A35" w:rsidP="00574F0C"/>
    <w:p w14:paraId="68FA1D8D" w14:textId="048A41B3" w:rsidR="00BC4A0F" w:rsidRDefault="00732A35" w:rsidP="00574F0C">
      <w:r w:rsidRPr="00732A35">
        <w:rPr>
          <w:noProof/>
        </w:rPr>
        <w:drawing>
          <wp:anchor distT="0" distB="0" distL="114300" distR="114300" simplePos="0" relativeHeight="251673600" behindDoc="0" locked="0" layoutInCell="1" allowOverlap="1" wp14:anchorId="0D801EAB" wp14:editId="4FA80D1A">
            <wp:simplePos x="0" y="0"/>
            <wp:positionH relativeFrom="margin">
              <wp:posOffset>-36945</wp:posOffset>
            </wp:positionH>
            <wp:positionV relativeFrom="paragraph">
              <wp:posOffset>305146</wp:posOffset>
            </wp:positionV>
            <wp:extent cx="5580495" cy="3593344"/>
            <wp:effectExtent l="0" t="0" r="1270" b="7620"/>
            <wp:wrapSquare wrapText="bothSides"/>
            <wp:docPr id="1100199993" name="Content Placeholder 5">
              <a:extLst xmlns:a="http://schemas.openxmlformats.org/drawingml/2006/main">
                <a:ext uri="{FF2B5EF4-FFF2-40B4-BE49-F238E27FC236}">
                  <a16:creationId xmlns:a16="http://schemas.microsoft.com/office/drawing/2014/main" id="{6C351D14-6FC9-9891-B229-5A78A27E477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6C351D14-6FC9-9891-B229-5A78A27E4772}"/>
                        </a:ext>
                      </a:extLst>
                    </pic:cNvPr>
                    <pic:cNvPicPr>
                      <a:picLocks noGrp="1"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580495" cy="3593344"/>
                    </a:xfrm>
                    <a:prstGeom prst="rect">
                      <a:avLst/>
                    </a:prstGeom>
                  </pic:spPr>
                </pic:pic>
              </a:graphicData>
            </a:graphic>
          </wp:anchor>
        </w:drawing>
      </w:r>
    </w:p>
    <w:p w14:paraId="39BDBC9D" w14:textId="29D97A83" w:rsidR="00BC4A0F" w:rsidRDefault="00BC4A0F" w:rsidP="00574F0C"/>
    <w:p w14:paraId="7A59A178" w14:textId="77777777" w:rsidR="00732A35" w:rsidRDefault="00732A35" w:rsidP="00574F0C"/>
    <w:p w14:paraId="6810B145" w14:textId="77777777" w:rsidR="00732A35" w:rsidRDefault="00732A35" w:rsidP="00574F0C"/>
    <w:p w14:paraId="7AF419E8" w14:textId="77777777" w:rsidR="00732A35" w:rsidRDefault="00732A35" w:rsidP="00574F0C"/>
    <w:p w14:paraId="78862909" w14:textId="77777777" w:rsidR="00732A35" w:rsidRDefault="00732A35" w:rsidP="00574F0C"/>
    <w:p w14:paraId="557421AD" w14:textId="77777777" w:rsidR="00732A35" w:rsidRDefault="00732A35" w:rsidP="00574F0C"/>
    <w:p w14:paraId="2D85249A" w14:textId="77777777" w:rsidR="00732A35" w:rsidRDefault="00732A35" w:rsidP="00574F0C"/>
    <w:p w14:paraId="2F8C4453" w14:textId="77777777" w:rsidR="00732A35" w:rsidRDefault="00732A35" w:rsidP="00574F0C"/>
    <w:p w14:paraId="5254790A" w14:textId="77777777" w:rsidR="00732A35" w:rsidRDefault="00732A35" w:rsidP="00574F0C"/>
    <w:p w14:paraId="5D357B75" w14:textId="77777777" w:rsidR="00732A35" w:rsidRDefault="00732A35" w:rsidP="00574F0C"/>
    <w:p w14:paraId="51709F7B" w14:textId="1AE9B170" w:rsidR="00A3347D" w:rsidRDefault="00A3347D" w:rsidP="00A3347D">
      <w:pPr>
        <w:rPr>
          <w:b/>
          <w:bCs/>
          <w:color w:val="F4B083" w:themeColor="accent2" w:themeTint="99"/>
          <w:sz w:val="32"/>
          <w:szCs w:val="32"/>
        </w:rPr>
      </w:pPr>
      <w:r>
        <w:rPr>
          <w:b/>
          <w:bCs/>
          <w:color w:val="F4B083" w:themeColor="accent2" w:themeTint="99"/>
          <w:sz w:val="32"/>
          <w:szCs w:val="32"/>
        </w:rPr>
        <w:t xml:space="preserve">                         </w:t>
      </w:r>
      <w:r w:rsidRPr="00A3347D">
        <w:rPr>
          <w:b/>
          <w:bCs/>
          <w:color w:val="F4B083" w:themeColor="accent2" w:themeTint="99"/>
          <w:sz w:val="32"/>
          <w:szCs w:val="32"/>
        </w:rPr>
        <w:t xml:space="preserve">What is the distribution of order values? </w:t>
      </w:r>
    </w:p>
    <w:p w14:paraId="4B6446C2" w14:textId="72D31F47" w:rsidR="00B900F8" w:rsidRDefault="00B900F8" w:rsidP="00A3347D">
      <w:pPr>
        <w:rPr>
          <w:b/>
          <w:bCs/>
          <w:color w:val="F4B083" w:themeColor="accent2" w:themeTint="99"/>
          <w:sz w:val="32"/>
          <w:szCs w:val="32"/>
        </w:rPr>
      </w:pPr>
    </w:p>
    <w:p w14:paraId="2606C420" w14:textId="617780F0" w:rsidR="00B900F8" w:rsidRDefault="00B900F8" w:rsidP="00A3347D">
      <w:pPr>
        <w:rPr>
          <w:b/>
          <w:bCs/>
          <w:color w:val="F4B083" w:themeColor="accent2" w:themeTint="99"/>
          <w:sz w:val="32"/>
          <w:szCs w:val="32"/>
        </w:rPr>
      </w:pPr>
    </w:p>
    <w:p w14:paraId="22437BD9" w14:textId="2E03231F" w:rsidR="00B900F8" w:rsidRDefault="00B900F8" w:rsidP="00A3347D">
      <w:pPr>
        <w:rPr>
          <w:b/>
          <w:bCs/>
          <w:color w:val="F4B083" w:themeColor="accent2" w:themeTint="99"/>
          <w:sz w:val="32"/>
          <w:szCs w:val="32"/>
        </w:rPr>
      </w:pPr>
    </w:p>
    <w:p w14:paraId="45BACCA1" w14:textId="77777777" w:rsidR="00955B97" w:rsidRPr="00955B97" w:rsidRDefault="00955B97" w:rsidP="00955B97">
      <w:pPr>
        <w:rPr>
          <w:sz w:val="28"/>
          <w:szCs w:val="28"/>
          <w:lang w:val="en-IN"/>
        </w:rPr>
      </w:pPr>
      <w:r w:rsidRPr="00955B97">
        <w:rPr>
          <w:sz w:val="28"/>
          <w:szCs w:val="28"/>
        </w:rPr>
        <w:t>The order value distribution, as shown in the chart, exhibits significant variation across different Order IDs. The highest order value is 34,462, indicating a peak in sales for a specific order. Other notable high-value orders include 27,002, 23,849, and 22,476, showing consistent large transactions. However, there are also relatively low order values, with the lowest being 2,206, followed by 3,925 and 8,240, highlighting fluctuations in purchasing patterns. This distribution suggests that while some orders contribute significantly to total revenue, others remain relatively small. Such insights can help in identifying high-value orders, optimizing pricing strategies, and improving sales forecasting.</w:t>
      </w:r>
    </w:p>
    <w:p w14:paraId="0950573C" w14:textId="49E691CA" w:rsidR="00BC4A0F" w:rsidRDefault="00BC4A0F" w:rsidP="00574F0C">
      <w:pPr>
        <w:rPr>
          <w:b/>
          <w:bCs/>
          <w:color w:val="F4B083" w:themeColor="accent2" w:themeTint="99"/>
          <w:sz w:val="32"/>
          <w:szCs w:val="32"/>
        </w:rPr>
      </w:pPr>
    </w:p>
    <w:p w14:paraId="66359F53" w14:textId="77777777" w:rsidR="001F0B46" w:rsidRDefault="001F0B46" w:rsidP="001F0B46"/>
    <w:p w14:paraId="2910700F" w14:textId="0729816F" w:rsidR="001F0B46" w:rsidRPr="001F0B46" w:rsidRDefault="00B900F8" w:rsidP="001F0B46">
      <w:r w:rsidRPr="00B900F8">
        <w:rPr>
          <w:noProof/>
          <w:color w:val="F4B083" w:themeColor="accent2" w:themeTint="99"/>
          <w:sz w:val="32"/>
          <w:szCs w:val="32"/>
        </w:rPr>
        <w:drawing>
          <wp:anchor distT="0" distB="0" distL="114300" distR="114300" simplePos="0" relativeHeight="251674624" behindDoc="0" locked="0" layoutInCell="1" allowOverlap="1" wp14:anchorId="0547DF2C" wp14:editId="4C29764F">
            <wp:simplePos x="0" y="0"/>
            <wp:positionH relativeFrom="margin">
              <wp:align>right</wp:align>
            </wp:positionH>
            <wp:positionV relativeFrom="paragraph">
              <wp:posOffset>323273</wp:posOffset>
            </wp:positionV>
            <wp:extent cx="5633884" cy="4463845"/>
            <wp:effectExtent l="0" t="0" r="5080" b="0"/>
            <wp:wrapSquare wrapText="bothSides"/>
            <wp:docPr id="10" name="Content Placeholder 9">
              <a:extLst xmlns:a="http://schemas.openxmlformats.org/drawingml/2006/main">
                <a:ext uri="{FF2B5EF4-FFF2-40B4-BE49-F238E27FC236}">
                  <a16:creationId xmlns:a16="http://schemas.microsoft.com/office/drawing/2014/main" id="{551AE75D-27C5-E8FC-0181-2FCEE4660FB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551AE75D-27C5-E8FC-0181-2FCEE4660FB9}"/>
                        </a:ext>
                      </a:extLst>
                    </pic:cNvPr>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633884" cy="4463845"/>
                    </a:xfrm>
                    <a:prstGeom prst="rect">
                      <a:avLst/>
                    </a:prstGeom>
                  </pic:spPr>
                </pic:pic>
              </a:graphicData>
            </a:graphic>
          </wp:anchor>
        </w:drawing>
      </w:r>
    </w:p>
    <w:p w14:paraId="6D372E2F" w14:textId="77777777" w:rsidR="00930227" w:rsidRDefault="00930227" w:rsidP="00574F0C"/>
    <w:p w14:paraId="5F83B3D7" w14:textId="77777777" w:rsidR="001F0B46" w:rsidRDefault="001F0B46" w:rsidP="00574F0C"/>
    <w:p w14:paraId="762299DA" w14:textId="77777777" w:rsidR="001F0B46" w:rsidRDefault="001F0B46" w:rsidP="00574F0C"/>
    <w:p w14:paraId="35511982" w14:textId="77777777" w:rsidR="001F0B46" w:rsidRDefault="001F0B46" w:rsidP="00574F0C"/>
    <w:p w14:paraId="3498E935" w14:textId="77777777" w:rsidR="001F0B46" w:rsidRDefault="001F0B46" w:rsidP="00574F0C"/>
    <w:p w14:paraId="0EF59AA1" w14:textId="3925BEB3" w:rsidR="00DA533A" w:rsidRDefault="00DA533A" w:rsidP="00DA533A">
      <w:pPr>
        <w:rPr>
          <w:b/>
          <w:bCs/>
          <w:color w:val="F4B083" w:themeColor="accent2" w:themeTint="99"/>
          <w:sz w:val="32"/>
          <w:szCs w:val="32"/>
        </w:rPr>
      </w:pPr>
      <w:r>
        <w:rPr>
          <w:b/>
          <w:bCs/>
          <w:color w:val="F4B083" w:themeColor="accent2" w:themeTint="99"/>
          <w:sz w:val="32"/>
          <w:szCs w:val="32"/>
        </w:rPr>
        <w:t xml:space="preserve">             </w:t>
      </w:r>
      <w:r w:rsidRPr="00DA533A">
        <w:rPr>
          <w:b/>
          <w:bCs/>
          <w:color w:val="F4B083" w:themeColor="accent2" w:themeTint="99"/>
          <w:sz w:val="32"/>
          <w:szCs w:val="32"/>
        </w:rPr>
        <w:t>Can we visualize the average order processing time?</w:t>
      </w:r>
    </w:p>
    <w:p w14:paraId="522A43D3" w14:textId="77777777" w:rsidR="00DA533A" w:rsidRDefault="00DA533A" w:rsidP="00DA533A">
      <w:pPr>
        <w:rPr>
          <w:b/>
          <w:bCs/>
          <w:color w:val="F4B083" w:themeColor="accent2" w:themeTint="99"/>
          <w:sz w:val="32"/>
          <w:szCs w:val="32"/>
        </w:rPr>
      </w:pPr>
    </w:p>
    <w:p w14:paraId="4912F70E" w14:textId="22A37FA6" w:rsidR="00DA533A" w:rsidRDefault="00DA533A" w:rsidP="00DA533A">
      <w:pPr>
        <w:rPr>
          <w:b/>
          <w:bCs/>
          <w:color w:val="F4B083" w:themeColor="accent2" w:themeTint="99"/>
          <w:sz w:val="32"/>
          <w:szCs w:val="32"/>
        </w:rPr>
      </w:pPr>
    </w:p>
    <w:p w14:paraId="725C79D4" w14:textId="2C1CABFA" w:rsidR="002E33A8" w:rsidRPr="002E33A8" w:rsidRDefault="002E33A8" w:rsidP="002E33A8">
      <w:pPr>
        <w:rPr>
          <w:sz w:val="28"/>
          <w:szCs w:val="28"/>
          <w:lang w:val="en-IN"/>
        </w:rPr>
      </w:pPr>
      <w:r w:rsidRPr="002E33A8">
        <w:rPr>
          <w:sz w:val="28"/>
          <w:szCs w:val="28"/>
        </w:rPr>
        <w:t xml:space="preserve">The bar chart illustrates the average order processing time across different shipping countries. </w:t>
      </w:r>
      <w:r w:rsidRPr="002E33A8">
        <w:rPr>
          <w:b/>
          <w:bCs/>
          <w:sz w:val="28"/>
          <w:szCs w:val="28"/>
        </w:rPr>
        <w:t>Ireland (1.53 Weeks), Switzerland (1.47 Weeks), and Sweden (1.38 Weeks)</w:t>
      </w:r>
      <w:r w:rsidRPr="002E33A8">
        <w:rPr>
          <w:sz w:val="28"/>
          <w:szCs w:val="28"/>
        </w:rPr>
        <w:t xml:space="preserve"> have the longest processing times, while </w:t>
      </w:r>
      <w:r w:rsidRPr="002E33A8">
        <w:rPr>
          <w:b/>
          <w:bCs/>
          <w:sz w:val="28"/>
          <w:szCs w:val="28"/>
        </w:rPr>
        <w:t>Denmark (1.00 days), Italy (1.07 Weeks), and Poland (1.14 Weeks)</w:t>
      </w:r>
      <w:r w:rsidRPr="002E33A8">
        <w:rPr>
          <w:sz w:val="28"/>
          <w:szCs w:val="28"/>
        </w:rPr>
        <w:t xml:space="preserve"> are the most efficient. Most countries fall within the </w:t>
      </w:r>
      <w:r w:rsidRPr="002E33A8">
        <w:rPr>
          <w:b/>
          <w:bCs/>
          <w:sz w:val="28"/>
          <w:szCs w:val="28"/>
        </w:rPr>
        <w:t>1.10 - 1.35 Weeks</w:t>
      </w:r>
      <w:r w:rsidRPr="002E33A8">
        <w:rPr>
          <w:sz w:val="28"/>
          <w:szCs w:val="28"/>
        </w:rPr>
        <w:t xml:space="preserve"> range, indicating relatively consistent processing times. The variations may be due to </w:t>
      </w:r>
      <w:r w:rsidRPr="002E33A8">
        <w:rPr>
          <w:b/>
          <w:bCs/>
          <w:sz w:val="28"/>
          <w:szCs w:val="28"/>
        </w:rPr>
        <w:t>logistics efficiency, shipping infrastructure, or operational factors</w:t>
      </w:r>
      <w:r w:rsidRPr="002E33A8">
        <w:rPr>
          <w:sz w:val="28"/>
          <w:szCs w:val="28"/>
        </w:rPr>
        <w:t>. To enhance efficiency, it is crucial to identify the causes of delays in high-processing-time regions and optimize logistics accordingly.</w:t>
      </w:r>
    </w:p>
    <w:p w14:paraId="51F70131" w14:textId="02846AEB" w:rsidR="00DA533A" w:rsidRPr="00DA533A" w:rsidRDefault="008B2453" w:rsidP="00DA533A">
      <w:pPr>
        <w:rPr>
          <w:color w:val="F4B083" w:themeColor="accent2" w:themeTint="99"/>
          <w:sz w:val="32"/>
          <w:szCs w:val="32"/>
          <w:lang w:val="en-IN"/>
        </w:rPr>
      </w:pPr>
      <w:r w:rsidRPr="008B2453">
        <w:rPr>
          <w:noProof/>
          <w:color w:val="F4B083" w:themeColor="accent2" w:themeTint="99"/>
          <w:sz w:val="32"/>
          <w:szCs w:val="32"/>
        </w:rPr>
        <w:drawing>
          <wp:anchor distT="0" distB="0" distL="114300" distR="114300" simplePos="0" relativeHeight="251675648" behindDoc="0" locked="0" layoutInCell="1" allowOverlap="1" wp14:anchorId="1813000D" wp14:editId="3BDE9798">
            <wp:simplePos x="0" y="0"/>
            <wp:positionH relativeFrom="column">
              <wp:posOffset>-82550</wp:posOffset>
            </wp:positionH>
            <wp:positionV relativeFrom="paragraph">
              <wp:posOffset>396875</wp:posOffset>
            </wp:positionV>
            <wp:extent cx="5731510" cy="4308475"/>
            <wp:effectExtent l="0" t="0" r="2540" b="0"/>
            <wp:wrapSquare wrapText="bothSides"/>
            <wp:docPr id="2060023599" name="Content Placeholder 5">
              <a:extLst xmlns:a="http://schemas.openxmlformats.org/drawingml/2006/main">
                <a:ext uri="{FF2B5EF4-FFF2-40B4-BE49-F238E27FC236}">
                  <a16:creationId xmlns:a16="http://schemas.microsoft.com/office/drawing/2014/main" id="{B1A17677-CD95-49DF-1084-6AFCD6BC5BC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B1A17677-CD95-49DF-1084-6AFCD6BC5BC5}"/>
                        </a:ext>
                      </a:extLst>
                    </pic:cNvPr>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31510" cy="4308475"/>
                    </a:xfrm>
                    <a:prstGeom prst="rect">
                      <a:avLst/>
                    </a:prstGeom>
                  </pic:spPr>
                </pic:pic>
              </a:graphicData>
            </a:graphic>
          </wp:anchor>
        </w:drawing>
      </w:r>
    </w:p>
    <w:p w14:paraId="6505C4B0" w14:textId="77777777" w:rsidR="00934E7B" w:rsidRDefault="00934E7B" w:rsidP="00574F0C">
      <w:pPr>
        <w:rPr>
          <w:color w:val="F4B083" w:themeColor="accent2" w:themeTint="99"/>
          <w:sz w:val="32"/>
          <w:szCs w:val="32"/>
        </w:rPr>
      </w:pPr>
    </w:p>
    <w:p w14:paraId="27128DCC" w14:textId="77777777" w:rsidR="00EA3ECA" w:rsidRDefault="00EA3ECA" w:rsidP="00574F0C">
      <w:pPr>
        <w:rPr>
          <w:color w:val="F4B083" w:themeColor="accent2" w:themeTint="99"/>
          <w:sz w:val="32"/>
          <w:szCs w:val="32"/>
        </w:rPr>
      </w:pPr>
    </w:p>
    <w:p w14:paraId="1813008B" w14:textId="77777777" w:rsidR="009D47C1" w:rsidRDefault="009D47C1" w:rsidP="00574F0C">
      <w:pPr>
        <w:rPr>
          <w:color w:val="F4B083" w:themeColor="accent2" w:themeTint="99"/>
          <w:sz w:val="32"/>
          <w:szCs w:val="32"/>
        </w:rPr>
      </w:pPr>
    </w:p>
    <w:p w14:paraId="74BF2A9F" w14:textId="77777777" w:rsidR="00507E54" w:rsidRDefault="009D47C1" w:rsidP="00C509F7">
      <w:pPr>
        <w:pStyle w:val="Title"/>
        <w:jc w:val="left"/>
        <w:rPr>
          <w:color w:val="F4B083" w:themeColor="accent2" w:themeTint="99"/>
          <w:sz w:val="32"/>
          <w:szCs w:val="32"/>
        </w:rPr>
      </w:pPr>
      <w:r>
        <w:rPr>
          <w:color w:val="F4B083" w:themeColor="accent2" w:themeTint="99"/>
          <w:sz w:val="32"/>
          <w:szCs w:val="32"/>
        </w:rPr>
        <w:t xml:space="preserve">                       </w:t>
      </w:r>
    </w:p>
    <w:p w14:paraId="2738FBF6" w14:textId="27D2252D" w:rsidR="00C509F7" w:rsidRDefault="00507E54" w:rsidP="00C509F7">
      <w:pPr>
        <w:pStyle w:val="Title"/>
        <w:jc w:val="left"/>
      </w:pPr>
      <w:r>
        <w:rPr>
          <w:color w:val="F4B083" w:themeColor="accent2" w:themeTint="99"/>
          <w:sz w:val="32"/>
          <w:szCs w:val="32"/>
        </w:rPr>
        <w:t xml:space="preserve">               </w:t>
      </w:r>
      <w:r w:rsidR="009D47C1">
        <w:rPr>
          <w:color w:val="F4B083" w:themeColor="accent2" w:themeTint="99"/>
          <w:sz w:val="32"/>
          <w:szCs w:val="32"/>
        </w:rPr>
        <w:t xml:space="preserve"> </w:t>
      </w:r>
      <w:r w:rsidR="00C509F7">
        <w:t>EMPLOYEE ANALYSIS SNAPSHOT</w:t>
      </w:r>
    </w:p>
    <w:p w14:paraId="1A2C7C31" w14:textId="5026DBB7" w:rsidR="00934E7B" w:rsidRDefault="009D47C1" w:rsidP="00574F0C">
      <w:pPr>
        <w:rPr>
          <w:color w:val="F4B083" w:themeColor="accent2" w:themeTint="99"/>
          <w:sz w:val="32"/>
          <w:szCs w:val="32"/>
        </w:rPr>
      </w:pPr>
      <w:r>
        <w:rPr>
          <w:color w:val="F4B083" w:themeColor="accent2" w:themeTint="99"/>
          <w:sz w:val="32"/>
          <w:szCs w:val="32"/>
        </w:rPr>
        <w:t xml:space="preserve">                                                                                                                                                                                                     </w:t>
      </w:r>
      <w:r w:rsidRPr="00AE3D25">
        <w:rPr>
          <w:noProof/>
          <w:color w:val="F4B083" w:themeColor="accent2" w:themeTint="99"/>
          <w:sz w:val="32"/>
          <w:szCs w:val="32"/>
        </w:rPr>
        <w:drawing>
          <wp:anchor distT="0" distB="0" distL="114300" distR="114300" simplePos="0" relativeHeight="251676672" behindDoc="0" locked="0" layoutInCell="1" allowOverlap="1" wp14:anchorId="6525F475" wp14:editId="1FB26C6E">
            <wp:simplePos x="0" y="0"/>
            <wp:positionH relativeFrom="margin">
              <wp:posOffset>-407035</wp:posOffset>
            </wp:positionH>
            <wp:positionV relativeFrom="paragraph">
              <wp:posOffset>267335</wp:posOffset>
            </wp:positionV>
            <wp:extent cx="6622415" cy="7409180"/>
            <wp:effectExtent l="0" t="0" r="6985" b="1270"/>
            <wp:wrapSquare wrapText="bothSides"/>
            <wp:docPr id="4" name="Picture 3">
              <a:extLst xmlns:a="http://schemas.openxmlformats.org/drawingml/2006/main">
                <a:ext uri="{FF2B5EF4-FFF2-40B4-BE49-F238E27FC236}">
                  <a16:creationId xmlns:a16="http://schemas.microsoft.com/office/drawing/2014/main" id="{A62F6814-2BDB-ACE5-B5EB-35058E9D25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62F6814-2BDB-ACE5-B5EB-35058E9D2595}"/>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622415" cy="7409180"/>
                    </a:xfrm>
                    <a:prstGeom prst="rect">
                      <a:avLst/>
                    </a:prstGeom>
                  </pic:spPr>
                </pic:pic>
              </a:graphicData>
            </a:graphic>
            <wp14:sizeRelH relativeFrom="margin">
              <wp14:pctWidth>0</wp14:pctWidth>
            </wp14:sizeRelH>
            <wp14:sizeRelV relativeFrom="margin">
              <wp14:pctHeight>0</wp14:pctHeight>
            </wp14:sizeRelV>
          </wp:anchor>
        </w:drawing>
      </w:r>
      <w:r>
        <w:rPr>
          <w:color w:val="F4B083" w:themeColor="accent2" w:themeTint="99"/>
          <w:sz w:val="32"/>
          <w:szCs w:val="32"/>
        </w:rPr>
        <w:t xml:space="preserve">                                                                         </w:t>
      </w:r>
    </w:p>
    <w:p w14:paraId="2F0625CC" w14:textId="77777777" w:rsidR="009D47C1" w:rsidRDefault="009D47C1" w:rsidP="00574F0C">
      <w:pPr>
        <w:rPr>
          <w:color w:val="F4B083" w:themeColor="accent2" w:themeTint="99"/>
          <w:sz w:val="32"/>
          <w:szCs w:val="32"/>
        </w:rPr>
      </w:pPr>
    </w:p>
    <w:p w14:paraId="5710A650" w14:textId="77777777" w:rsidR="009D47C1" w:rsidRDefault="009D47C1" w:rsidP="00574F0C">
      <w:pPr>
        <w:rPr>
          <w:color w:val="F4B083" w:themeColor="accent2" w:themeTint="99"/>
          <w:sz w:val="32"/>
          <w:szCs w:val="32"/>
        </w:rPr>
      </w:pPr>
    </w:p>
    <w:p w14:paraId="61095548" w14:textId="1BA41681" w:rsidR="004E3DA0" w:rsidRDefault="004E3DA0" w:rsidP="004E3DA0">
      <w:pPr>
        <w:rPr>
          <w:b/>
          <w:bCs/>
          <w:color w:val="F4B083" w:themeColor="accent2" w:themeTint="99"/>
          <w:sz w:val="32"/>
          <w:szCs w:val="32"/>
        </w:rPr>
      </w:pPr>
      <w:r w:rsidRPr="004E3DA0">
        <w:rPr>
          <w:b/>
          <w:bCs/>
          <w:color w:val="F4B083" w:themeColor="accent2" w:themeTint="99"/>
          <w:sz w:val="32"/>
          <w:szCs w:val="32"/>
        </w:rPr>
        <w:t>How does employee productivity vary across different job roles?</w:t>
      </w:r>
    </w:p>
    <w:p w14:paraId="58C54376" w14:textId="77777777" w:rsidR="004E3DA0" w:rsidRDefault="004E3DA0" w:rsidP="004E3DA0">
      <w:pPr>
        <w:rPr>
          <w:b/>
          <w:bCs/>
          <w:color w:val="F4B083" w:themeColor="accent2" w:themeTint="99"/>
          <w:sz w:val="32"/>
          <w:szCs w:val="32"/>
        </w:rPr>
      </w:pPr>
    </w:p>
    <w:p w14:paraId="73A61E32" w14:textId="7FEAD19F" w:rsidR="000145B8" w:rsidRDefault="000145B8" w:rsidP="000145B8">
      <w:pPr>
        <w:rPr>
          <w:sz w:val="28"/>
          <w:szCs w:val="28"/>
        </w:rPr>
      </w:pPr>
      <w:r w:rsidRPr="000145B8">
        <w:rPr>
          <w:sz w:val="28"/>
          <w:szCs w:val="28"/>
        </w:rPr>
        <w:t>The chart illustrates employee productivity across different job roles based on revenue generated. Sales Representatives exhibit the highest productivity, generating approximately 0.97M in revenue, significantly outperforming other roles. The Vice President of Sales follows with 0.18M, while Inside Sales Coordinators and Sales Managers contribute 0.13M and 0.08M, respectively. This suggests that Sales Representatives play a crucial role in driving revenue, whereas managerial and coordination roles contribute comparatively less.</w:t>
      </w:r>
    </w:p>
    <w:p w14:paraId="60DB9C7B" w14:textId="4A1A3FC2" w:rsidR="00575A12" w:rsidRDefault="00575A12" w:rsidP="000145B8">
      <w:pPr>
        <w:rPr>
          <w:sz w:val="28"/>
          <w:szCs w:val="28"/>
        </w:rPr>
      </w:pPr>
    </w:p>
    <w:p w14:paraId="2E76B6F4" w14:textId="6C0CC559" w:rsidR="00575A12" w:rsidRDefault="00CC798D" w:rsidP="000145B8">
      <w:pPr>
        <w:rPr>
          <w:sz w:val="28"/>
          <w:szCs w:val="28"/>
        </w:rPr>
      </w:pPr>
      <w:r w:rsidRPr="00575A12">
        <w:rPr>
          <w:noProof/>
          <w:sz w:val="28"/>
          <w:szCs w:val="28"/>
        </w:rPr>
        <w:drawing>
          <wp:anchor distT="0" distB="0" distL="114300" distR="114300" simplePos="0" relativeHeight="251677696" behindDoc="0" locked="0" layoutInCell="1" allowOverlap="1" wp14:anchorId="0A86EEB9" wp14:editId="60A7C94D">
            <wp:simplePos x="0" y="0"/>
            <wp:positionH relativeFrom="column">
              <wp:posOffset>27247</wp:posOffset>
            </wp:positionH>
            <wp:positionV relativeFrom="paragraph">
              <wp:posOffset>202911</wp:posOffset>
            </wp:positionV>
            <wp:extent cx="5397910" cy="4188402"/>
            <wp:effectExtent l="0" t="0" r="0" b="3175"/>
            <wp:wrapSquare wrapText="bothSides"/>
            <wp:docPr id="2054205041" name="Content Placeholder 5">
              <a:extLst xmlns:a="http://schemas.openxmlformats.org/drawingml/2006/main">
                <a:ext uri="{FF2B5EF4-FFF2-40B4-BE49-F238E27FC236}">
                  <a16:creationId xmlns:a16="http://schemas.microsoft.com/office/drawing/2014/main" id="{D6517B61-4B11-491E-549C-39362CDA2E1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D6517B61-4B11-491E-549C-39362CDA2E11}"/>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397910" cy="4188402"/>
                    </a:xfrm>
                    <a:prstGeom prst="rect">
                      <a:avLst/>
                    </a:prstGeom>
                  </pic:spPr>
                </pic:pic>
              </a:graphicData>
            </a:graphic>
          </wp:anchor>
        </w:drawing>
      </w:r>
    </w:p>
    <w:p w14:paraId="3AA9B0A2" w14:textId="5844DCFE" w:rsidR="00575A12" w:rsidRPr="000145B8" w:rsidRDefault="00575A12" w:rsidP="000145B8">
      <w:pPr>
        <w:rPr>
          <w:sz w:val="28"/>
          <w:szCs w:val="28"/>
          <w:lang w:val="en-IN"/>
        </w:rPr>
      </w:pPr>
    </w:p>
    <w:p w14:paraId="50466EBC" w14:textId="77777777" w:rsidR="004E3DA0" w:rsidRPr="004E3DA0" w:rsidRDefault="004E3DA0" w:rsidP="004E3DA0">
      <w:pPr>
        <w:rPr>
          <w:color w:val="F4B083" w:themeColor="accent2" w:themeTint="99"/>
          <w:sz w:val="32"/>
          <w:szCs w:val="32"/>
          <w:lang w:val="en-IN"/>
        </w:rPr>
      </w:pPr>
    </w:p>
    <w:p w14:paraId="5AA28B68" w14:textId="77777777" w:rsidR="009D47C1" w:rsidRDefault="009D47C1" w:rsidP="00574F0C">
      <w:pPr>
        <w:rPr>
          <w:color w:val="F4B083" w:themeColor="accent2" w:themeTint="99"/>
          <w:sz w:val="32"/>
          <w:szCs w:val="32"/>
        </w:rPr>
      </w:pPr>
    </w:p>
    <w:p w14:paraId="4E6847E0" w14:textId="77777777" w:rsidR="00CC798D" w:rsidRDefault="00CC798D" w:rsidP="00574F0C">
      <w:pPr>
        <w:rPr>
          <w:color w:val="F4B083" w:themeColor="accent2" w:themeTint="99"/>
          <w:sz w:val="32"/>
          <w:szCs w:val="32"/>
        </w:rPr>
      </w:pPr>
    </w:p>
    <w:p w14:paraId="1CC14C04" w14:textId="77777777" w:rsidR="00CC798D" w:rsidRDefault="00CC798D" w:rsidP="00574F0C">
      <w:pPr>
        <w:rPr>
          <w:color w:val="F4B083" w:themeColor="accent2" w:themeTint="99"/>
          <w:sz w:val="32"/>
          <w:szCs w:val="32"/>
        </w:rPr>
      </w:pPr>
    </w:p>
    <w:p w14:paraId="66BD5228" w14:textId="77777777" w:rsidR="00CC798D" w:rsidRDefault="00CC798D" w:rsidP="00574F0C">
      <w:pPr>
        <w:rPr>
          <w:color w:val="F4B083" w:themeColor="accent2" w:themeTint="99"/>
          <w:sz w:val="32"/>
          <w:szCs w:val="32"/>
        </w:rPr>
      </w:pPr>
    </w:p>
    <w:p w14:paraId="5B86446F" w14:textId="77777777" w:rsidR="00CC798D" w:rsidRDefault="00CC798D" w:rsidP="00574F0C">
      <w:pPr>
        <w:rPr>
          <w:color w:val="F4B083" w:themeColor="accent2" w:themeTint="99"/>
          <w:sz w:val="32"/>
          <w:szCs w:val="32"/>
        </w:rPr>
      </w:pPr>
    </w:p>
    <w:p w14:paraId="0D15B557" w14:textId="77777777" w:rsidR="00CC798D" w:rsidRDefault="00CC798D" w:rsidP="00574F0C">
      <w:pPr>
        <w:rPr>
          <w:color w:val="F4B083" w:themeColor="accent2" w:themeTint="99"/>
          <w:sz w:val="32"/>
          <w:szCs w:val="32"/>
        </w:rPr>
      </w:pPr>
    </w:p>
    <w:p w14:paraId="1CF89F3E" w14:textId="77777777" w:rsidR="00CC798D" w:rsidRDefault="00CC798D" w:rsidP="00574F0C">
      <w:pPr>
        <w:rPr>
          <w:color w:val="F4B083" w:themeColor="accent2" w:themeTint="99"/>
          <w:sz w:val="32"/>
          <w:szCs w:val="32"/>
        </w:rPr>
      </w:pPr>
    </w:p>
    <w:p w14:paraId="26C866F8" w14:textId="77777777" w:rsidR="00CC798D" w:rsidRDefault="00CC798D" w:rsidP="00574F0C">
      <w:pPr>
        <w:rPr>
          <w:color w:val="F4B083" w:themeColor="accent2" w:themeTint="99"/>
          <w:sz w:val="32"/>
          <w:szCs w:val="32"/>
        </w:rPr>
      </w:pPr>
    </w:p>
    <w:p w14:paraId="178AE994" w14:textId="77777777" w:rsidR="00111003" w:rsidRDefault="001514A3" w:rsidP="001514A3">
      <w:pPr>
        <w:rPr>
          <w:b/>
          <w:bCs/>
          <w:color w:val="F4B083" w:themeColor="accent2" w:themeTint="99"/>
          <w:sz w:val="32"/>
          <w:szCs w:val="32"/>
        </w:rPr>
      </w:pPr>
      <w:r>
        <w:rPr>
          <w:b/>
          <w:bCs/>
          <w:color w:val="F4B083" w:themeColor="accent2" w:themeTint="99"/>
          <w:sz w:val="32"/>
          <w:szCs w:val="32"/>
        </w:rPr>
        <w:t xml:space="preserve">             </w:t>
      </w:r>
    </w:p>
    <w:p w14:paraId="55888AF8" w14:textId="637195C1" w:rsidR="001514A3" w:rsidRDefault="001514A3" w:rsidP="001514A3">
      <w:pPr>
        <w:rPr>
          <w:b/>
          <w:bCs/>
          <w:color w:val="F4B083" w:themeColor="accent2" w:themeTint="99"/>
          <w:sz w:val="32"/>
          <w:szCs w:val="32"/>
        </w:rPr>
      </w:pPr>
      <w:r>
        <w:rPr>
          <w:b/>
          <w:bCs/>
          <w:color w:val="F4B083" w:themeColor="accent2" w:themeTint="99"/>
          <w:sz w:val="32"/>
          <w:szCs w:val="32"/>
        </w:rPr>
        <w:t xml:space="preserve"> </w:t>
      </w:r>
      <w:r w:rsidRPr="001514A3">
        <w:rPr>
          <w:b/>
          <w:bCs/>
          <w:color w:val="F4B083" w:themeColor="accent2" w:themeTint="99"/>
          <w:sz w:val="32"/>
          <w:szCs w:val="32"/>
        </w:rPr>
        <w:t>What is the distribution of employee tenure?</w:t>
      </w:r>
    </w:p>
    <w:p w14:paraId="73B59CEE" w14:textId="7538DF11" w:rsidR="001514A3" w:rsidRDefault="001514A3" w:rsidP="001514A3">
      <w:pPr>
        <w:rPr>
          <w:b/>
          <w:bCs/>
          <w:color w:val="F4B083" w:themeColor="accent2" w:themeTint="99"/>
          <w:sz w:val="32"/>
          <w:szCs w:val="32"/>
        </w:rPr>
      </w:pPr>
    </w:p>
    <w:p w14:paraId="2FA067D5" w14:textId="76F99975" w:rsidR="00071E5E" w:rsidRPr="00071E5E" w:rsidRDefault="00071E5E" w:rsidP="00071E5E">
      <w:pPr>
        <w:rPr>
          <w:sz w:val="28"/>
          <w:szCs w:val="28"/>
          <w:lang w:val="en-IN"/>
        </w:rPr>
      </w:pPr>
      <w:r w:rsidRPr="00071E5E">
        <w:rPr>
          <w:sz w:val="28"/>
          <w:szCs w:val="28"/>
        </w:rPr>
        <w:t>The chart presents the distribution of employee tenure across different roles, indicating that tenure remains relatively consistent across job titles. The Vice President of Sales has the highest average tenure at 33, followed closely by Sales Managers and Sales Representatives at 32, while Inside Sales Coordinators have the lowest at 31. This suggests that employees, regardless of their role, tend to have a stable tenure within the organization, with minimal variation across positions.</w:t>
      </w:r>
    </w:p>
    <w:p w14:paraId="03A8EDFA" w14:textId="16E7E053" w:rsidR="001514A3" w:rsidRDefault="001514A3" w:rsidP="001514A3">
      <w:pPr>
        <w:rPr>
          <w:color w:val="F4B083" w:themeColor="accent2" w:themeTint="99"/>
          <w:sz w:val="32"/>
          <w:szCs w:val="32"/>
          <w:lang w:val="en-IN"/>
        </w:rPr>
      </w:pPr>
    </w:p>
    <w:p w14:paraId="0D5DC4B7" w14:textId="3ADCC297" w:rsidR="003401F4" w:rsidRDefault="003401F4" w:rsidP="001514A3">
      <w:pPr>
        <w:rPr>
          <w:color w:val="F4B083" w:themeColor="accent2" w:themeTint="99"/>
          <w:sz w:val="32"/>
          <w:szCs w:val="32"/>
          <w:lang w:val="en-IN"/>
        </w:rPr>
      </w:pPr>
      <w:r w:rsidRPr="003401F4">
        <w:rPr>
          <w:noProof/>
          <w:color w:val="F4B083" w:themeColor="accent2" w:themeTint="99"/>
          <w:sz w:val="32"/>
          <w:szCs w:val="32"/>
        </w:rPr>
        <w:drawing>
          <wp:anchor distT="0" distB="0" distL="114300" distR="114300" simplePos="0" relativeHeight="251678720" behindDoc="0" locked="0" layoutInCell="1" allowOverlap="1" wp14:anchorId="2E716679" wp14:editId="4221E4A9">
            <wp:simplePos x="0" y="0"/>
            <wp:positionH relativeFrom="margin">
              <wp:align>left</wp:align>
            </wp:positionH>
            <wp:positionV relativeFrom="paragraph">
              <wp:posOffset>193675</wp:posOffset>
            </wp:positionV>
            <wp:extent cx="5357495" cy="4620895"/>
            <wp:effectExtent l="0" t="0" r="0" b="8255"/>
            <wp:wrapSquare wrapText="bothSides"/>
            <wp:docPr id="834579769" name="Content Placeholder 5">
              <a:extLst xmlns:a="http://schemas.openxmlformats.org/drawingml/2006/main">
                <a:ext uri="{FF2B5EF4-FFF2-40B4-BE49-F238E27FC236}">
                  <a16:creationId xmlns:a16="http://schemas.microsoft.com/office/drawing/2014/main" id="{5D0B1C98-CF24-758B-AFC5-14B014A2CE3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5D0B1C98-CF24-758B-AFC5-14B014A2CE34}"/>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357495" cy="4620895"/>
                    </a:xfrm>
                    <a:prstGeom prst="rect">
                      <a:avLst/>
                    </a:prstGeom>
                  </pic:spPr>
                </pic:pic>
              </a:graphicData>
            </a:graphic>
          </wp:anchor>
        </w:drawing>
      </w:r>
    </w:p>
    <w:p w14:paraId="634F9D0D" w14:textId="5273ADBB" w:rsidR="003401F4" w:rsidRPr="001514A3" w:rsidRDefault="003401F4" w:rsidP="001514A3">
      <w:pPr>
        <w:rPr>
          <w:color w:val="F4B083" w:themeColor="accent2" w:themeTint="99"/>
          <w:sz w:val="32"/>
          <w:szCs w:val="32"/>
          <w:lang w:val="en-IN"/>
        </w:rPr>
      </w:pPr>
    </w:p>
    <w:p w14:paraId="69822ED9" w14:textId="6F7D0C7A" w:rsidR="00CC798D" w:rsidRDefault="00CC798D" w:rsidP="00574F0C">
      <w:pPr>
        <w:rPr>
          <w:color w:val="F4B083" w:themeColor="accent2" w:themeTint="99"/>
          <w:sz w:val="32"/>
          <w:szCs w:val="32"/>
        </w:rPr>
      </w:pPr>
    </w:p>
    <w:p w14:paraId="30169208" w14:textId="77777777" w:rsidR="003401F4" w:rsidRDefault="003401F4" w:rsidP="00574F0C">
      <w:pPr>
        <w:rPr>
          <w:color w:val="F4B083" w:themeColor="accent2" w:themeTint="99"/>
          <w:sz w:val="32"/>
          <w:szCs w:val="32"/>
        </w:rPr>
      </w:pPr>
    </w:p>
    <w:p w14:paraId="71620FD6" w14:textId="77777777" w:rsidR="003401F4" w:rsidRDefault="003401F4" w:rsidP="00574F0C">
      <w:pPr>
        <w:rPr>
          <w:color w:val="F4B083" w:themeColor="accent2" w:themeTint="99"/>
          <w:sz w:val="32"/>
          <w:szCs w:val="32"/>
        </w:rPr>
      </w:pPr>
    </w:p>
    <w:p w14:paraId="42FF7983" w14:textId="77777777" w:rsidR="003401F4" w:rsidRDefault="003401F4" w:rsidP="00574F0C">
      <w:pPr>
        <w:rPr>
          <w:color w:val="F4B083" w:themeColor="accent2" w:themeTint="99"/>
          <w:sz w:val="32"/>
          <w:szCs w:val="32"/>
        </w:rPr>
      </w:pPr>
    </w:p>
    <w:p w14:paraId="459B6332" w14:textId="77777777" w:rsidR="003401F4" w:rsidRDefault="003401F4" w:rsidP="00574F0C">
      <w:pPr>
        <w:rPr>
          <w:color w:val="F4B083" w:themeColor="accent2" w:themeTint="99"/>
          <w:sz w:val="32"/>
          <w:szCs w:val="32"/>
        </w:rPr>
      </w:pPr>
    </w:p>
    <w:p w14:paraId="3056E508" w14:textId="77777777" w:rsidR="003401F4" w:rsidRDefault="003401F4" w:rsidP="00574F0C">
      <w:pPr>
        <w:rPr>
          <w:color w:val="F4B083" w:themeColor="accent2" w:themeTint="99"/>
          <w:sz w:val="32"/>
          <w:szCs w:val="32"/>
        </w:rPr>
      </w:pPr>
    </w:p>
    <w:p w14:paraId="78EF75BB" w14:textId="77777777" w:rsidR="003401F4" w:rsidRDefault="003401F4" w:rsidP="00574F0C">
      <w:pPr>
        <w:rPr>
          <w:color w:val="F4B083" w:themeColor="accent2" w:themeTint="99"/>
          <w:sz w:val="32"/>
          <w:szCs w:val="32"/>
        </w:rPr>
      </w:pPr>
    </w:p>
    <w:p w14:paraId="181E9D04" w14:textId="77777777" w:rsidR="003401F4" w:rsidRDefault="003401F4" w:rsidP="00574F0C">
      <w:pPr>
        <w:rPr>
          <w:color w:val="F4B083" w:themeColor="accent2" w:themeTint="99"/>
          <w:sz w:val="32"/>
          <w:szCs w:val="32"/>
        </w:rPr>
      </w:pPr>
    </w:p>
    <w:p w14:paraId="17E2DEBE" w14:textId="77777777" w:rsidR="003401F4" w:rsidRDefault="003401F4" w:rsidP="00574F0C">
      <w:pPr>
        <w:rPr>
          <w:color w:val="F4B083" w:themeColor="accent2" w:themeTint="99"/>
          <w:sz w:val="32"/>
          <w:szCs w:val="32"/>
        </w:rPr>
      </w:pPr>
    </w:p>
    <w:p w14:paraId="7AEA78E5" w14:textId="77777777" w:rsidR="003401F4" w:rsidRDefault="003401F4" w:rsidP="00574F0C">
      <w:pPr>
        <w:rPr>
          <w:color w:val="F4B083" w:themeColor="accent2" w:themeTint="99"/>
          <w:sz w:val="32"/>
          <w:szCs w:val="32"/>
        </w:rPr>
      </w:pPr>
    </w:p>
    <w:p w14:paraId="265E954D" w14:textId="77777777" w:rsidR="003401F4" w:rsidRDefault="003401F4" w:rsidP="00574F0C">
      <w:pPr>
        <w:rPr>
          <w:color w:val="F4B083" w:themeColor="accent2" w:themeTint="99"/>
          <w:sz w:val="32"/>
          <w:szCs w:val="32"/>
        </w:rPr>
      </w:pPr>
    </w:p>
    <w:p w14:paraId="2F7422F4" w14:textId="77777777" w:rsidR="003401F4" w:rsidRDefault="003401F4" w:rsidP="00574F0C">
      <w:pPr>
        <w:rPr>
          <w:color w:val="F4B083" w:themeColor="accent2" w:themeTint="99"/>
          <w:sz w:val="32"/>
          <w:szCs w:val="32"/>
        </w:rPr>
      </w:pPr>
    </w:p>
    <w:p w14:paraId="2D6567E3" w14:textId="77777777" w:rsidR="003401F4" w:rsidRDefault="003401F4" w:rsidP="00574F0C">
      <w:pPr>
        <w:rPr>
          <w:color w:val="F4B083" w:themeColor="accent2" w:themeTint="99"/>
          <w:sz w:val="32"/>
          <w:szCs w:val="32"/>
        </w:rPr>
      </w:pPr>
    </w:p>
    <w:p w14:paraId="462FDB62" w14:textId="77777777" w:rsidR="003401F4" w:rsidRDefault="003401F4" w:rsidP="00574F0C">
      <w:pPr>
        <w:rPr>
          <w:color w:val="F4B083" w:themeColor="accent2" w:themeTint="99"/>
          <w:sz w:val="32"/>
          <w:szCs w:val="32"/>
        </w:rPr>
      </w:pPr>
    </w:p>
    <w:p w14:paraId="628DB800" w14:textId="77777777" w:rsidR="003401F4" w:rsidRDefault="003401F4" w:rsidP="00574F0C">
      <w:pPr>
        <w:rPr>
          <w:color w:val="F4B083" w:themeColor="accent2" w:themeTint="99"/>
          <w:sz w:val="32"/>
          <w:szCs w:val="32"/>
        </w:rPr>
      </w:pPr>
    </w:p>
    <w:p w14:paraId="25D4411C" w14:textId="77777777" w:rsidR="003401F4" w:rsidRDefault="003401F4" w:rsidP="00574F0C">
      <w:pPr>
        <w:rPr>
          <w:color w:val="F4B083" w:themeColor="accent2" w:themeTint="99"/>
          <w:sz w:val="32"/>
          <w:szCs w:val="32"/>
        </w:rPr>
      </w:pPr>
    </w:p>
    <w:p w14:paraId="5B4690D1" w14:textId="77777777" w:rsidR="003401F4" w:rsidRDefault="003401F4" w:rsidP="00574F0C">
      <w:pPr>
        <w:rPr>
          <w:color w:val="F4B083" w:themeColor="accent2" w:themeTint="99"/>
          <w:sz w:val="32"/>
          <w:szCs w:val="32"/>
        </w:rPr>
      </w:pPr>
    </w:p>
    <w:p w14:paraId="3DC7436C" w14:textId="77777777" w:rsidR="003401F4" w:rsidRDefault="003401F4" w:rsidP="00574F0C">
      <w:pPr>
        <w:rPr>
          <w:color w:val="F4B083" w:themeColor="accent2" w:themeTint="99"/>
          <w:sz w:val="32"/>
          <w:szCs w:val="32"/>
        </w:rPr>
      </w:pPr>
    </w:p>
    <w:p w14:paraId="60E7B309" w14:textId="77777777" w:rsidR="003401F4" w:rsidRDefault="003401F4" w:rsidP="00574F0C">
      <w:pPr>
        <w:rPr>
          <w:color w:val="F4B083" w:themeColor="accent2" w:themeTint="99"/>
          <w:sz w:val="32"/>
          <w:szCs w:val="32"/>
        </w:rPr>
      </w:pPr>
    </w:p>
    <w:p w14:paraId="3F61F8E0" w14:textId="77777777" w:rsidR="003401F4" w:rsidRDefault="003401F4" w:rsidP="00574F0C">
      <w:pPr>
        <w:rPr>
          <w:color w:val="F4B083" w:themeColor="accent2" w:themeTint="99"/>
          <w:sz w:val="32"/>
          <w:szCs w:val="32"/>
        </w:rPr>
      </w:pPr>
    </w:p>
    <w:p w14:paraId="7E6A6B90" w14:textId="77777777" w:rsidR="003401F4" w:rsidRDefault="003401F4" w:rsidP="00574F0C">
      <w:pPr>
        <w:rPr>
          <w:color w:val="F4B083" w:themeColor="accent2" w:themeTint="99"/>
          <w:sz w:val="32"/>
          <w:szCs w:val="32"/>
        </w:rPr>
      </w:pPr>
    </w:p>
    <w:p w14:paraId="409CDC0B" w14:textId="77777777" w:rsidR="003401F4" w:rsidRDefault="003401F4" w:rsidP="00574F0C">
      <w:pPr>
        <w:rPr>
          <w:color w:val="F4B083" w:themeColor="accent2" w:themeTint="99"/>
          <w:sz w:val="32"/>
          <w:szCs w:val="32"/>
        </w:rPr>
      </w:pPr>
    </w:p>
    <w:p w14:paraId="459D4E5E" w14:textId="77777777" w:rsidR="003401F4" w:rsidRDefault="003401F4" w:rsidP="00574F0C">
      <w:pPr>
        <w:rPr>
          <w:color w:val="F4B083" w:themeColor="accent2" w:themeTint="99"/>
          <w:sz w:val="32"/>
          <w:szCs w:val="32"/>
        </w:rPr>
      </w:pPr>
    </w:p>
    <w:p w14:paraId="727F1635" w14:textId="77777777" w:rsidR="003401F4" w:rsidRDefault="003401F4" w:rsidP="00574F0C">
      <w:pPr>
        <w:rPr>
          <w:color w:val="F4B083" w:themeColor="accent2" w:themeTint="99"/>
          <w:sz w:val="32"/>
          <w:szCs w:val="32"/>
        </w:rPr>
      </w:pPr>
    </w:p>
    <w:p w14:paraId="2D1974C5" w14:textId="77777777" w:rsidR="003401F4" w:rsidRDefault="003401F4" w:rsidP="00574F0C">
      <w:pPr>
        <w:rPr>
          <w:color w:val="F4B083" w:themeColor="accent2" w:themeTint="99"/>
          <w:sz w:val="32"/>
          <w:szCs w:val="32"/>
        </w:rPr>
      </w:pPr>
    </w:p>
    <w:p w14:paraId="03E496D4" w14:textId="77777777" w:rsidR="003401F4" w:rsidRDefault="003401F4" w:rsidP="00574F0C">
      <w:pPr>
        <w:rPr>
          <w:color w:val="F4B083" w:themeColor="accent2" w:themeTint="99"/>
          <w:sz w:val="32"/>
          <w:szCs w:val="32"/>
        </w:rPr>
      </w:pPr>
    </w:p>
    <w:p w14:paraId="4D4C8898" w14:textId="77777777" w:rsidR="003401F4" w:rsidRDefault="003401F4" w:rsidP="00574F0C">
      <w:pPr>
        <w:rPr>
          <w:color w:val="F4B083" w:themeColor="accent2" w:themeTint="99"/>
          <w:sz w:val="32"/>
          <w:szCs w:val="32"/>
        </w:rPr>
      </w:pPr>
    </w:p>
    <w:p w14:paraId="6BA747A2" w14:textId="77777777" w:rsidR="003401F4" w:rsidRDefault="003401F4" w:rsidP="00574F0C">
      <w:pPr>
        <w:rPr>
          <w:color w:val="F4B083" w:themeColor="accent2" w:themeTint="99"/>
          <w:sz w:val="32"/>
          <w:szCs w:val="32"/>
        </w:rPr>
      </w:pPr>
    </w:p>
    <w:p w14:paraId="7EA637AD" w14:textId="77777777" w:rsidR="003401F4" w:rsidRDefault="003401F4" w:rsidP="00574F0C">
      <w:pPr>
        <w:rPr>
          <w:color w:val="F4B083" w:themeColor="accent2" w:themeTint="99"/>
          <w:sz w:val="32"/>
          <w:szCs w:val="32"/>
        </w:rPr>
      </w:pPr>
    </w:p>
    <w:p w14:paraId="6CCE0B4D" w14:textId="77777777" w:rsidR="003401F4" w:rsidRDefault="003401F4" w:rsidP="00574F0C">
      <w:pPr>
        <w:rPr>
          <w:color w:val="F4B083" w:themeColor="accent2" w:themeTint="99"/>
          <w:sz w:val="32"/>
          <w:szCs w:val="32"/>
        </w:rPr>
      </w:pPr>
    </w:p>
    <w:p w14:paraId="566E0B8B" w14:textId="77777777" w:rsidR="003401F4" w:rsidRDefault="003401F4" w:rsidP="00574F0C">
      <w:pPr>
        <w:rPr>
          <w:color w:val="F4B083" w:themeColor="accent2" w:themeTint="99"/>
          <w:sz w:val="32"/>
          <w:szCs w:val="32"/>
        </w:rPr>
      </w:pPr>
    </w:p>
    <w:p w14:paraId="061280A1" w14:textId="77777777" w:rsidR="00111003" w:rsidRDefault="007E0485" w:rsidP="007E0485">
      <w:pPr>
        <w:rPr>
          <w:b/>
          <w:bCs/>
          <w:color w:val="F4B083" w:themeColor="accent2" w:themeTint="99"/>
          <w:sz w:val="32"/>
          <w:szCs w:val="32"/>
        </w:rPr>
      </w:pPr>
      <w:r>
        <w:rPr>
          <w:b/>
          <w:bCs/>
          <w:color w:val="F4B083" w:themeColor="accent2" w:themeTint="99"/>
          <w:sz w:val="32"/>
          <w:szCs w:val="32"/>
        </w:rPr>
        <w:t xml:space="preserve">            </w:t>
      </w:r>
    </w:p>
    <w:p w14:paraId="00438E5B" w14:textId="472F8BC9" w:rsidR="007E0485" w:rsidRDefault="007E0485" w:rsidP="007E0485">
      <w:pPr>
        <w:rPr>
          <w:b/>
          <w:bCs/>
          <w:color w:val="F4B083" w:themeColor="accent2" w:themeTint="99"/>
          <w:sz w:val="32"/>
          <w:szCs w:val="32"/>
        </w:rPr>
      </w:pPr>
      <w:r w:rsidRPr="007E0485">
        <w:rPr>
          <w:b/>
          <w:bCs/>
          <w:color w:val="F4B083" w:themeColor="accent2" w:themeTint="99"/>
          <w:sz w:val="32"/>
          <w:szCs w:val="32"/>
        </w:rPr>
        <w:t>Can we visualize employee performance ratings?</w:t>
      </w:r>
    </w:p>
    <w:p w14:paraId="4799DAC5" w14:textId="77777777" w:rsidR="002302D3" w:rsidRDefault="002302D3" w:rsidP="007E0485">
      <w:pPr>
        <w:rPr>
          <w:b/>
          <w:bCs/>
          <w:color w:val="F4B083" w:themeColor="accent2" w:themeTint="99"/>
          <w:sz w:val="32"/>
          <w:szCs w:val="32"/>
        </w:rPr>
      </w:pPr>
    </w:p>
    <w:p w14:paraId="37560694" w14:textId="62220E1F" w:rsidR="002302D3" w:rsidRDefault="002302D3" w:rsidP="007E0485">
      <w:pPr>
        <w:rPr>
          <w:b/>
          <w:bCs/>
          <w:color w:val="F4B083" w:themeColor="accent2" w:themeTint="99"/>
          <w:sz w:val="32"/>
          <w:szCs w:val="32"/>
        </w:rPr>
      </w:pPr>
    </w:p>
    <w:p w14:paraId="52952B9D" w14:textId="4501266A" w:rsidR="000904FF" w:rsidRPr="000904FF" w:rsidRDefault="000904FF" w:rsidP="000904FF">
      <w:pPr>
        <w:rPr>
          <w:sz w:val="28"/>
          <w:szCs w:val="28"/>
          <w:lang w:val="en-IN"/>
        </w:rPr>
      </w:pPr>
      <w:r w:rsidRPr="000904FF">
        <w:rPr>
          <w:sz w:val="28"/>
          <w:szCs w:val="28"/>
        </w:rPr>
        <w:t>The radar chart effectively visualizes employee performance ratings by revenue, highlighting variations among individuals. Employees like Andrew, Janet, Laura, Margaret, Nancy, Robert appear to have higher ratings, while others, Anne got 4 rating and Michael and Steeven got 3 ratings. The concentration of ratings between 4 and 5 suggests consistently strong performance across the team, with some employees excelling more than others. This visualization helps in identifying top performers and areas where improvement may be needed.</w:t>
      </w:r>
    </w:p>
    <w:p w14:paraId="69929BA6" w14:textId="77777777" w:rsidR="000904FF" w:rsidRDefault="000904FF" w:rsidP="007E0485">
      <w:pPr>
        <w:rPr>
          <w:color w:val="F4B083" w:themeColor="accent2" w:themeTint="99"/>
          <w:sz w:val="32"/>
          <w:szCs w:val="32"/>
          <w:lang w:val="en-IN"/>
        </w:rPr>
      </w:pPr>
    </w:p>
    <w:p w14:paraId="3D88A00F" w14:textId="2DB24576" w:rsidR="00681312" w:rsidRPr="007E0485" w:rsidRDefault="00681312" w:rsidP="007E0485">
      <w:pPr>
        <w:rPr>
          <w:color w:val="F4B083" w:themeColor="accent2" w:themeTint="99"/>
          <w:sz w:val="32"/>
          <w:szCs w:val="32"/>
          <w:lang w:val="en-IN"/>
        </w:rPr>
      </w:pPr>
      <w:r w:rsidRPr="00681312">
        <w:rPr>
          <w:noProof/>
          <w:color w:val="F4B083" w:themeColor="accent2" w:themeTint="99"/>
          <w:sz w:val="32"/>
          <w:szCs w:val="32"/>
        </w:rPr>
        <w:drawing>
          <wp:anchor distT="0" distB="0" distL="114300" distR="114300" simplePos="0" relativeHeight="251679744" behindDoc="0" locked="0" layoutInCell="1" allowOverlap="1" wp14:anchorId="60F2DB6A" wp14:editId="1905923D">
            <wp:simplePos x="0" y="0"/>
            <wp:positionH relativeFrom="column">
              <wp:posOffset>-46355</wp:posOffset>
            </wp:positionH>
            <wp:positionV relativeFrom="paragraph">
              <wp:posOffset>221615</wp:posOffset>
            </wp:positionV>
            <wp:extent cx="5731510" cy="4312920"/>
            <wp:effectExtent l="0" t="0" r="2540" b="0"/>
            <wp:wrapSquare wrapText="bothSides"/>
            <wp:docPr id="856680093" name="Content Placeholder 8">
              <a:extLst xmlns:a="http://schemas.openxmlformats.org/drawingml/2006/main">
                <a:ext uri="{FF2B5EF4-FFF2-40B4-BE49-F238E27FC236}">
                  <a16:creationId xmlns:a16="http://schemas.microsoft.com/office/drawing/2014/main" id="{8EF369D9-920D-64A1-97D6-43763F64DE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8EF369D9-920D-64A1-97D6-43763F64DE6B}"/>
                        </a:ext>
                      </a:extLst>
                    </pic:cNvPr>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4312920"/>
                    </a:xfrm>
                    <a:prstGeom prst="rect">
                      <a:avLst/>
                    </a:prstGeom>
                  </pic:spPr>
                </pic:pic>
              </a:graphicData>
            </a:graphic>
            <wp14:sizeRelV relativeFrom="margin">
              <wp14:pctHeight>0</wp14:pctHeight>
            </wp14:sizeRelV>
          </wp:anchor>
        </w:drawing>
      </w:r>
    </w:p>
    <w:p w14:paraId="4550B22F" w14:textId="1E7C9D7B" w:rsidR="003401F4" w:rsidRDefault="003401F4" w:rsidP="00574F0C">
      <w:pPr>
        <w:rPr>
          <w:color w:val="F4B083" w:themeColor="accent2" w:themeTint="99"/>
          <w:sz w:val="32"/>
          <w:szCs w:val="32"/>
        </w:rPr>
      </w:pPr>
    </w:p>
    <w:p w14:paraId="0D05C480" w14:textId="3725BD12" w:rsidR="00757E10" w:rsidRPr="00E03AE0" w:rsidRDefault="00757E10" w:rsidP="00757E10">
      <w:pPr>
        <w:pStyle w:val="Title"/>
        <w:jc w:val="left"/>
      </w:pPr>
    </w:p>
    <w:p w14:paraId="73FF5B60" w14:textId="5728AFC9" w:rsidR="00280685" w:rsidRPr="00E03AE0" w:rsidRDefault="00C519B1" w:rsidP="00E03AE0">
      <w:pPr>
        <w:pStyle w:val="Title"/>
        <w:jc w:val="left"/>
      </w:pPr>
      <w:r w:rsidRPr="00280685">
        <w:rPr>
          <w:noProof/>
          <w:color w:val="F4B083" w:themeColor="accent2" w:themeTint="99"/>
          <w:sz w:val="32"/>
          <w:szCs w:val="32"/>
        </w:rPr>
        <w:drawing>
          <wp:anchor distT="0" distB="0" distL="114300" distR="114300" simplePos="0" relativeHeight="251680768" behindDoc="0" locked="0" layoutInCell="1" allowOverlap="1" wp14:anchorId="6E8B2E9A" wp14:editId="2101A077">
            <wp:simplePos x="0" y="0"/>
            <wp:positionH relativeFrom="margin">
              <wp:posOffset>-465193</wp:posOffset>
            </wp:positionH>
            <wp:positionV relativeFrom="paragraph">
              <wp:posOffset>833867</wp:posOffset>
            </wp:positionV>
            <wp:extent cx="6631305" cy="8026400"/>
            <wp:effectExtent l="0" t="0" r="0" b="0"/>
            <wp:wrapSquare wrapText="bothSides"/>
            <wp:docPr id="1438879908" name="Picture 3">
              <a:extLst xmlns:a="http://schemas.openxmlformats.org/drawingml/2006/main">
                <a:ext uri="{FF2B5EF4-FFF2-40B4-BE49-F238E27FC236}">
                  <a16:creationId xmlns:a16="http://schemas.microsoft.com/office/drawing/2014/main" id="{5F9F90BA-053A-AAB1-4263-DDA559AD0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F9F90BA-053A-AAB1-4263-DDA559AD0224}"/>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631305" cy="8026400"/>
                    </a:xfrm>
                    <a:prstGeom prst="rect">
                      <a:avLst/>
                    </a:prstGeom>
                  </pic:spPr>
                </pic:pic>
              </a:graphicData>
            </a:graphic>
            <wp14:sizeRelH relativeFrom="margin">
              <wp14:pctWidth>0</wp14:pctWidth>
            </wp14:sizeRelH>
            <wp14:sizeRelV relativeFrom="margin">
              <wp14:pctHeight>0</wp14:pctHeight>
            </wp14:sizeRelV>
          </wp:anchor>
        </w:drawing>
      </w:r>
      <w:r w:rsidR="006261C5">
        <w:t xml:space="preserve">        PRODUCT ANALYSIS SNAPSHOT</w:t>
      </w:r>
    </w:p>
    <w:p w14:paraId="01908FF8" w14:textId="0E550F54" w:rsidR="00280685" w:rsidRDefault="00280685" w:rsidP="00574F0C">
      <w:pPr>
        <w:rPr>
          <w:color w:val="F4B083" w:themeColor="accent2" w:themeTint="99"/>
          <w:sz w:val="32"/>
          <w:szCs w:val="32"/>
        </w:rPr>
      </w:pPr>
    </w:p>
    <w:p w14:paraId="32D5CB29" w14:textId="36511B33" w:rsidR="0016707D" w:rsidRPr="00C519B1" w:rsidRDefault="00280685" w:rsidP="0016707D">
      <w:pPr>
        <w:rPr>
          <w:color w:val="F4B083" w:themeColor="accent2" w:themeTint="99"/>
          <w:sz w:val="32"/>
          <w:szCs w:val="32"/>
        </w:rPr>
      </w:pPr>
      <w:r>
        <w:rPr>
          <w:color w:val="F4B083" w:themeColor="accent2" w:themeTint="99"/>
          <w:sz w:val="32"/>
          <w:szCs w:val="32"/>
        </w:rPr>
        <w:t xml:space="preserve">                  </w:t>
      </w:r>
      <w:r w:rsidR="0016707D">
        <w:rPr>
          <w:b/>
          <w:bCs/>
          <w:color w:val="F4B083" w:themeColor="accent2" w:themeTint="99"/>
          <w:sz w:val="32"/>
          <w:szCs w:val="32"/>
          <w:lang w:val="en-IN"/>
        </w:rPr>
        <w:t xml:space="preserve"> </w:t>
      </w:r>
      <w:r w:rsidR="0016707D" w:rsidRPr="0016707D">
        <w:rPr>
          <w:b/>
          <w:bCs/>
          <w:color w:val="F4B083" w:themeColor="accent2" w:themeTint="99"/>
          <w:sz w:val="32"/>
          <w:szCs w:val="32"/>
          <w:lang w:val="en-IN"/>
        </w:rPr>
        <w:t>What is the distribution of product ratings?</w:t>
      </w:r>
    </w:p>
    <w:p w14:paraId="48C34FA1" w14:textId="77777777" w:rsidR="00263A43" w:rsidRDefault="00263A43" w:rsidP="0016707D">
      <w:pPr>
        <w:rPr>
          <w:b/>
          <w:bCs/>
          <w:color w:val="F4B083" w:themeColor="accent2" w:themeTint="99"/>
          <w:sz w:val="32"/>
          <w:szCs w:val="32"/>
          <w:lang w:val="en-IN"/>
        </w:rPr>
      </w:pPr>
    </w:p>
    <w:p w14:paraId="3B585E45" w14:textId="77777777" w:rsidR="00263A43" w:rsidRDefault="00263A43" w:rsidP="0016707D">
      <w:pPr>
        <w:rPr>
          <w:b/>
          <w:bCs/>
          <w:color w:val="F4B083" w:themeColor="accent2" w:themeTint="99"/>
          <w:sz w:val="32"/>
          <w:szCs w:val="32"/>
          <w:lang w:val="en-IN"/>
        </w:rPr>
      </w:pPr>
    </w:p>
    <w:p w14:paraId="0E547F0E" w14:textId="334FC2EA" w:rsidR="00263A43" w:rsidRDefault="00263A43" w:rsidP="00C2398D">
      <w:pPr>
        <w:jc w:val="both"/>
        <w:rPr>
          <w:sz w:val="28"/>
          <w:szCs w:val="28"/>
        </w:rPr>
      </w:pPr>
      <w:r w:rsidRPr="00263A43">
        <w:rPr>
          <w:sz w:val="28"/>
          <w:szCs w:val="28"/>
        </w:rPr>
        <w:t>The product distribution chart, based on revenue-based rating conditions, shows that most products fall into the lower revenue categories. Specifically, 38 products have a rating of 1, meaning their revenue per product is below $10,000. Similarly, 21 products are rated 2, indicating revenue between $10,000 and $20,000. The number of products decreases as the revenue threshold increases, with 10 products rated 3 ($20,000–$30,000), 1 product rated 4 ($30,000–$40,000), and only 7 products achieving the highest rating of 5 (above $40,000). This distribution suggests that a significant portion of products generate relatively low revenue, while only a few achieve high performance. It may be beneficial to investigate factors affecting product sales and explore strategies to boost revenue across more products.</w:t>
      </w:r>
    </w:p>
    <w:p w14:paraId="62C73264" w14:textId="4CE5C089" w:rsidR="00263A43" w:rsidRDefault="00E74476" w:rsidP="00263A43">
      <w:pPr>
        <w:rPr>
          <w:sz w:val="28"/>
          <w:szCs w:val="28"/>
        </w:rPr>
      </w:pPr>
      <w:r w:rsidRPr="00E74476">
        <w:rPr>
          <w:noProof/>
          <w:sz w:val="28"/>
          <w:szCs w:val="28"/>
        </w:rPr>
        <w:drawing>
          <wp:anchor distT="0" distB="0" distL="114300" distR="114300" simplePos="0" relativeHeight="251681792" behindDoc="0" locked="0" layoutInCell="1" allowOverlap="1" wp14:anchorId="7CDE8D1F" wp14:editId="737CCF6B">
            <wp:simplePos x="0" y="0"/>
            <wp:positionH relativeFrom="column">
              <wp:posOffset>55418</wp:posOffset>
            </wp:positionH>
            <wp:positionV relativeFrom="paragraph">
              <wp:posOffset>250017</wp:posOffset>
            </wp:positionV>
            <wp:extent cx="5731510" cy="4179570"/>
            <wp:effectExtent l="0" t="0" r="2540" b="0"/>
            <wp:wrapSquare wrapText="bothSides"/>
            <wp:docPr id="8" name="Content Placeholder 7">
              <a:extLst xmlns:a="http://schemas.openxmlformats.org/drawingml/2006/main">
                <a:ext uri="{FF2B5EF4-FFF2-40B4-BE49-F238E27FC236}">
                  <a16:creationId xmlns:a16="http://schemas.microsoft.com/office/drawing/2014/main" id="{82D0FCA4-27BD-6076-668F-AB3A5F21340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82D0FCA4-27BD-6076-668F-AB3A5F21340C}"/>
                        </a:ext>
                      </a:extLst>
                    </pic:cNvPr>
                    <pic:cNvPicPr>
                      <a:picLocks noGrp="1" noChangeAspect="1"/>
                    </pic:cNvPicPr>
                  </pic:nvPicPr>
                  <pic:blipFill>
                    <a:blip r:embed="rId31">
                      <a:extLst>
                        <a:ext uri="{28A0092B-C50C-407E-A947-70E740481C1C}">
                          <a14:useLocalDpi xmlns:a14="http://schemas.microsoft.com/office/drawing/2010/main" val="0"/>
                        </a:ext>
                      </a:extLst>
                    </a:blip>
                    <a:srcRect l="8" r="-1"/>
                    <a:stretch/>
                  </pic:blipFill>
                  <pic:spPr>
                    <a:xfrm>
                      <a:off x="0" y="0"/>
                      <a:ext cx="5731510" cy="4179570"/>
                    </a:xfrm>
                    <a:prstGeom prst="rect">
                      <a:avLst/>
                    </a:prstGeom>
                  </pic:spPr>
                </pic:pic>
              </a:graphicData>
            </a:graphic>
          </wp:anchor>
        </w:drawing>
      </w:r>
    </w:p>
    <w:p w14:paraId="04CDE612" w14:textId="3147A3D1" w:rsidR="00263A43" w:rsidRPr="00263A43" w:rsidRDefault="00263A43" w:rsidP="00263A43">
      <w:pPr>
        <w:rPr>
          <w:sz w:val="28"/>
          <w:szCs w:val="28"/>
          <w:lang w:val="en-IN"/>
        </w:rPr>
      </w:pPr>
    </w:p>
    <w:p w14:paraId="5B6CD4FD" w14:textId="59CF4355" w:rsidR="00263A43" w:rsidRPr="0016707D" w:rsidRDefault="00263A43" w:rsidP="0016707D">
      <w:pPr>
        <w:rPr>
          <w:color w:val="F4B083" w:themeColor="accent2" w:themeTint="99"/>
          <w:sz w:val="32"/>
          <w:szCs w:val="32"/>
          <w:lang w:val="en-IN"/>
        </w:rPr>
      </w:pPr>
    </w:p>
    <w:p w14:paraId="2843FE75" w14:textId="3A8CF6D3" w:rsidR="00280685" w:rsidRDefault="00280685" w:rsidP="00574F0C">
      <w:pPr>
        <w:rPr>
          <w:color w:val="F4B083" w:themeColor="accent2" w:themeTint="99"/>
          <w:sz w:val="32"/>
          <w:szCs w:val="32"/>
        </w:rPr>
      </w:pPr>
    </w:p>
    <w:p w14:paraId="2D0FC9D7" w14:textId="77777777" w:rsidR="00E74476" w:rsidRDefault="00E74476" w:rsidP="00574F0C">
      <w:pPr>
        <w:rPr>
          <w:color w:val="F4B083" w:themeColor="accent2" w:themeTint="99"/>
          <w:sz w:val="32"/>
          <w:szCs w:val="32"/>
        </w:rPr>
      </w:pPr>
    </w:p>
    <w:p w14:paraId="290BF6E8" w14:textId="77777777" w:rsidR="00E74476" w:rsidRDefault="00E74476" w:rsidP="00574F0C">
      <w:pPr>
        <w:rPr>
          <w:color w:val="F4B083" w:themeColor="accent2" w:themeTint="99"/>
          <w:sz w:val="32"/>
          <w:szCs w:val="32"/>
        </w:rPr>
      </w:pPr>
    </w:p>
    <w:p w14:paraId="208CFFB8" w14:textId="77777777" w:rsidR="00E74476" w:rsidRDefault="00E74476" w:rsidP="00574F0C">
      <w:pPr>
        <w:rPr>
          <w:color w:val="F4B083" w:themeColor="accent2" w:themeTint="99"/>
          <w:sz w:val="32"/>
          <w:szCs w:val="32"/>
        </w:rPr>
      </w:pPr>
    </w:p>
    <w:p w14:paraId="5C2479D0" w14:textId="77777777" w:rsidR="00111003" w:rsidRDefault="00111003" w:rsidP="009554E5">
      <w:pPr>
        <w:jc w:val="both"/>
        <w:rPr>
          <w:b/>
          <w:bCs/>
          <w:color w:val="F4B083" w:themeColor="accent2" w:themeTint="99"/>
          <w:sz w:val="32"/>
          <w:szCs w:val="32"/>
          <w:lang w:val="en-IN"/>
        </w:rPr>
      </w:pPr>
    </w:p>
    <w:p w14:paraId="6C71F32A" w14:textId="0EDD5577" w:rsidR="00E74476" w:rsidRDefault="00A76BE2" w:rsidP="009554E5">
      <w:pPr>
        <w:jc w:val="both"/>
        <w:rPr>
          <w:color w:val="F4B083" w:themeColor="accent2" w:themeTint="99"/>
          <w:sz w:val="32"/>
          <w:szCs w:val="32"/>
          <w:lang w:val="en-IN"/>
        </w:rPr>
      </w:pPr>
      <w:r w:rsidRPr="00A76BE2">
        <w:rPr>
          <w:b/>
          <w:bCs/>
          <w:color w:val="F4B083" w:themeColor="accent2" w:themeTint="99"/>
          <w:sz w:val="32"/>
          <w:szCs w:val="32"/>
          <w:lang w:val="en-IN"/>
        </w:rPr>
        <w:t>Can we visualize the pricing distribution of products using a box plot</w:t>
      </w:r>
      <w:r w:rsidR="009554E5">
        <w:rPr>
          <w:color w:val="F4B083" w:themeColor="accent2" w:themeTint="99"/>
          <w:sz w:val="32"/>
          <w:szCs w:val="32"/>
          <w:lang w:val="en-IN"/>
        </w:rPr>
        <w:t>?</w:t>
      </w:r>
    </w:p>
    <w:p w14:paraId="54BC82CD" w14:textId="77777777" w:rsidR="00706D46" w:rsidRDefault="00706D46" w:rsidP="009554E5">
      <w:pPr>
        <w:jc w:val="both"/>
        <w:rPr>
          <w:color w:val="F4B083" w:themeColor="accent2" w:themeTint="99"/>
          <w:sz w:val="32"/>
          <w:szCs w:val="32"/>
          <w:lang w:val="en-IN"/>
        </w:rPr>
      </w:pPr>
    </w:p>
    <w:p w14:paraId="6FA5F4EC" w14:textId="77777777" w:rsidR="00706D46" w:rsidRPr="00706D46" w:rsidRDefault="00706D46" w:rsidP="00706D46">
      <w:pPr>
        <w:jc w:val="both"/>
        <w:rPr>
          <w:color w:val="F4B083" w:themeColor="accent2" w:themeTint="99"/>
          <w:sz w:val="28"/>
          <w:szCs w:val="28"/>
          <w:lang w:val="en-IN"/>
        </w:rPr>
      </w:pPr>
      <w:r w:rsidRPr="00706D46">
        <w:rPr>
          <w:sz w:val="28"/>
          <w:szCs w:val="28"/>
        </w:rPr>
        <w:t xml:space="preserve">A box plot is an effective way to visualize the pricing distribution of products, as shown in the given chart. The majority of product prices are concentrated within a lower range, indicated by the dense cluster in the box. However, there are significant outliers, such as </w:t>
      </w:r>
      <w:r w:rsidRPr="00706D46">
        <w:rPr>
          <w:b/>
          <w:bCs/>
          <w:sz w:val="28"/>
          <w:szCs w:val="28"/>
        </w:rPr>
        <w:t>CôtedeBlaye (263.5)</w:t>
      </w:r>
      <w:r w:rsidRPr="00706D46">
        <w:rPr>
          <w:sz w:val="28"/>
          <w:szCs w:val="28"/>
        </w:rPr>
        <w:t xml:space="preserve"> and </w:t>
      </w:r>
      <w:r w:rsidRPr="00706D46">
        <w:rPr>
          <w:b/>
          <w:bCs/>
          <w:sz w:val="28"/>
          <w:szCs w:val="28"/>
        </w:rPr>
        <w:t>Thüringer Rostbratwurst (127.9)</w:t>
      </w:r>
      <w:r w:rsidRPr="00706D46">
        <w:rPr>
          <w:sz w:val="28"/>
          <w:szCs w:val="28"/>
        </w:rPr>
        <w:t xml:space="preserve">, which stand far above the main distribution. The </w:t>
      </w:r>
      <w:r w:rsidRPr="00706D46">
        <w:rPr>
          <w:b/>
          <w:bCs/>
          <w:sz w:val="28"/>
          <w:szCs w:val="28"/>
        </w:rPr>
        <w:t>least-priced product, Geitost (2.5)</w:t>
      </w:r>
      <w:r w:rsidRPr="00706D46">
        <w:rPr>
          <w:sz w:val="28"/>
          <w:szCs w:val="28"/>
        </w:rPr>
        <w:t xml:space="preserve">, falls within the lower range. The long upper whisker in the box plot suggests that while most products are priced relatively low, a few high-priced items significantly extend the price range. This indicates a </w:t>
      </w:r>
      <w:r w:rsidRPr="00706D46">
        <w:rPr>
          <w:b/>
          <w:bCs/>
          <w:sz w:val="28"/>
          <w:szCs w:val="28"/>
        </w:rPr>
        <w:t>right-skewed distribution</w:t>
      </w:r>
      <w:r w:rsidRPr="00706D46">
        <w:rPr>
          <w:sz w:val="28"/>
          <w:szCs w:val="28"/>
        </w:rPr>
        <w:t>, where premium-priced products create substantial variance in pricing.</w:t>
      </w:r>
    </w:p>
    <w:p w14:paraId="0DC91D97" w14:textId="77777777" w:rsidR="009554E5" w:rsidRPr="009554E5" w:rsidRDefault="009554E5" w:rsidP="009554E5">
      <w:pPr>
        <w:jc w:val="both"/>
        <w:rPr>
          <w:color w:val="F4B083" w:themeColor="accent2" w:themeTint="99"/>
          <w:sz w:val="32"/>
          <w:szCs w:val="32"/>
          <w:lang w:val="en-IN"/>
        </w:rPr>
      </w:pPr>
    </w:p>
    <w:p w14:paraId="6BD3269A" w14:textId="77777777" w:rsidR="00134A0D" w:rsidRDefault="00134A0D" w:rsidP="00574F0C">
      <w:pPr>
        <w:rPr>
          <w:color w:val="F4B083" w:themeColor="accent2" w:themeTint="99"/>
          <w:sz w:val="32"/>
          <w:szCs w:val="32"/>
        </w:rPr>
      </w:pPr>
    </w:p>
    <w:p w14:paraId="339E6FEF" w14:textId="5F8B8CF9" w:rsidR="00134A0D" w:rsidRDefault="007D7376" w:rsidP="00574F0C">
      <w:pPr>
        <w:rPr>
          <w:color w:val="F4B083" w:themeColor="accent2" w:themeTint="99"/>
          <w:sz w:val="32"/>
          <w:szCs w:val="32"/>
        </w:rPr>
      </w:pPr>
      <w:r w:rsidRPr="003216EC">
        <w:rPr>
          <w:noProof/>
          <w:color w:val="F4B083" w:themeColor="accent2" w:themeTint="99"/>
          <w:sz w:val="32"/>
          <w:szCs w:val="32"/>
        </w:rPr>
        <w:drawing>
          <wp:anchor distT="0" distB="0" distL="114300" distR="114300" simplePos="0" relativeHeight="251682816" behindDoc="0" locked="0" layoutInCell="1" allowOverlap="1" wp14:anchorId="6B615072" wp14:editId="13886B21">
            <wp:simplePos x="0" y="0"/>
            <wp:positionH relativeFrom="column">
              <wp:posOffset>293370</wp:posOffset>
            </wp:positionH>
            <wp:positionV relativeFrom="paragraph">
              <wp:posOffset>123190</wp:posOffset>
            </wp:positionV>
            <wp:extent cx="4730115" cy="4503420"/>
            <wp:effectExtent l="0" t="0" r="0" b="0"/>
            <wp:wrapSquare wrapText="bothSides"/>
            <wp:docPr id="302705318" name="Content Placeholder 5">
              <a:extLst xmlns:a="http://schemas.openxmlformats.org/drawingml/2006/main">
                <a:ext uri="{FF2B5EF4-FFF2-40B4-BE49-F238E27FC236}">
                  <a16:creationId xmlns:a16="http://schemas.microsoft.com/office/drawing/2014/main" id="{71D0D490-A02A-54C8-BD31-55AF5299FA0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71D0D490-A02A-54C8-BD31-55AF5299FA01}"/>
                        </a:ext>
                      </a:extLst>
                    </pic:cNvPr>
                    <pic:cNvPicPr>
                      <a:picLocks noGrp="1"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730115" cy="4503420"/>
                    </a:xfrm>
                    <a:prstGeom prst="rect">
                      <a:avLst/>
                    </a:prstGeom>
                  </pic:spPr>
                </pic:pic>
              </a:graphicData>
            </a:graphic>
            <wp14:sizeRelV relativeFrom="margin">
              <wp14:pctHeight>0</wp14:pctHeight>
            </wp14:sizeRelV>
          </wp:anchor>
        </w:drawing>
      </w:r>
    </w:p>
    <w:p w14:paraId="06344B40" w14:textId="77777777" w:rsidR="00134A0D" w:rsidRDefault="00134A0D" w:rsidP="00574F0C">
      <w:pPr>
        <w:rPr>
          <w:color w:val="F4B083" w:themeColor="accent2" w:themeTint="99"/>
          <w:sz w:val="32"/>
          <w:szCs w:val="32"/>
        </w:rPr>
      </w:pPr>
    </w:p>
    <w:p w14:paraId="32BF3E51" w14:textId="5C217993" w:rsidR="00134A0D" w:rsidRDefault="00134A0D" w:rsidP="00574F0C">
      <w:pPr>
        <w:rPr>
          <w:color w:val="F4B083" w:themeColor="accent2" w:themeTint="99"/>
          <w:sz w:val="32"/>
          <w:szCs w:val="32"/>
        </w:rPr>
      </w:pPr>
    </w:p>
    <w:p w14:paraId="745031BE" w14:textId="7BE61B50" w:rsidR="00134A0D" w:rsidRDefault="00134A0D" w:rsidP="00574F0C">
      <w:pPr>
        <w:rPr>
          <w:color w:val="F4B083" w:themeColor="accent2" w:themeTint="99"/>
          <w:sz w:val="32"/>
          <w:szCs w:val="32"/>
        </w:rPr>
      </w:pPr>
    </w:p>
    <w:p w14:paraId="354047D7" w14:textId="77777777" w:rsidR="00134A0D" w:rsidRDefault="00134A0D" w:rsidP="00574F0C">
      <w:pPr>
        <w:rPr>
          <w:color w:val="F4B083" w:themeColor="accent2" w:themeTint="99"/>
          <w:sz w:val="32"/>
          <w:szCs w:val="32"/>
        </w:rPr>
      </w:pPr>
    </w:p>
    <w:p w14:paraId="63E59088" w14:textId="77777777" w:rsidR="00134A0D" w:rsidRDefault="00134A0D" w:rsidP="00574F0C">
      <w:pPr>
        <w:rPr>
          <w:color w:val="F4B083" w:themeColor="accent2" w:themeTint="99"/>
          <w:sz w:val="32"/>
          <w:szCs w:val="32"/>
        </w:rPr>
      </w:pPr>
    </w:p>
    <w:p w14:paraId="3F61C298" w14:textId="77777777" w:rsidR="00134A0D" w:rsidRDefault="00134A0D" w:rsidP="00574F0C">
      <w:pPr>
        <w:rPr>
          <w:color w:val="F4B083" w:themeColor="accent2" w:themeTint="99"/>
          <w:sz w:val="32"/>
          <w:szCs w:val="32"/>
        </w:rPr>
      </w:pPr>
    </w:p>
    <w:p w14:paraId="6E0769F3" w14:textId="77777777" w:rsidR="00134A0D" w:rsidRDefault="00134A0D" w:rsidP="00574F0C">
      <w:pPr>
        <w:rPr>
          <w:color w:val="F4B083" w:themeColor="accent2" w:themeTint="99"/>
          <w:sz w:val="32"/>
          <w:szCs w:val="32"/>
        </w:rPr>
      </w:pPr>
    </w:p>
    <w:p w14:paraId="0045AB90" w14:textId="77777777" w:rsidR="00134A0D" w:rsidRDefault="00134A0D" w:rsidP="00574F0C">
      <w:pPr>
        <w:rPr>
          <w:color w:val="F4B083" w:themeColor="accent2" w:themeTint="99"/>
          <w:sz w:val="32"/>
          <w:szCs w:val="32"/>
        </w:rPr>
      </w:pPr>
    </w:p>
    <w:p w14:paraId="46E792E5" w14:textId="77777777" w:rsidR="00134A0D" w:rsidRDefault="00134A0D" w:rsidP="00574F0C">
      <w:pPr>
        <w:rPr>
          <w:color w:val="F4B083" w:themeColor="accent2" w:themeTint="99"/>
          <w:sz w:val="32"/>
          <w:szCs w:val="32"/>
        </w:rPr>
      </w:pPr>
    </w:p>
    <w:p w14:paraId="0B5C1303" w14:textId="77777777" w:rsidR="00134A0D" w:rsidRDefault="00134A0D" w:rsidP="00574F0C">
      <w:pPr>
        <w:rPr>
          <w:color w:val="F4B083" w:themeColor="accent2" w:themeTint="99"/>
          <w:sz w:val="32"/>
          <w:szCs w:val="32"/>
        </w:rPr>
      </w:pPr>
    </w:p>
    <w:p w14:paraId="7394B438" w14:textId="77777777" w:rsidR="00134A0D" w:rsidRDefault="00134A0D" w:rsidP="00574F0C">
      <w:pPr>
        <w:rPr>
          <w:color w:val="F4B083" w:themeColor="accent2" w:themeTint="99"/>
          <w:sz w:val="32"/>
          <w:szCs w:val="32"/>
        </w:rPr>
      </w:pPr>
    </w:p>
    <w:p w14:paraId="6F9BC043" w14:textId="77777777" w:rsidR="00134A0D" w:rsidRDefault="00134A0D" w:rsidP="00574F0C">
      <w:pPr>
        <w:rPr>
          <w:color w:val="F4B083" w:themeColor="accent2" w:themeTint="99"/>
          <w:sz w:val="32"/>
          <w:szCs w:val="32"/>
        </w:rPr>
      </w:pPr>
    </w:p>
    <w:p w14:paraId="3973C5EF" w14:textId="77777777" w:rsidR="00134A0D" w:rsidRDefault="00134A0D" w:rsidP="00574F0C">
      <w:pPr>
        <w:rPr>
          <w:color w:val="F4B083" w:themeColor="accent2" w:themeTint="99"/>
          <w:sz w:val="32"/>
          <w:szCs w:val="32"/>
        </w:rPr>
      </w:pPr>
    </w:p>
    <w:p w14:paraId="441EDDAA" w14:textId="0C4A224A" w:rsidR="00134A0D" w:rsidRDefault="00134A0D" w:rsidP="00574F0C">
      <w:pPr>
        <w:rPr>
          <w:color w:val="F4B083" w:themeColor="accent2" w:themeTint="99"/>
          <w:sz w:val="32"/>
          <w:szCs w:val="32"/>
        </w:rPr>
      </w:pPr>
    </w:p>
    <w:p w14:paraId="4EE660DA" w14:textId="12F7B5D3" w:rsidR="00134A0D" w:rsidRDefault="00134A0D" w:rsidP="00574F0C">
      <w:pPr>
        <w:rPr>
          <w:color w:val="F4B083" w:themeColor="accent2" w:themeTint="99"/>
          <w:sz w:val="32"/>
          <w:szCs w:val="32"/>
        </w:rPr>
      </w:pPr>
    </w:p>
    <w:p w14:paraId="63AF6098" w14:textId="77777777" w:rsidR="00134A0D" w:rsidRDefault="00134A0D" w:rsidP="00574F0C">
      <w:pPr>
        <w:rPr>
          <w:color w:val="F4B083" w:themeColor="accent2" w:themeTint="99"/>
          <w:sz w:val="32"/>
          <w:szCs w:val="32"/>
        </w:rPr>
      </w:pPr>
    </w:p>
    <w:p w14:paraId="2469B538" w14:textId="77777777" w:rsidR="00134A0D" w:rsidRDefault="00134A0D" w:rsidP="00574F0C">
      <w:pPr>
        <w:rPr>
          <w:color w:val="F4B083" w:themeColor="accent2" w:themeTint="99"/>
          <w:sz w:val="32"/>
          <w:szCs w:val="32"/>
        </w:rPr>
      </w:pPr>
    </w:p>
    <w:p w14:paraId="4407521C" w14:textId="77777777" w:rsidR="00134A0D" w:rsidRDefault="00134A0D" w:rsidP="00574F0C">
      <w:pPr>
        <w:rPr>
          <w:color w:val="F4B083" w:themeColor="accent2" w:themeTint="99"/>
          <w:sz w:val="32"/>
          <w:szCs w:val="32"/>
        </w:rPr>
      </w:pPr>
    </w:p>
    <w:p w14:paraId="78B472B9" w14:textId="77777777" w:rsidR="00134A0D" w:rsidRDefault="00134A0D" w:rsidP="00574F0C">
      <w:pPr>
        <w:rPr>
          <w:color w:val="F4B083" w:themeColor="accent2" w:themeTint="99"/>
          <w:sz w:val="32"/>
          <w:szCs w:val="32"/>
        </w:rPr>
      </w:pPr>
    </w:p>
    <w:p w14:paraId="0E4C9AE1" w14:textId="77777777" w:rsidR="00134A0D" w:rsidRDefault="00134A0D" w:rsidP="00574F0C">
      <w:pPr>
        <w:rPr>
          <w:color w:val="F4B083" w:themeColor="accent2" w:themeTint="99"/>
          <w:sz w:val="32"/>
          <w:szCs w:val="32"/>
        </w:rPr>
      </w:pPr>
    </w:p>
    <w:p w14:paraId="0F261C13" w14:textId="77777777" w:rsidR="00134A0D" w:rsidRDefault="00134A0D" w:rsidP="00574F0C">
      <w:pPr>
        <w:rPr>
          <w:color w:val="F4B083" w:themeColor="accent2" w:themeTint="99"/>
          <w:sz w:val="32"/>
          <w:szCs w:val="32"/>
        </w:rPr>
      </w:pPr>
    </w:p>
    <w:p w14:paraId="2B8E427D" w14:textId="77777777" w:rsidR="00134A0D" w:rsidRDefault="00134A0D" w:rsidP="00574F0C">
      <w:pPr>
        <w:rPr>
          <w:color w:val="F4B083" w:themeColor="accent2" w:themeTint="99"/>
          <w:sz w:val="32"/>
          <w:szCs w:val="32"/>
        </w:rPr>
      </w:pPr>
    </w:p>
    <w:p w14:paraId="19566740" w14:textId="77777777" w:rsidR="00134A0D" w:rsidRDefault="00134A0D" w:rsidP="00574F0C">
      <w:pPr>
        <w:rPr>
          <w:color w:val="F4B083" w:themeColor="accent2" w:themeTint="99"/>
          <w:sz w:val="32"/>
          <w:szCs w:val="32"/>
        </w:rPr>
      </w:pPr>
    </w:p>
    <w:p w14:paraId="48FA13EC" w14:textId="77777777" w:rsidR="00134A0D" w:rsidRDefault="00134A0D" w:rsidP="00574F0C">
      <w:pPr>
        <w:rPr>
          <w:color w:val="F4B083" w:themeColor="accent2" w:themeTint="99"/>
          <w:sz w:val="32"/>
          <w:szCs w:val="32"/>
        </w:rPr>
      </w:pPr>
    </w:p>
    <w:p w14:paraId="3F670599" w14:textId="77777777" w:rsidR="00134A0D" w:rsidRDefault="00134A0D" w:rsidP="00574F0C">
      <w:pPr>
        <w:rPr>
          <w:color w:val="F4B083" w:themeColor="accent2" w:themeTint="99"/>
          <w:sz w:val="32"/>
          <w:szCs w:val="32"/>
        </w:rPr>
      </w:pPr>
    </w:p>
    <w:p w14:paraId="573A646A" w14:textId="77777777" w:rsidR="00134A0D" w:rsidRDefault="00134A0D" w:rsidP="00574F0C">
      <w:pPr>
        <w:rPr>
          <w:color w:val="F4B083" w:themeColor="accent2" w:themeTint="99"/>
          <w:sz w:val="32"/>
          <w:szCs w:val="32"/>
        </w:rPr>
      </w:pPr>
    </w:p>
    <w:p w14:paraId="70499388" w14:textId="77777777" w:rsidR="00134A0D" w:rsidRDefault="00134A0D" w:rsidP="00574F0C">
      <w:pPr>
        <w:rPr>
          <w:color w:val="F4B083" w:themeColor="accent2" w:themeTint="99"/>
          <w:sz w:val="32"/>
          <w:szCs w:val="32"/>
        </w:rPr>
      </w:pPr>
    </w:p>
    <w:p w14:paraId="637C3209" w14:textId="77777777" w:rsidR="007D7376" w:rsidRDefault="007D7376" w:rsidP="00C2398D">
      <w:pPr>
        <w:jc w:val="both"/>
        <w:rPr>
          <w:color w:val="F4B083" w:themeColor="accent2" w:themeTint="99"/>
          <w:sz w:val="32"/>
          <w:szCs w:val="32"/>
        </w:rPr>
      </w:pPr>
    </w:p>
    <w:p w14:paraId="14A41B7C" w14:textId="77777777" w:rsidR="00111003" w:rsidRDefault="00111003" w:rsidP="00C2398D">
      <w:pPr>
        <w:jc w:val="both"/>
        <w:rPr>
          <w:b/>
          <w:bCs/>
          <w:color w:val="F4B083" w:themeColor="accent2" w:themeTint="99"/>
          <w:sz w:val="32"/>
          <w:szCs w:val="32"/>
        </w:rPr>
      </w:pPr>
    </w:p>
    <w:p w14:paraId="22B875D4" w14:textId="7E621A9E" w:rsidR="00C2398D" w:rsidRDefault="00C2398D" w:rsidP="00C2398D">
      <w:pPr>
        <w:jc w:val="both"/>
        <w:rPr>
          <w:b/>
          <w:bCs/>
          <w:color w:val="F4B083" w:themeColor="accent2" w:themeTint="99"/>
          <w:sz w:val="32"/>
          <w:szCs w:val="32"/>
        </w:rPr>
      </w:pPr>
      <w:r w:rsidRPr="00C2398D">
        <w:rPr>
          <w:b/>
          <w:bCs/>
          <w:color w:val="F4B083" w:themeColor="accent2" w:themeTint="99"/>
          <w:sz w:val="32"/>
          <w:szCs w:val="32"/>
        </w:rPr>
        <w:t>How does the sales volume vary across different product categories?</w:t>
      </w:r>
    </w:p>
    <w:p w14:paraId="2B20F454" w14:textId="77777777" w:rsidR="007D7376" w:rsidRDefault="007D7376" w:rsidP="00C2398D">
      <w:pPr>
        <w:jc w:val="both"/>
        <w:rPr>
          <w:b/>
          <w:bCs/>
          <w:color w:val="F4B083" w:themeColor="accent2" w:themeTint="99"/>
          <w:sz w:val="32"/>
          <w:szCs w:val="32"/>
        </w:rPr>
      </w:pPr>
    </w:p>
    <w:p w14:paraId="2AFCF96E" w14:textId="1A7B6B47" w:rsidR="00533E03" w:rsidRDefault="00533E03" w:rsidP="00533E03">
      <w:pPr>
        <w:jc w:val="both"/>
        <w:rPr>
          <w:sz w:val="28"/>
          <w:szCs w:val="28"/>
        </w:rPr>
      </w:pPr>
      <w:r w:rsidRPr="00533E03">
        <w:rPr>
          <w:sz w:val="28"/>
          <w:szCs w:val="28"/>
        </w:rPr>
        <w:t xml:space="preserve">The sales volume varies significantly across different product categories. </w:t>
      </w:r>
      <w:r w:rsidRPr="00533E03">
        <w:rPr>
          <w:b/>
          <w:bCs/>
          <w:sz w:val="28"/>
          <w:szCs w:val="28"/>
        </w:rPr>
        <w:t>Beverages</w:t>
      </w:r>
      <w:r w:rsidRPr="00533E03">
        <w:rPr>
          <w:sz w:val="28"/>
          <w:szCs w:val="28"/>
        </w:rPr>
        <w:t xml:space="preserve"> led with the highest sales volume at </w:t>
      </w:r>
      <w:r w:rsidRPr="00533E03">
        <w:rPr>
          <w:b/>
          <w:bCs/>
          <w:sz w:val="28"/>
          <w:szCs w:val="28"/>
        </w:rPr>
        <w:t>10K</w:t>
      </w:r>
      <w:r w:rsidRPr="00533E03">
        <w:rPr>
          <w:sz w:val="28"/>
          <w:szCs w:val="28"/>
        </w:rPr>
        <w:t xml:space="preserve">, followed by </w:t>
      </w:r>
      <w:r w:rsidRPr="00533E03">
        <w:rPr>
          <w:b/>
          <w:bCs/>
          <w:sz w:val="28"/>
          <w:szCs w:val="28"/>
        </w:rPr>
        <w:t>Dairy Products (9K)</w:t>
      </w:r>
      <w:r w:rsidRPr="00533E03">
        <w:rPr>
          <w:sz w:val="28"/>
          <w:szCs w:val="28"/>
        </w:rPr>
        <w:t xml:space="preserve"> and </w:t>
      </w:r>
      <w:r w:rsidRPr="00533E03">
        <w:rPr>
          <w:b/>
          <w:bCs/>
          <w:sz w:val="28"/>
          <w:szCs w:val="28"/>
        </w:rPr>
        <w:t>Confections (8K)</w:t>
      </w:r>
      <w:r w:rsidRPr="00533E03">
        <w:rPr>
          <w:sz w:val="28"/>
          <w:szCs w:val="28"/>
        </w:rPr>
        <w:t xml:space="preserve">, indicating strong consumer demand in these categories. </w:t>
      </w:r>
      <w:r w:rsidRPr="00533E03">
        <w:rPr>
          <w:b/>
          <w:bCs/>
          <w:sz w:val="28"/>
          <w:szCs w:val="28"/>
        </w:rPr>
        <w:t>Seafood</w:t>
      </w:r>
      <w:r w:rsidRPr="00533E03">
        <w:rPr>
          <w:sz w:val="28"/>
          <w:szCs w:val="28"/>
        </w:rPr>
        <w:t xml:space="preserve"> also has a notable sales volume of </w:t>
      </w:r>
      <w:r w:rsidRPr="00533E03">
        <w:rPr>
          <w:b/>
          <w:bCs/>
          <w:sz w:val="28"/>
          <w:szCs w:val="28"/>
        </w:rPr>
        <w:t>8K</w:t>
      </w:r>
      <w:r w:rsidRPr="00533E03">
        <w:rPr>
          <w:sz w:val="28"/>
          <w:szCs w:val="28"/>
        </w:rPr>
        <w:t xml:space="preserve">, while </w:t>
      </w:r>
      <w:r w:rsidRPr="00533E03">
        <w:rPr>
          <w:b/>
          <w:bCs/>
          <w:sz w:val="28"/>
          <w:szCs w:val="28"/>
        </w:rPr>
        <w:t>Condiments and Grains/Cereals</w:t>
      </w:r>
      <w:r w:rsidRPr="00533E03">
        <w:rPr>
          <w:sz w:val="28"/>
          <w:szCs w:val="28"/>
        </w:rPr>
        <w:t xml:space="preserve"> have moderate sales at </w:t>
      </w:r>
      <w:r w:rsidRPr="00533E03">
        <w:rPr>
          <w:b/>
          <w:bCs/>
          <w:sz w:val="28"/>
          <w:szCs w:val="28"/>
        </w:rPr>
        <w:t>5K</w:t>
      </w:r>
      <w:r w:rsidRPr="00533E03">
        <w:rPr>
          <w:sz w:val="28"/>
          <w:szCs w:val="28"/>
        </w:rPr>
        <w:t xml:space="preserve"> each. However, </w:t>
      </w:r>
      <w:r w:rsidRPr="00533E03">
        <w:rPr>
          <w:b/>
          <w:bCs/>
          <w:sz w:val="28"/>
          <w:szCs w:val="28"/>
        </w:rPr>
        <w:t>Meat/Poultry (4K)</w:t>
      </w:r>
      <w:r w:rsidRPr="00533E03">
        <w:rPr>
          <w:sz w:val="28"/>
          <w:szCs w:val="28"/>
        </w:rPr>
        <w:t xml:space="preserve"> and </w:t>
      </w:r>
      <w:r w:rsidRPr="00533E03">
        <w:rPr>
          <w:b/>
          <w:bCs/>
          <w:sz w:val="28"/>
          <w:szCs w:val="28"/>
        </w:rPr>
        <w:t>Produce (3K)</w:t>
      </w:r>
      <w:r w:rsidRPr="00533E03">
        <w:rPr>
          <w:sz w:val="28"/>
          <w:szCs w:val="28"/>
        </w:rPr>
        <w:t xml:space="preserve"> show the lowest sales volumes, suggesting potential areas for improvement through targeted marketing or inventory optimization. This distribution highlights the need to focus on high-performing categories while strategizing growth for lower-selling products.</w:t>
      </w:r>
    </w:p>
    <w:p w14:paraId="0862CA42" w14:textId="4DA913D7" w:rsidR="00D03695" w:rsidRDefault="00D03695" w:rsidP="00533E03">
      <w:pPr>
        <w:jc w:val="both"/>
        <w:rPr>
          <w:sz w:val="28"/>
          <w:szCs w:val="28"/>
        </w:rPr>
      </w:pPr>
      <w:r w:rsidRPr="00D03695">
        <w:rPr>
          <w:noProof/>
          <w:sz w:val="28"/>
          <w:szCs w:val="28"/>
        </w:rPr>
        <w:drawing>
          <wp:anchor distT="0" distB="0" distL="114300" distR="114300" simplePos="0" relativeHeight="251683840" behindDoc="0" locked="0" layoutInCell="1" allowOverlap="1" wp14:anchorId="1DEFF783" wp14:editId="1D06A481">
            <wp:simplePos x="0" y="0"/>
            <wp:positionH relativeFrom="column">
              <wp:posOffset>-6824</wp:posOffset>
            </wp:positionH>
            <wp:positionV relativeFrom="paragraph">
              <wp:posOffset>235045</wp:posOffset>
            </wp:positionV>
            <wp:extent cx="5731510" cy="4525010"/>
            <wp:effectExtent l="0" t="0" r="2540" b="8890"/>
            <wp:wrapSquare wrapText="bothSides"/>
            <wp:docPr id="375389621" name="Content Placeholder 5">
              <a:extLst xmlns:a="http://schemas.openxmlformats.org/drawingml/2006/main">
                <a:ext uri="{FF2B5EF4-FFF2-40B4-BE49-F238E27FC236}">
                  <a16:creationId xmlns:a16="http://schemas.microsoft.com/office/drawing/2014/main" id="{6227AB41-08DB-C1F5-852F-2A108BCDF1A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6227AB41-08DB-C1F5-852F-2A108BCDF1AD}"/>
                        </a:ext>
                      </a:extLst>
                    </pic:cNvPr>
                    <pic:cNvPicPr>
                      <a:picLocks noGrp="1"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31510" cy="4525010"/>
                    </a:xfrm>
                    <a:prstGeom prst="rect">
                      <a:avLst/>
                    </a:prstGeom>
                  </pic:spPr>
                </pic:pic>
              </a:graphicData>
            </a:graphic>
          </wp:anchor>
        </w:drawing>
      </w:r>
    </w:p>
    <w:p w14:paraId="09D10D66" w14:textId="4BBDDBE1" w:rsidR="00D03695" w:rsidRPr="00533E03" w:rsidRDefault="00D03695" w:rsidP="00533E03">
      <w:pPr>
        <w:jc w:val="both"/>
        <w:rPr>
          <w:sz w:val="28"/>
          <w:szCs w:val="28"/>
          <w:lang w:val="en-IN"/>
        </w:rPr>
      </w:pPr>
    </w:p>
    <w:p w14:paraId="773DD5C1" w14:textId="0151351A" w:rsidR="007D7376" w:rsidRPr="00C2398D" w:rsidRDefault="007D7376" w:rsidP="00C2398D">
      <w:pPr>
        <w:jc w:val="both"/>
        <w:rPr>
          <w:color w:val="F4B083" w:themeColor="accent2" w:themeTint="99"/>
          <w:sz w:val="32"/>
          <w:szCs w:val="32"/>
          <w:lang w:val="en-IN"/>
        </w:rPr>
      </w:pPr>
    </w:p>
    <w:p w14:paraId="3908DE0C" w14:textId="21C8521B" w:rsidR="00E74476" w:rsidRDefault="00E74476" w:rsidP="00574F0C">
      <w:pPr>
        <w:rPr>
          <w:color w:val="F4B083" w:themeColor="accent2" w:themeTint="99"/>
          <w:sz w:val="32"/>
          <w:szCs w:val="32"/>
        </w:rPr>
      </w:pPr>
    </w:p>
    <w:p w14:paraId="0F153B20" w14:textId="17000308" w:rsidR="00C2398D" w:rsidRDefault="00C2398D" w:rsidP="00574F0C">
      <w:pPr>
        <w:rPr>
          <w:color w:val="F4B083" w:themeColor="accent2" w:themeTint="99"/>
          <w:sz w:val="32"/>
          <w:szCs w:val="32"/>
        </w:rPr>
      </w:pPr>
    </w:p>
    <w:p w14:paraId="13E77CF4" w14:textId="71684EAC" w:rsidR="00C2398D" w:rsidRDefault="00C2398D" w:rsidP="00574F0C">
      <w:pPr>
        <w:rPr>
          <w:color w:val="F4B083" w:themeColor="accent2" w:themeTint="99"/>
          <w:sz w:val="32"/>
          <w:szCs w:val="32"/>
        </w:rPr>
      </w:pPr>
    </w:p>
    <w:p w14:paraId="0E1C82B1" w14:textId="77777777" w:rsidR="00786DDA" w:rsidRDefault="00786DDA" w:rsidP="00574F0C">
      <w:pPr>
        <w:rPr>
          <w:color w:val="F4B083" w:themeColor="accent2" w:themeTint="99"/>
          <w:sz w:val="32"/>
          <w:szCs w:val="32"/>
        </w:rPr>
      </w:pPr>
    </w:p>
    <w:p w14:paraId="284C5B06" w14:textId="77777777" w:rsidR="00786DDA" w:rsidRDefault="00786DDA" w:rsidP="00574F0C">
      <w:pPr>
        <w:rPr>
          <w:color w:val="F4B083" w:themeColor="accent2" w:themeTint="99"/>
          <w:sz w:val="32"/>
          <w:szCs w:val="32"/>
        </w:rPr>
      </w:pPr>
    </w:p>
    <w:p w14:paraId="5D75F51D" w14:textId="77777777" w:rsidR="00786DDA" w:rsidRDefault="00786DDA" w:rsidP="00574F0C">
      <w:pPr>
        <w:rPr>
          <w:color w:val="F4B083" w:themeColor="accent2" w:themeTint="99"/>
          <w:sz w:val="32"/>
          <w:szCs w:val="32"/>
        </w:rPr>
      </w:pPr>
    </w:p>
    <w:p w14:paraId="4899B8BB" w14:textId="77777777" w:rsidR="00786DDA" w:rsidRDefault="00786DDA" w:rsidP="00574F0C">
      <w:pPr>
        <w:rPr>
          <w:color w:val="F4B083" w:themeColor="accent2" w:themeTint="99"/>
          <w:sz w:val="32"/>
          <w:szCs w:val="32"/>
        </w:rPr>
      </w:pPr>
    </w:p>
    <w:p w14:paraId="5625187F" w14:textId="57208E16" w:rsidR="006261C5" w:rsidRPr="00BD41F6" w:rsidRDefault="00BD41F6" w:rsidP="00BD41F6">
      <w:pPr>
        <w:pStyle w:val="Title"/>
      </w:pPr>
      <w:r w:rsidRPr="00BD41F6">
        <w:t>SUPPLIER ANALYSIS SNAPSHOT</w:t>
      </w:r>
    </w:p>
    <w:p w14:paraId="75EC9B52" w14:textId="0E554294" w:rsidR="00C20AFB" w:rsidRDefault="00C20AFB" w:rsidP="00574F0C">
      <w:pPr>
        <w:rPr>
          <w:color w:val="F4B083" w:themeColor="accent2" w:themeTint="99"/>
          <w:sz w:val="32"/>
          <w:szCs w:val="32"/>
        </w:rPr>
      </w:pPr>
      <w:r w:rsidRPr="00786DDA">
        <w:rPr>
          <w:noProof/>
          <w:color w:val="F4B083" w:themeColor="accent2" w:themeTint="99"/>
          <w:sz w:val="32"/>
          <w:szCs w:val="32"/>
        </w:rPr>
        <w:drawing>
          <wp:anchor distT="0" distB="0" distL="114300" distR="114300" simplePos="0" relativeHeight="251684864" behindDoc="0" locked="0" layoutInCell="1" allowOverlap="1" wp14:anchorId="26846D4A" wp14:editId="41543477">
            <wp:simplePos x="0" y="0"/>
            <wp:positionH relativeFrom="margin">
              <wp:align>center</wp:align>
            </wp:positionH>
            <wp:positionV relativeFrom="paragraph">
              <wp:posOffset>123588</wp:posOffset>
            </wp:positionV>
            <wp:extent cx="6393815" cy="6918960"/>
            <wp:effectExtent l="0" t="0" r="6985" b="0"/>
            <wp:wrapSquare wrapText="bothSides"/>
            <wp:docPr id="1178475839" name="Picture 3">
              <a:extLst xmlns:a="http://schemas.openxmlformats.org/drawingml/2006/main">
                <a:ext uri="{FF2B5EF4-FFF2-40B4-BE49-F238E27FC236}">
                  <a16:creationId xmlns:a16="http://schemas.microsoft.com/office/drawing/2014/main" id="{26C2851E-DA13-F539-ED32-9D7CF970C9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6C2851E-DA13-F539-ED32-9D7CF970C93B}"/>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397799" cy="6923726"/>
                    </a:xfrm>
                    <a:prstGeom prst="rect">
                      <a:avLst/>
                    </a:prstGeom>
                  </pic:spPr>
                </pic:pic>
              </a:graphicData>
            </a:graphic>
            <wp14:sizeRelH relativeFrom="margin">
              <wp14:pctWidth>0</wp14:pctWidth>
            </wp14:sizeRelH>
            <wp14:sizeRelV relativeFrom="margin">
              <wp14:pctHeight>0</wp14:pctHeight>
            </wp14:sizeRelV>
          </wp:anchor>
        </w:drawing>
      </w:r>
    </w:p>
    <w:p w14:paraId="1D14298B" w14:textId="77777777" w:rsidR="00C20AFB" w:rsidRDefault="00C20AFB" w:rsidP="00574F0C">
      <w:pPr>
        <w:rPr>
          <w:color w:val="F4B083" w:themeColor="accent2" w:themeTint="99"/>
          <w:sz w:val="32"/>
          <w:szCs w:val="32"/>
        </w:rPr>
      </w:pPr>
    </w:p>
    <w:p w14:paraId="3EDC7A1F" w14:textId="77777777" w:rsidR="00C20AFB" w:rsidRDefault="00C20AFB" w:rsidP="00574F0C">
      <w:pPr>
        <w:rPr>
          <w:color w:val="F4B083" w:themeColor="accent2" w:themeTint="99"/>
          <w:sz w:val="32"/>
          <w:szCs w:val="32"/>
        </w:rPr>
      </w:pPr>
    </w:p>
    <w:p w14:paraId="16AEA9F1" w14:textId="77777777" w:rsidR="00DC3E32" w:rsidRDefault="00DC3E32" w:rsidP="00DC3E32">
      <w:pPr>
        <w:rPr>
          <w:b/>
          <w:bCs/>
          <w:color w:val="F4B083" w:themeColor="accent2" w:themeTint="99"/>
          <w:sz w:val="32"/>
          <w:szCs w:val="32"/>
          <w:lang w:val="en-IN"/>
        </w:rPr>
      </w:pPr>
    </w:p>
    <w:p w14:paraId="1ACB4ECE" w14:textId="77777777" w:rsidR="00111003" w:rsidRDefault="00DC3E32" w:rsidP="00DC3E32">
      <w:pPr>
        <w:rPr>
          <w:b/>
          <w:bCs/>
          <w:color w:val="F4B083" w:themeColor="accent2" w:themeTint="99"/>
          <w:sz w:val="32"/>
          <w:szCs w:val="32"/>
          <w:lang w:val="en-IN"/>
        </w:rPr>
      </w:pPr>
      <w:r>
        <w:rPr>
          <w:b/>
          <w:bCs/>
          <w:color w:val="F4B083" w:themeColor="accent2" w:themeTint="99"/>
          <w:sz w:val="32"/>
          <w:szCs w:val="32"/>
          <w:lang w:val="en-IN"/>
        </w:rPr>
        <w:t xml:space="preserve">             </w:t>
      </w:r>
    </w:p>
    <w:p w14:paraId="278B5E8F" w14:textId="76BF0FBA" w:rsidR="00DC3E32" w:rsidRDefault="00DC3E32" w:rsidP="00DC3E32">
      <w:pPr>
        <w:rPr>
          <w:b/>
          <w:bCs/>
          <w:color w:val="F4B083" w:themeColor="accent2" w:themeTint="99"/>
          <w:sz w:val="32"/>
          <w:szCs w:val="32"/>
          <w:lang w:val="en-IN"/>
        </w:rPr>
      </w:pPr>
      <w:r>
        <w:rPr>
          <w:b/>
          <w:bCs/>
          <w:color w:val="F4B083" w:themeColor="accent2" w:themeTint="99"/>
          <w:sz w:val="32"/>
          <w:szCs w:val="32"/>
          <w:lang w:val="en-IN"/>
        </w:rPr>
        <w:t xml:space="preserve">  </w:t>
      </w:r>
      <w:r w:rsidRPr="00DC3E32">
        <w:rPr>
          <w:b/>
          <w:bCs/>
          <w:color w:val="F4B083" w:themeColor="accent2" w:themeTint="99"/>
          <w:sz w:val="32"/>
          <w:szCs w:val="32"/>
          <w:lang w:val="en-IN"/>
        </w:rPr>
        <w:t>What is the distribution of supplier ratings?</w:t>
      </w:r>
    </w:p>
    <w:p w14:paraId="6C3A19C7" w14:textId="77777777" w:rsidR="007E0EE3" w:rsidRDefault="007E0EE3" w:rsidP="00DC3E32">
      <w:pPr>
        <w:rPr>
          <w:b/>
          <w:bCs/>
          <w:color w:val="F4B083" w:themeColor="accent2" w:themeTint="99"/>
          <w:sz w:val="32"/>
          <w:szCs w:val="32"/>
          <w:lang w:val="en-IN"/>
        </w:rPr>
      </w:pPr>
    </w:p>
    <w:p w14:paraId="4496700F" w14:textId="547BFFAB" w:rsidR="007E0EE3" w:rsidRPr="007E0EE3" w:rsidRDefault="007E0EE3" w:rsidP="007E0EE3">
      <w:pPr>
        <w:rPr>
          <w:sz w:val="28"/>
          <w:szCs w:val="28"/>
          <w:lang w:val="en-IN"/>
        </w:rPr>
      </w:pPr>
      <w:r w:rsidRPr="007E0EE3">
        <w:rPr>
          <w:sz w:val="28"/>
          <w:szCs w:val="28"/>
        </w:rPr>
        <w:t xml:space="preserve">The distribution of supplier ratings based on revenue generated, as shown in the chart, indicates that the majority of suppliers have received lower ratings. Rating </w:t>
      </w:r>
      <w:r w:rsidRPr="007E0EE3">
        <w:rPr>
          <w:b/>
          <w:bCs/>
          <w:sz w:val="28"/>
          <w:szCs w:val="28"/>
        </w:rPr>
        <w:t>2(greater than 25000 revenue and below 50000 revenue</w:t>
      </w:r>
      <w:r>
        <w:rPr>
          <w:b/>
          <w:bCs/>
          <w:sz w:val="28"/>
          <w:szCs w:val="28"/>
        </w:rPr>
        <w:t>s</w:t>
      </w:r>
      <w:r w:rsidRPr="007E0EE3">
        <w:rPr>
          <w:b/>
          <w:bCs/>
          <w:sz w:val="28"/>
          <w:szCs w:val="28"/>
        </w:rPr>
        <w:t xml:space="preserve"> generated) </w:t>
      </w:r>
      <w:r w:rsidRPr="007E0EE3">
        <w:rPr>
          <w:sz w:val="28"/>
          <w:szCs w:val="28"/>
        </w:rPr>
        <w:t xml:space="preserve">has the highest count with </w:t>
      </w:r>
      <w:r w:rsidRPr="007E0EE3">
        <w:rPr>
          <w:b/>
          <w:bCs/>
          <w:sz w:val="28"/>
          <w:szCs w:val="28"/>
        </w:rPr>
        <w:t>12 suppliers</w:t>
      </w:r>
      <w:r w:rsidRPr="007E0EE3">
        <w:rPr>
          <w:sz w:val="28"/>
          <w:szCs w:val="28"/>
        </w:rPr>
        <w:t xml:space="preserve">, followed by </w:t>
      </w:r>
      <w:r w:rsidRPr="007E0EE3">
        <w:rPr>
          <w:b/>
          <w:bCs/>
          <w:sz w:val="28"/>
          <w:szCs w:val="28"/>
        </w:rPr>
        <w:t>rating 1</w:t>
      </w:r>
      <w:r w:rsidRPr="007E0EE3">
        <w:rPr>
          <w:sz w:val="28"/>
          <w:szCs w:val="28"/>
        </w:rPr>
        <w:t xml:space="preserve"> with </w:t>
      </w:r>
      <w:r w:rsidRPr="007E0EE3">
        <w:rPr>
          <w:b/>
          <w:bCs/>
          <w:sz w:val="28"/>
          <w:szCs w:val="28"/>
        </w:rPr>
        <w:t>10 suppliers</w:t>
      </w:r>
      <w:r w:rsidRPr="007E0EE3">
        <w:rPr>
          <w:sz w:val="28"/>
          <w:szCs w:val="28"/>
        </w:rPr>
        <w:t xml:space="preserve">, showing a concentration in the lower rating range. In contrast, higher ratings are less frequent, with only </w:t>
      </w:r>
      <w:r w:rsidRPr="007E0EE3">
        <w:rPr>
          <w:b/>
          <w:bCs/>
          <w:sz w:val="28"/>
          <w:szCs w:val="28"/>
        </w:rPr>
        <w:t>4 suppliers each receiving ratings of 3 and 5</w:t>
      </w:r>
      <w:r w:rsidRPr="007E0EE3">
        <w:rPr>
          <w:sz w:val="28"/>
          <w:szCs w:val="28"/>
        </w:rPr>
        <w:t xml:space="preserve">, and no suppliers rated </w:t>
      </w:r>
      <w:r w:rsidRPr="007E0EE3">
        <w:rPr>
          <w:b/>
          <w:bCs/>
          <w:sz w:val="28"/>
          <w:szCs w:val="28"/>
        </w:rPr>
        <w:t>4</w:t>
      </w:r>
      <w:r w:rsidRPr="007E0EE3">
        <w:rPr>
          <w:sz w:val="28"/>
          <w:szCs w:val="28"/>
        </w:rPr>
        <w:t>. This suggests that supplier performance is skewed toward the lower end, indicating potential concerns with supplier quality or consistency. It may be beneficial to investigate the factors contributing to these lower ratings and take steps to improve supplier performance.</w:t>
      </w:r>
    </w:p>
    <w:p w14:paraId="3E635E7F" w14:textId="77777777" w:rsidR="00DC3E32" w:rsidRPr="00DC3E32" w:rsidRDefault="00DC3E32" w:rsidP="00DC3E32">
      <w:pPr>
        <w:rPr>
          <w:color w:val="F4B083" w:themeColor="accent2" w:themeTint="99"/>
          <w:sz w:val="32"/>
          <w:szCs w:val="32"/>
          <w:lang w:val="en-IN"/>
        </w:rPr>
      </w:pPr>
    </w:p>
    <w:p w14:paraId="4F8E0E1F" w14:textId="2CC3330B" w:rsidR="006C4359" w:rsidRDefault="007E0EE3" w:rsidP="00574F0C">
      <w:pPr>
        <w:rPr>
          <w:color w:val="F4B083" w:themeColor="accent2" w:themeTint="99"/>
          <w:sz w:val="32"/>
          <w:szCs w:val="32"/>
        </w:rPr>
      </w:pPr>
      <w:r w:rsidRPr="00C02F72">
        <w:rPr>
          <w:noProof/>
          <w:color w:val="F4B083" w:themeColor="accent2" w:themeTint="99"/>
          <w:sz w:val="32"/>
          <w:szCs w:val="32"/>
        </w:rPr>
        <w:drawing>
          <wp:anchor distT="0" distB="0" distL="114300" distR="114300" simplePos="0" relativeHeight="251685888" behindDoc="0" locked="0" layoutInCell="1" allowOverlap="1" wp14:anchorId="011023B7" wp14:editId="326B6A0D">
            <wp:simplePos x="0" y="0"/>
            <wp:positionH relativeFrom="column">
              <wp:posOffset>-116006</wp:posOffset>
            </wp:positionH>
            <wp:positionV relativeFrom="paragraph">
              <wp:posOffset>321480</wp:posOffset>
            </wp:positionV>
            <wp:extent cx="5663380" cy="4424516"/>
            <wp:effectExtent l="0" t="0" r="0" b="0"/>
            <wp:wrapSquare wrapText="bothSides"/>
            <wp:docPr id="785711286" name="Content Placeholder 8">
              <a:extLst xmlns:a="http://schemas.openxmlformats.org/drawingml/2006/main">
                <a:ext uri="{FF2B5EF4-FFF2-40B4-BE49-F238E27FC236}">
                  <a16:creationId xmlns:a16="http://schemas.microsoft.com/office/drawing/2014/main" id="{191B2009-60D8-A8C4-F5B6-6DE98F7CE51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191B2009-60D8-A8C4-F5B6-6DE98F7CE51B}"/>
                        </a:ext>
                      </a:extLst>
                    </pic:cNvPr>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663380" cy="4424516"/>
                    </a:xfrm>
                    <a:prstGeom prst="rect">
                      <a:avLst/>
                    </a:prstGeom>
                  </pic:spPr>
                </pic:pic>
              </a:graphicData>
            </a:graphic>
          </wp:anchor>
        </w:drawing>
      </w:r>
    </w:p>
    <w:p w14:paraId="0946E82F" w14:textId="4400354D" w:rsidR="00DC3E32" w:rsidRDefault="00DC3E32" w:rsidP="00574F0C">
      <w:pPr>
        <w:rPr>
          <w:color w:val="F4B083" w:themeColor="accent2" w:themeTint="99"/>
          <w:sz w:val="32"/>
          <w:szCs w:val="32"/>
        </w:rPr>
      </w:pPr>
    </w:p>
    <w:p w14:paraId="4FBA1B4C" w14:textId="50B74B58" w:rsidR="007E0EE3" w:rsidRDefault="007E0EE3" w:rsidP="00574F0C">
      <w:pPr>
        <w:rPr>
          <w:color w:val="F4B083" w:themeColor="accent2" w:themeTint="99"/>
          <w:sz w:val="32"/>
          <w:szCs w:val="32"/>
        </w:rPr>
      </w:pPr>
    </w:p>
    <w:p w14:paraId="7EEFB631" w14:textId="77777777" w:rsidR="007E0EE3" w:rsidRDefault="007E0EE3" w:rsidP="00574F0C">
      <w:pPr>
        <w:rPr>
          <w:color w:val="F4B083" w:themeColor="accent2" w:themeTint="99"/>
          <w:sz w:val="32"/>
          <w:szCs w:val="32"/>
        </w:rPr>
      </w:pPr>
    </w:p>
    <w:p w14:paraId="0DCF2138" w14:textId="77777777" w:rsidR="006D7F76" w:rsidRDefault="006D7F76" w:rsidP="008A4B6D">
      <w:pPr>
        <w:rPr>
          <w:b/>
          <w:bCs/>
          <w:color w:val="F4B083" w:themeColor="accent2" w:themeTint="99"/>
          <w:sz w:val="32"/>
          <w:szCs w:val="32"/>
        </w:rPr>
      </w:pPr>
    </w:p>
    <w:p w14:paraId="767C9F9A" w14:textId="77777777" w:rsidR="006D7F76" w:rsidRDefault="006D7F76" w:rsidP="008A4B6D">
      <w:pPr>
        <w:rPr>
          <w:b/>
          <w:bCs/>
          <w:color w:val="F4B083" w:themeColor="accent2" w:themeTint="99"/>
          <w:sz w:val="32"/>
          <w:szCs w:val="32"/>
        </w:rPr>
      </w:pPr>
    </w:p>
    <w:p w14:paraId="7CC07A35" w14:textId="77777777" w:rsidR="006D7F76" w:rsidRDefault="006D7F76" w:rsidP="008A4B6D">
      <w:pPr>
        <w:rPr>
          <w:b/>
          <w:bCs/>
          <w:color w:val="F4B083" w:themeColor="accent2" w:themeTint="99"/>
          <w:sz w:val="32"/>
          <w:szCs w:val="32"/>
        </w:rPr>
      </w:pPr>
    </w:p>
    <w:p w14:paraId="1D7E7630" w14:textId="77777777" w:rsidR="006D7F76" w:rsidRDefault="006D7F76" w:rsidP="008A4B6D">
      <w:pPr>
        <w:rPr>
          <w:b/>
          <w:bCs/>
          <w:color w:val="F4B083" w:themeColor="accent2" w:themeTint="99"/>
          <w:sz w:val="32"/>
          <w:szCs w:val="32"/>
        </w:rPr>
      </w:pPr>
    </w:p>
    <w:p w14:paraId="46C08BDF" w14:textId="77777777" w:rsidR="00111003" w:rsidRDefault="00111003" w:rsidP="008A4B6D">
      <w:pPr>
        <w:rPr>
          <w:b/>
          <w:bCs/>
          <w:color w:val="F4B083" w:themeColor="accent2" w:themeTint="99"/>
          <w:sz w:val="32"/>
          <w:szCs w:val="32"/>
        </w:rPr>
      </w:pPr>
    </w:p>
    <w:p w14:paraId="545AD037" w14:textId="049AEE9C" w:rsidR="008A4B6D" w:rsidRPr="008A4B6D" w:rsidRDefault="008A4B6D" w:rsidP="008A4B6D">
      <w:pPr>
        <w:rPr>
          <w:color w:val="F4B083" w:themeColor="accent2" w:themeTint="99"/>
          <w:sz w:val="32"/>
          <w:szCs w:val="32"/>
          <w:lang w:val="en-IN"/>
        </w:rPr>
      </w:pPr>
      <w:r w:rsidRPr="008A4B6D">
        <w:rPr>
          <w:b/>
          <w:bCs/>
          <w:color w:val="F4B083" w:themeColor="accent2" w:themeTint="99"/>
          <w:sz w:val="32"/>
          <w:szCs w:val="32"/>
        </w:rPr>
        <w:t>How does the pricing structure vary across different suppliers?</w:t>
      </w:r>
    </w:p>
    <w:p w14:paraId="1612AB1C" w14:textId="0AF098BB" w:rsidR="007E0EE3" w:rsidRDefault="007E0EE3" w:rsidP="00574F0C">
      <w:pPr>
        <w:rPr>
          <w:color w:val="F4B083" w:themeColor="accent2" w:themeTint="99"/>
          <w:sz w:val="32"/>
          <w:szCs w:val="32"/>
        </w:rPr>
      </w:pPr>
    </w:p>
    <w:p w14:paraId="6E09CA85" w14:textId="212AE794" w:rsidR="00851B7E" w:rsidRDefault="00851B7E" w:rsidP="00851B7E">
      <w:pPr>
        <w:rPr>
          <w:sz w:val="28"/>
          <w:szCs w:val="28"/>
        </w:rPr>
      </w:pPr>
      <w:r w:rsidRPr="00851B7E">
        <w:rPr>
          <w:sz w:val="28"/>
          <w:szCs w:val="28"/>
        </w:rPr>
        <w:t xml:space="preserve">The pricing structure across different suppliers, as depicted in the box plot, shows significant variation. Supplier </w:t>
      </w:r>
      <w:r w:rsidRPr="00851B7E">
        <w:rPr>
          <w:b/>
          <w:bCs/>
          <w:sz w:val="28"/>
          <w:szCs w:val="28"/>
        </w:rPr>
        <w:t>ID 12</w:t>
      </w:r>
      <w:r w:rsidRPr="00851B7E">
        <w:rPr>
          <w:sz w:val="28"/>
          <w:szCs w:val="28"/>
        </w:rPr>
        <w:t xml:space="preserve"> has the highest sum of unit prices at </w:t>
      </w:r>
      <w:r w:rsidRPr="00851B7E">
        <w:rPr>
          <w:b/>
          <w:bCs/>
          <w:sz w:val="28"/>
          <w:szCs w:val="28"/>
        </w:rPr>
        <w:t>223.39</w:t>
      </w:r>
      <w:r w:rsidRPr="00851B7E">
        <w:rPr>
          <w:sz w:val="28"/>
          <w:szCs w:val="28"/>
        </w:rPr>
        <w:t xml:space="preserve">, followed by Supplier </w:t>
      </w:r>
      <w:r w:rsidRPr="00851B7E">
        <w:rPr>
          <w:b/>
          <w:bCs/>
          <w:sz w:val="28"/>
          <w:szCs w:val="28"/>
        </w:rPr>
        <w:t>ID 7</w:t>
      </w:r>
      <w:r w:rsidRPr="00851B7E">
        <w:rPr>
          <w:sz w:val="28"/>
          <w:szCs w:val="28"/>
        </w:rPr>
        <w:t xml:space="preserve"> with </w:t>
      </w:r>
      <w:r w:rsidRPr="00851B7E">
        <w:rPr>
          <w:b/>
          <w:bCs/>
          <w:sz w:val="28"/>
          <w:szCs w:val="28"/>
        </w:rPr>
        <w:t>177.85</w:t>
      </w:r>
      <w:r w:rsidRPr="00851B7E">
        <w:rPr>
          <w:sz w:val="28"/>
          <w:szCs w:val="28"/>
        </w:rPr>
        <w:t xml:space="preserve">, indicating that these suppliers provide higher-priced products. On the other hand, Supplier </w:t>
      </w:r>
      <w:r w:rsidRPr="00851B7E">
        <w:rPr>
          <w:b/>
          <w:bCs/>
          <w:sz w:val="28"/>
          <w:szCs w:val="28"/>
        </w:rPr>
        <w:t>ID 10</w:t>
      </w:r>
      <w:r w:rsidRPr="00851B7E">
        <w:rPr>
          <w:sz w:val="28"/>
          <w:szCs w:val="28"/>
        </w:rPr>
        <w:t xml:space="preserve"> has the lowest sum of unit prices at </w:t>
      </w:r>
      <w:r w:rsidRPr="00851B7E">
        <w:rPr>
          <w:b/>
          <w:bCs/>
          <w:sz w:val="28"/>
          <w:szCs w:val="28"/>
        </w:rPr>
        <w:t>4.50</w:t>
      </w:r>
      <w:r w:rsidRPr="00851B7E">
        <w:rPr>
          <w:sz w:val="28"/>
          <w:szCs w:val="28"/>
        </w:rPr>
        <w:t>, highlighting a substantial disparity in pricing among suppliers. The presence of outliers in the chart suggests that certain suppliers offer exceptionally high-priced products, while most suppliers have pricing concentrated within a lower and more consistent range. This variation in pricing could be due to differences in product categories, quality, or market positioning among suppliers.</w:t>
      </w:r>
    </w:p>
    <w:p w14:paraId="09C3E539" w14:textId="445AD090" w:rsidR="00851B7E" w:rsidRDefault="00AF25B4" w:rsidP="00851B7E">
      <w:pPr>
        <w:rPr>
          <w:sz w:val="28"/>
          <w:szCs w:val="28"/>
        </w:rPr>
      </w:pPr>
      <w:r w:rsidRPr="00AF25B4">
        <w:rPr>
          <w:noProof/>
          <w:sz w:val="28"/>
          <w:szCs w:val="28"/>
        </w:rPr>
        <w:drawing>
          <wp:anchor distT="0" distB="0" distL="114300" distR="114300" simplePos="0" relativeHeight="251686912" behindDoc="0" locked="0" layoutInCell="1" allowOverlap="1" wp14:anchorId="6223C381" wp14:editId="6AFFF741">
            <wp:simplePos x="0" y="0"/>
            <wp:positionH relativeFrom="margin">
              <wp:align>right</wp:align>
            </wp:positionH>
            <wp:positionV relativeFrom="paragraph">
              <wp:posOffset>277504</wp:posOffset>
            </wp:positionV>
            <wp:extent cx="5731510" cy="4722495"/>
            <wp:effectExtent l="0" t="0" r="2540" b="1905"/>
            <wp:wrapSquare wrapText="bothSides"/>
            <wp:docPr id="1782473771" name="Content Placeholder 5">
              <a:extLst xmlns:a="http://schemas.openxmlformats.org/drawingml/2006/main">
                <a:ext uri="{FF2B5EF4-FFF2-40B4-BE49-F238E27FC236}">
                  <a16:creationId xmlns:a16="http://schemas.microsoft.com/office/drawing/2014/main" id="{9772C893-C545-7ED1-D97D-8B227855437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9772C893-C545-7ED1-D97D-8B2278554371}"/>
                        </a:ext>
                      </a:extLst>
                    </pic:cNvPr>
                    <pic:cNvPicPr>
                      <a:picLocks noGrp="1"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4722495"/>
                    </a:xfrm>
                    <a:prstGeom prst="rect">
                      <a:avLst/>
                    </a:prstGeom>
                  </pic:spPr>
                </pic:pic>
              </a:graphicData>
            </a:graphic>
          </wp:anchor>
        </w:drawing>
      </w:r>
    </w:p>
    <w:p w14:paraId="3FF60334" w14:textId="77777777" w:rsidR="00851B7E" w:rsidRDefault="00851B7E" w:rsidP="00851B7E">
      <w:pPr>
        <w:rPr>
          <w:sz w:val="28"/>
          <w:szCs w:val="28"/>
        </w:rPr>
      </w:pPr>
    </w:p>
    <w:p w14:paraId="14E48330" w14:textId="7EFCD3EB" w:rsidR="00851B7E" w:rsidRDefault="00851B7E" w:rsidP="00851B7E">
      <w:pPr>
        <w:rPr>
          <w:sz w:val="28"/>
          <w:szCs w:val="28"/>
          <w:lang w:val="en-IN"/>
        </w:rPr>
      </w:pPr>
    </w:p>
    <w:p w14:paraId="0C6CCEC1" w14:textId="77777777" w:rsidR="009A204F" w:rsidRDefault="009A204F" w:rsidP="00851B7E">
      <w:pPr>
        <w:rPr>
          <w:sz w:val="28"/>
          <w:szCs w:val="28"/>
          <w:lang w:val="en-IN"/>
        </w:rPr>
      </w:pPr>
    </w:p>
    <w:p w14:paraId="6CE1A4BA" w14:textId="77777777" w:rsidR="009A204F" w:rsidRDefault="009A204F" w:rsidP="00851B7E">
      <w:pPr>
        <w:rPr>
          <w:sz w:val="28"/>
          <w:szCs w:val="28"/>
          <w:lang w:val="en-IN"/>
        </w:rPr>
      </w:pPr>
    </w:p>
    <w:p w14:paraId="7530D494" w14:textId="77777777" w:rsidR="009A204F" w:rsidRDefault="009A204F" w:rsidP="00851B7E">
      <w:pPr>
        <w:rPr>
          <w:sz w:val="28"/>
          <w:szCs w:val="28"/>
          <w:lang w:val="en-IN"/>
        </w:rPr>
      </w:pPr>
    </w:p>
    <w:p w14:paraId="6A98F363" w14:textId="77777777" w:rsidR="009A204F" w:rsidRDefault="009A204F" w:rsidP="00851B7E">
      <w:pPr>
        <w:rPr>
          <w:sz w:val="28"/>
          <w:szCs w:val="28"/>
          <w:lang w:val="en-IN"/>
        </w:rPr>
      </w:pPr>
    </w:p>
    <w:p w14:paraId="00C248AD" w14:textId="77777777" w:rsidR="009A204F" w:rsidRDefault="009A204F" w:rsidP="00851B7E">
      <w:pPr>
        <w:rPr>
          <w:sz w:val="28"/>
          <w:szCs w:val="28"/>
          <w:lang w:val="en-IN"/>
        </w:rPr>
      </w:pPr>
    </w:p>
    <w:p w14:paraId="73772B1E" w14:textId="77777777" w:rsidR="009A204F" w:rsidRDefault="009A204F" w:rsidP="00851B7E">
      <w:pPr>
        <w:rPr>
          <w:sz w:val="28"/>
          <w:szCs w:val="28"/>
          <w:lang w:val="en-IN"/>
        </w:rPr>
      </w:pPr>
    </w:p>
    <w:p w14:paraId="3DE9A768" w14:textId="77777777" w:rsidR="009A204F" w:rsidRDefault="009A204F" w:rsidP="00851B7E">
      <w:pPr>
        <w:rPr>
          <w:sz w:val="28"/>
          <w:szCs w:val="28"/>
          <w:lang w:val="en-IN"/>
        </w:rPr>
      </w:pPr>
    </w:p>
    <w:p w14:paraId="635BAFCD" w14:textId="77777777" w:rsidR="009A204F" w:rsidRPr="00851B7E" w:rsidRDefault="009A204F" w:rsidP="00851B7E">
      <w:pPr>
        <w:rPr>
          <w:sz w:val="28"/>
          <w:szCs w:val="28"/>
          <w:lang w:val="en-IN"/>
        </w:rPr>
      </w:pPr>
    </w:p>
    <w:p w14:paraId="2FAE8864" w14:textId="2204AB57" w:rsidR="00305723" w:rsidRDefault="00305723" w:rsidP="00305723">
      <w:pPr>
        <w:jc w:val="both"/>
        <w:rPr>
          <w:b/>
          <w:bCs/>
          <w:color w:val="F4B083" w:themeColor="accent2" w:themeTint="99"/>
          <w:sz w:val="32"/>
          <w:szCs w:val="32"/>
        </w:rPr>
      </w:pPr>
      <w:r w:rsidRPr="00305723">
        <w:rPr>
          <w:b/>
          <w:bCs/>
          <w:color w:val="F4B083" w:themeColor="accent2" w:themeTint="99"/>
          <w:sz w:val="32"/>
          <w:szCs w:val="32"/>
        </w:rPr>
        <w:t>Can we visualize the geographical distribution of suppliers using a map or bubble chart?</w:t>
      </w:r>
    </w:p>
    <w:p w14:paraId="1834212B" w14:textId="61C7A2DC" w:rsidR="00305723" w:rsidRDefault="00305723" w:rsidP="00305723">
      <w:pPr>
        <w:jc w:val="both"/>
        <w:rPr>
          <w:b/>
          <w:bCs/>
          <w:color w:val="F4B083" w:themeColor="accent2" w:themeTint="99"/>
          <w:sz w:val="32"/>
          <w:szCs w:val="32"/>
        </w:rPr>
      </w:pPr>
    </w:p>
    <w:p w14:paraId="5D984912" w14:textId="2A9E1F55" w:rsidR="00305723" w:rsidRDefault="00305723" w:rsidP="00305723">
      <w:pPr>
        <w:jc w:val="both"/>
        <w:rPr>
          <w:sz w:val="32"/>
          <w:szCs w:val="32"/>
        </w:rPr>
      </w:pPr>
      <w:r w:rsidRPr="00305723">
        <w:rPr>
          <w:sz w:val="32"/>
          <w:szCs w:val="32"/>
        </w:rPr>
        <w:t>The geographical distribution of suppliers, as visualized on the map, provides valuable insights into their locations and revenue contributions. Supplier ID 18 from France has the highest revenue of 163,135, followed closely by Supplier ID 12 from Germany with 155,956, revenue indicating strong market presence and sales performance in these regions. On the other hand, Supplier ID 10 from Brazil, with the lowest revenue of 4,286.5, suggests limited business activity. The distribution highlights a diverse supplier network spanning North America, Europe, Asia, Australia, and South America, with key hubs in cities like Berlin, London, Tokyo, and São Paulo. This visualization is useful for identifying high-performing regions, optimizing supplier partnerships, and strategizing future business expansion.</w:t>
      </w:r>
    </w:p>
    <w:p w14:paraId="4B7AEF0D" w14:textId="0F24D719" w:rsidR="009A204F" w:rsidRDefault="009A204F" w:rsidP="00305723">
      <w:pPr>
        <w:jc w:val="both"/>
        <w:rPr>
          <w:sz w:val="32"/>
          <w:szCs w:val="32"/>
        </w:rPr>
      </w:pPr>
      <w:r w:rsidRPr="008C0091">
        <w:rPr>
          <w:noProof/>
          <w:sz w:val="32"/>
          <w:szCs w:val="32"/>
        </w:rPr>
        <w:drawing>
          <wp:anchor distT="0" distB="0" distL="114300" distR="114300" simplePos="0" relativeHeight="251687936" behindDoc="0" locked="0" layoutInCell="1" allowOverlap="1" wp14:anchorId="5CED76CA" wp14:editId="135C9E0C">
            <wp:simplePos x="0" y="0"/>
            <wp:positionH relativeFrom="margin">
              <wp:align>right</wp:align>
            </wp:positionH>
            <wp:positionV relativeFrom="paragraph">
              <wp:posOffset>395162</wp:posOffset>
            </wp:positionV>
            <wp:extent cx="5731510" cy="4754880"/>
            <wp:effectExtent l="0" t="0" r="2540" b="7620"/>
            <wp:wrapSquare wrapText="bothSides"/>
            <wp:docPr id="1070026571" name="Content Placeholder 5">
              <a:extLst xmlns:a="http://schemas.openxmlformats.org/drawingml/2006/main">
                <a:ext uri="{FF2B5EF4-FFF2-40B4-BE49-F238E27FC236}">
                  <a16:creationId xmlns:a16="http://schemas.microsoft.com/office/drawing/2014/main" id="{3FE60EEE-B0D0-7BCD-A9F9-BD378173EFD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5">
                      <a:extLst>
                        <a:ext uri="{FF2B5EF4-FFF2-40B4-BE49-F238E27FC236}">
                          <a16:creationId xmlns:a16="http://schemas.microsoft.com/office/drawing/2014/main" id="{3FE60EEE-B0D0-7BCD-A9F9-BD378173EFD5}"/>
                        </a:ext>
                      </a:extLst>
                    </pic:cNvPr>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4754880"/>
                    </a:xfrm>
                    <a:prstGeom prst="rect">
                      <a:avLst/>
                    </a:prstGeom>
                  </pic:spPr>
                </pic:pic>
              </a:graphicData>
            </a:graphic>
          </wp:anchor>
        </w:drawing>
      </w:r>
    </w:p>
    <w:p w14:paraId="7C6FC01B" w14:textId="26CBEE04" w:rsidR="00305723" w:rsidRDefault="00305723" w:rsidP="00305723">
      <w:pPr>
        <w:jc w:val="both"/>
        <w:rPr>
          <w:sz w:val="32"/>
          <w:szCs w:val="32"/>
        </w:rPr>
      </w:pPr>
    </w:p>
    <w:p w14:paraId="6D9B3437" w14:textId="73CA09D3" w:rsidR="00305723" w:rsidRDefault="00305723" w:rsidP="00305723">
      <w:pPr>
        <w:jc w:val="both"/>
        <w:rPr>
          <w:sz w:val="32"/>
          <w:szCs w:val="32"/>
        </w:rPr>
      </w:pPr>
    </w:p>
    <w:p w14:paraId="06C3F37B" w14:textId="77777777" w:rsidR="00305723" w:rsidRDefault="00305723" w:rsidP="00305723">
      <w:pPr>
        <w:jc w:val="both"/>
        <w:rPr>
          <w:sz w:val="32"/>
          <w:szCs w:val="32"/>
        </w:rPr>
      </w:pPr>
    </w:p>
    <w:p w14:paraId="1AC3BF82" w14:textId="3A66EE67" w:rsidR="008C0091" w:rsidRDefault="003E35FA" w:rsidP="00CF610A">
      <w:pPr>
        <w:pStyle w:val="Title"/>
      </w:pPr>
      <w:r w:rsidRPr="003E35FA">
        <w:rPr>
          <w:noProof/>
        </w:rPr>
        <w:drawing>
          <wp:anchor distT="0" distB="0" distL="114300" distR="114300" simplePos="0" relativeHeight="251688960" behindDoc="0" locked="0" layoutInCell="1" allowOverlap="1" wp14:anchorId="320B932B" wp14:editId="1BB59548">
            <wp:simplePos x="0" y="0"/>
            <wp:positionH relativeFrom="margin">
              <wp:posOffset>-500380</wp:posOffset>
            </wp:positionH>
            <wp:positionV relativeFrom="paragraph">
              <wp:posOffset>938530</wp:posOffset>
            </wp:positionV>
            <wp:extent cx="6741795" cy="6705600"/>
            <wp:effectExtent l="0" t="0" r="1905" b="0"/>
            <wp:wrapSquare wrapText="bothSides"/>
            <wp:docPr id="5" name="Picture 4">
              <a:extLst xmlns:a="http://schemas.openxmlformats.org/drawingml/2006/main">
                <a:ext uri="{FF2B5EF4-FFF2-40B4-BE49-F238E27FC236}">
                  <a16:creationId xmlns:a16="http://schemas.microsoft.com/office/drawing/2014/main" id="{C3BB15A7-93DC-9EC4-1242-4E04185B9F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3BB15A7-93DC-9EC4-1242-4E04185B9F7A}"/>
                        </a:ext>
                      </a:extLst>
                    </pic:cNvPr>
                    <pic:cNvPicPr>
                      <a:picLocks noChangeAspect="1"/>
                    </pic:cNvPicPr>
                  </pic:nvPicPr>
                  <pic:blipFill>
                    <a:blip r:embed="rId38">
                      <a:extLst>
                        <a:ext uri="{28A0092B-C50C-407E-A947-70E740481C1C}">
                          <a14:useLocalDpi xmlns:a14="http://schemas.microsoft.com/office/drawing/2010/main" val="0"/>
                        </a:ext>
                      </a:extLst>
                    </a:blip>
                    <a:srcRect l="558" t="1546" r="558"/>
                    <a:stretch/>
                  </pic:blipFill>
                  <pic:spPr>
                    <a:xfrm>
                      <a:off x="0" y="0"/>
                      <a:ext cx="6741795" cy="6705600"/>
                    </a:xfrm>
                    <a:prstGeom prst="rect">
                      <a:avLst/>
                    </a:prstGeom>
                  </pic:spPr>
                </pic:pic>
              </a:graphicData>
            </a:graphic>
            <wp14:sizeRelH relativeFrom="margin">
              <wp14:pctWidth>0</wp14:pctWidth>
            </wp14:sizeRelH>
            <wp14:sizeRelV relativeFrom="margin">
              <wp14:pctHeight>0</wp14:pctHeight>
            </wp14:sizeRelV>
          </wp:anchor>
        </w:drawing>
      </w:r>
      <w:r w:rsidR="00CF610A" w:rsidRPr="00CF610A">
        <w:t>EDA Problem statements</w:t>
      </w:r>
    </w:p>
    <w:p w14:paraId="2A6ACEAE" w14:textId="667891C5" w:rsidR="00CF610A" w:rsidRDefault="00CF610A" w:rsidP="00CF610A"/>
    <w:p w14:paraId="1966BA7E" w14:textId="30795963" w:rsidR="00CF610A" w:rsidRPr="00CF610A" w:rsidRDefault="00CF610A" w:rsidP="00CF610A"/>
    <w:p w14:paraId="5C39155B" w14:textId="2CA06D99" w:rsidR="00305723" w:rsidRPr="00305723" w:rsidRDefault="00305723" w:rsidP="00305723">
      <w:pPr>
        <w:jc w:val="both"/>
        <w:rPr>
          <w:sz w:val="32"/>
          <w:szCs w:val="32"/>
          <w:lang w:val="en-IN"/>
        </w:rPr>
      </w:pPr>
    </w:p>
    <w:p w14:paraId="065EA027" w14:textId="77777777" w:rsidR="00234118" w:rsidRDefault="00234118" w:rsidP="00234118">
      <w:pPr>
        <w:jc w:val="both"/>
        <w:rPr>
          <w:b/>
          <w:bCs/>
          <w:color w:val="F4B083" w:themeColor="accent2" w:themeTint="99"/>
          <w:sz w:val="32"/>
          <w:szCs w:val="32"/>
          <w:lang w:val="en-IN"/>
        </w:rPr>
      </w:pPr>
      <w:r w:rsidRPr="00234118">
        <w:rPr>
          <w:b/>
          <w:bCs/>
          <w:color w:val="F4B083" w:themeColor="accent2" w:themeTint="99"/>
          <w:sz w:val="32"/>
          <w:szCs w:val="32"/>
          <w:lang w:val="en-IN"/>
        </w:rPr>
        <w:t>What are the key factors influencing customer retention or loyalty based on the dataset?</w:t>
      </w:r>
    </w:p>
    <w:p w14:paraId="68AFAD68" w14:textId="77777777" w:rsidR="00234118" w:rsidRDefault="00234118" w:rsidP="00234118">
      <w:pPr>
        <w:jc w:val="both"/>
        <w:rPr>
          <w:b/>
          <w:bCs/>
          <w:color w:val="F4B083" w:themeColor="accent2" w:themeTint="99"/>
          <w:sz w:val="32"/>
          <w:szCs w:val="32"/>
          <w:lang w:val="en-IN"/>
        </w:rPr>
      </w:pPr>
    </w:p>
    <w:p w14:paraId="39AB5256" w14:textId="4B6A90A3" w:rsidR="00871841" w:rsidRDefault="00871841" w:rsidP="00871841">
      <w:pPr>
        <w:jc w:val="both"/>
        <w:rPr>
          <w:sz w:val="28"/>
          <w:szCs w:val="28"/>
        </w:rPr>
      </w:pPr>
      <w:r w:rsidRPr="00871841">
        <w:rPr>
          <w:sz w:val="28"/>
          <w:szCs w:val="28"/>
        </w:rPr>
        <w:t xml:space="preserve">The chart visualizes the relationship between total orders and total discounts received by different customers, highlighting customer retention trends. The </w:t>
      </w:r>
      <w:r w:rsidRPr="00871841">
        <w:rPr>
          <w:b/>
          <w:bCs/>
          <w:sz w:val="28"/>
          <w:szCs w:val="28"/>
        </w:rPr>
        <w:t>Orange bars</w:t>
      </w:r>
      <w:r w:rsidRPr="00871841">
        <w:rPr>
          <w:sz w:val="28"/>
          <w:szCs w:val="28"/>
        </w:rPr>
        <w:t xml:space="preserve"> represent total orders, while the </w:t>
      </w:r>
      <w:r w:rsidRPr="00871841">
        <w:rPr>
          <w:b/>
          <w:bCs/>
          <w:sz w:val="28"/>
          <w:szCs w:val="28"/>
        </w:rPr>
        <w:t>gray bars</w:t>
      </w:r>
      <w:r w:rsidRPr="00871841">
        <w:rPr>
          <w:sz w:val="28"/>
          <w:szCs w:val="28"/>
        </w:rPr>
        <w:t xml:space="preserve"> indicate total discounts, showing how frequently customers purchase and how much discount they utilize. Customers like </w:t>
      </w:r>
      <w:r w:rsidRPr="00871841">
        <w:rPr>
          <w:b/>
          <w:bCs/>
          <w:sz w:val="28"/>
          <w:szCs w:val="28"/>
        </w:rPr>
        <w:t>SAVEA (120 orders, low discount)</w:t>
      </w:r>
      <w:r w:rsidRPr="00871841">
        <w:rPr>
          <w:sz w:val="28"/>
          <w:szCs w:val="28"/>
        </w:rPr>
        <w:t xml:space="preserve"> and </w:t>
      </w:r>
      <w:r w:rsidRPr="00871841">
        <w:rPr>
          <w:b/>
          <w:bCs/>
          <w:sz w:val="28"/>
          <w:szCs w:val="28"/>
        </w:rPr>
        <w:t>HUNGO (100 orders, low discount)</w:t>
      </w:r>
      <w:r w:rsidRPr="00871841">
        <w:rPr>
          <w:sz w:val="28"/>
          <w:szCs w:val="28"/>
        </w:rPr>
        <w:t xml:space="preserve"> demonstrate strong retention with minimal discounts, suggesting they value </w:t>
      </w:r>
      <w:r w:rsidRPr="00871841">
        <w:rPr>
          <w:b/>
          <w:bCs/>
          <w:sz w:val="28"/>
          <w:szCs w:val="28"/>
        </w:rPr>
        <w:t>product quality, availability, and service</w:t>
      </w:r>
      <w:r w:rsidRPr="00871841">
        <w:rPr>
          <w:sz w:val="28"/>
          <w:szCs w:val="28"/>
        </w:rPr>
        <w:t xml:space="preserve"> over price reductions. Meanwhile, </w:t>
      </w:r>
      <w:r w:rsidRPr="00871841">
        <w:rPr>
          <w:b/>
          <w:bCs/>
          <w:sz w:val="28"/>
          <w:szCs w:val="28"/>
        </w:rPr>
        <w:t>WELLI (40+ orders, higher discount)</w:t>
      </w:r>
      <w:r w:rsidRPr="00871841">
        <w:rPr>
          <w:sz w:val="28"/>
          <w:szCs w:val="28"/>
        </w:rPr>
        <w:t xml:space="preserve"> and </w:t>
      </w:r>
      <w:r w:rsidRPr="00871841">
        <w:rPr>
          <w:b/>
          <w:bCs/>
          <w:sz w:val="28"/>
          <w:szCs w:val="28"/>
        </w:rPr>
        <w:t>RANCH (low orders, high discount)</w:t>
      </w:r>
      <w:r w:rsidRPr="00871841">
        <w:rPr>
          <w:sz w:val="28"/>
          <w:szCs w:val="28"/>
        </w:rPr>
        <w:t xml:space="preserve"> indicate price-sensitive buyers who may need promotions to stay engaged. Additionally, </w:t>
      </w:r>
      <w:r w:rsidRPr="00871841">
        <w:rPr>
          <w:b/>
          <w:bCs/>
          <w:sz w:val="28"/>
          <w:szCs w:val="28"/>
        </w:rPr>
        <w:t>GALED and CHOPS (low orders, minimal discount)</w:t>
      </w:r>
      <w:r w:rsidRPr="00871841">
        <w:rPr>
          <w:sz w:val="28"/>
          <w:szCs w:val="28"/>
        </w:rPr>
        <w:t xml:space="preserve"> suggest one-time buyers who may require targeted retention strategies. Beyond discounts, factors like </w:t>
      </w:r>
      <w:r w:rsidRPr="00871841">
        <w:rPr>
          <w:b/>
          <w:bCs/>
          <w:sz w:val="28"/>
          <w:szCs w:val="28"/>
        </w:rPr>
        <w:t>delivery speed, brand reputation, customer service, and personalized loyalty programs</w:t>
      </w:r>
      <w:r w:rsidRPr="00871841">
        <w:rPr>
          <w:sz w:val="28"/>
          <w:szCs w:val="28"/>
        </w:rPr>
        <w:t xml:space="preserve"> also influence retention. Since discounts alone do not guarantee loyalty, Northwind Traders should optimize these aspects to build long-term customer relationships and enhance business sustainability.</w:t>
      </w:r>
    </w:p>
    <w:p w14:paraId="16C655F4" w14:textId="77777777" w:rsidR="00871841" w:rsidRDefault="00871841" w:rsidP="00871841">
      <w:pPr>
        <w:jc w:val="both"/>
        <w:rPr>
          <w:sz w:val="28"/>
          <w:szCs w:val="28"/>
        </w:rPr>
      </w:pPr>
    </w:p>
    <w:p w14:paraId="733A4197" w14:textId="0247A229" w:rsidR="00871841" w:rsidRDefault="00FC0DFA" w:rsidP="00871841">
      <w:pPr>
        <w:jc w:val="both"/>
        <w:rPr>
          <w:sz w:val="28"/>
          <w:szCs w:val="28"/>
        </w:rPr>
      </w:pPr>
      <w:r w:rsidRPr="00FC0DFA">
        <w:rPr>
          <w:noProof/>
          <w:sz w:val="28"/>
          <w:szCs w:val="28"/>
        </w:rPr>
        <w:drawing>
          <wp:anchor distT="0" distB="0" distL="114300" distR="114300" simplePos="0" relativeHeight="251691008" behindDoc="0" locked="0" layoutInCell="1" allowOverlap="1" wp14:anchorId="01AC9380" wp14:editId="406F731F">
            <wp:simplePos x="0" y="0"/>
            <wp:positionH relativeFrom="margin">
              <wp:align>right</wp:align>
            </wp:positionH>
            <wp:positionV relativeFrom="paragraph">
              <wp:posOffset>294596</wp:posOffset>
            </wp:positionV>
            <wp:extent cx="5731510" cy="4699000"/>
            <wp:effectExtent l="0" t="0" r="2540" b="6350"/>
            <wp:wrapSquare wrapText="bothSides"/>
            <wp:docPr id="952471717" name="Chart 1">
              <a:extLst xmlns:a="http://schemas.openxmlformats.org/drawingml/2006/main">
                <a:ext uri="{FF2B5EF4-FFF2-40B4-BE49-F238E27FC236}">
                  <a16:creationId xmlns:a16="http://schemas.microsoft.com/office/drawing/2014/main" id="{EBC7881B-90CC-49E6-95D6-DFA4AED50A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V relativeFrom="margin">
              <wp14:pctHeight>0</wp14:pctHeight>
            </wp14:sizeRelV>
          </wp:anchor>
        </w:drawing>
      </w:r>
    </w:p>
    <w:p w14:paraId="3A89983B" w14:textId="4C2A7A3E" w:rsidR="00871841" w:rsidRDefault="000A136E" w:rsidP="00871841">
      <w:pPr>
        <w:jc w:val="both"/>
        <w:rPr>
          <w:sz w:val="28"/>
          <w:szCs w:val="28"/>
        </w:rPr>
      </w:pPr>
      <w:r>
        <w:rPr>
          <w:sz w:val="28"/>
          <w:szCs w:val="28"/>
        </w:rPr>
        <w:t>From the belo</w:t>
      </w:r>
      <w:r w:rsidR="007B331A">
        <w:rPr>
          <w:sz w:val="28"/>
          <w:szCs w:val="28"/>
        </w:rPr>
        <w:t xml:space="preserve">w SQL query and </w:t>
      </w:r>
      <w:r w:rsidR="0062658B">
        <w:rPr>
          <w:sz w:val="28"/>
          <w:szCs w:val="28"/>
        </w:rPr>
        <w:t>f</w:t>
      </w:r>
      <w:r w:rsidR="007B331A">
        <w:rPr>
          <w:sz w:val="28"/>
          <w:szCs w:val="28"/>
        </w:rPr>
        <w:t xml:space="preserve">rom the table we can find Factors </w:t>
      </w:r>
      <w:r w:rsidR="0062658B">
        <w:rPr>
          <w:sz w:val="28"/>
          <w:szCs w:val="28"/>
        </w:rPr>
        <w:t>based on Customer loyalty</w:t>
      </w:r>
      <w:r w:rsidR="00FE2D6A">
        <w:rPr>
          <w:sz w:val="28"/>
          <w:szCs w:val="28"/>
        </w:rPr>
        <w:t xml:space="preserve"> (</w:t>
      </w:r>
      <w:r w:rsidR="002C4222">
        <w:rPr>
          <w:sz w:val="28"/>
          <w:szCs w:val="28"/>
        </w:rPr>
        <w:t>like total orders and discount).</w:t>
      </w:r>
    </w:p>
    <w:p w14:paraId="1DAA122A" w14:textId="2D94AF9D" w:rsidR="00871841" w:rsidRDefault="00871841" w:rsidP="00871841">
      <w:pPr>
        <w:jc w:val="both"/>
        <w:rPr>
          <w:sz w:val="28"/>
          <w:szCs w:val="28"/>
        </w:rPr>
      </w:pPr>
    </w:p>
    <w:p w14:paraId="0CC02D03" w14:textId="727684AA" w:rsidR="00871841" w:rsidRDefault="0062658B" w:rsidP="00871841">
      <w:pPr>
        <w:jc w:val="both"/>
        <w:rPr>
          <w:sz w:val="28"/>
          <w:szCs w:val="28"/>
        </w:rPr>
      </w:pPr>
      <w:r w:rsidRPr="009E2670">
        <w:rPr>
          <w:noProof/>
          <w:sz w:val="28"/>
          <w:szCs w:val="28"/>
          <w:lang w:val="en-IN"/>
        </w:rPr>
        <w:drawing>
          <wp:anchor distT="0" distB="0" distL="114300" distR="114300" simplePos="0" relativeHeight="251689984" behindDoc="0" locked="0" layoutInCell="1" allowOverlap="1" wp14:anchorId="43B3FF92" wp14:editId="0702D11C">
            <wp:simplePos x="0" y="0"/>
            <wp:positionH relativeFrom="margin">
              <wp:posOffset>-425450</wp:posOffset>
            </wp:positionH>
            <wp:positionV relativeFrom="paragraph">
              <wp:posOffset>240665</wp:posOffset>
            </wp:positionV>
            <wp:extent cx="6496050" cy="5018405"/>
            <wp:effectExtent l="0" t="0" r="0" b="0"/>
            <wp:wrapSquare wrapText="bothSides"/>
            <wp:docPr id="123973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37776" name=""/>
                    <pic:cNvPicPr/>
                  </pic:nvPicPr>
                  <pic:blipFill>
                    <a:blip r:embed="rId40">
                      <a:extLst>
                        <a:ext uri="{28A0092B-C50C-407E-A947-70E740481C1C}">
                          <a14:useLocalDpi xmlns:a14="http://schemas.microsoft.com/office/drawing/2010/main" val="0"/>
                        </a:ext>
                      </a:extLst>
                    </a:blip>
                    <a:stretch>
                      <a:fillRect/>
                    </a:stretch>
                  </pic:blipFill>
                  <pic:spPr>
                    <a:xfrm>
                      <a:off x="0" y="0"/>
                      <a:ext cx="6496050" cy="5018405"/>
                    </a:xfrm>
                    <a:prstGeom prst="rect">
                      <a:avLst/>
                    </a:prstGeom>
                  </pic:spPr>
                </pic:pic>
              </a:graphicData>
            </a:graphic>
            <wp14:sizeRelH relativeFrom="margin">
              <wp14:pctWidth>0</wp14:pctWidth>
            </wp14:sizeRelH>
            <wp14:sizeRelV relativeFrom="margin">
              <wp14:pctHeight>0</wp14:pctHeight>
            </wp14:sizeRelV>
          </wp:anchor>
        </w:drawing>
      </w:r>
    </w:p>
    <w:p w14:paraId="5B223E68" w14:textId="2EC263AC" w:rsidR="00871841" w:rsidRDefault="00871841" w:rsidP="00871841">
      <w:pPr>
        <w:jc w:val="both"/>
        <w:rPr>
          <w:sz w:val="28"/>
          <w:szCs w:val="28"/>
        </w:rPr>
      </w:pPr>
    </w:p>
    <w:p w14:paraId="44200BFF" w14:textId="139D3214" w:rsidR="00871841" w:rsidRDefault="00871841" w:rsidP="00871841">
      <w:pPr>
        <w:jc w:val="both"/>
        <w:rPr>
          <w:sz w:val="28"/>
          <w:szCs w:val="28"/>
        </w:rPr>
      </w:pPr>
    </w:p>
    <w:p w14:paraId="6911C6FC" w14:textId="17CB3A63" w:rsidR="00871841" w:rsidRPr="00871841" w:rsidRDefault="00871841" w:rsidP="00871841">
      <w:pPr>
        <w:jc w:val="both"/>
        <w:rPr>
          <w:sz w:val="28"/>
          <w:szCs w:val="28"/>
          <w:lang w:val="en-IN"/>
        </w:rPr>
      </w:pPr>
    </w:p>
    <w:p w14:paraId="29213951" w14:textId="32EEB9C7" w:rsidR="00234118" w:rsidRDefault="00234118" w:rsidP="00234118">
      <w:pPr>
        <w:jc w:val="both"/>
        <w:rPr>
          <w:color w:val="F4B083" w:themeColor="accent2" w:themeTint="99"/>
          <w:sz w:val="32"/>
          <w:szCs w:val="32"/>
          <w:lang w:val="en-IN"/>
        </w:rPr>
      </w:pPr>
    </w:p>
    <w:p w14:paraId="18206DC6" w14:textId="30E9A7FC" w:rsidR="00871841" w:rsidRDefault="00871841" w:rsidP="00234118">
      <w:pPr>
        <w:jc w:val="both"/>
        <w:rPr>
          <w:color w:val="F4B083" w:themeColor="accent2" w:themeTint="99"/>
          <w:sz w:val="32"/>
          <w:szCs w:val="32"/>
          <w:lang w:val="en-IN"/>
        </w:rPr>
      </w:pPr>
    </w:p>
    <w:p w14:paraId="28131D55" w14:textId="77777777" w:rsidR="00D950C9" w:rsidRDefault="00D950C9" w:rsidP="00234118">
      <w:pPr>
        <w:jc w:val="both"/>
        <w:rPr>
          <w:color w:val="F4B083" w:themeColor="accent2" w:themeTint="99"/>
          <w:sz w:val="32"/>
          <w:szCs w:val="32"/>
          <w:lang w:val="en-IN"/>
        </w:rPr>
      </w:pPr>
    </w:p>
    <w:p w14:paraId="753CB1DC" w14:textId="77777777" w:rsidR="00D950C9" w:rsidRDefault="00D950C9" w:rsidP="00234118">
      <w:pPr>
        <w:jc w:val="both"/>
        <w:rPr>
          <w:color w:val="F4B083" w:themeColor="accent2" w:themeTint="99"/>
          <w:sz w:val="32"/>
          <w:szCs w:val="32"/>
          <w:lang w:val="en-IN"/>
        </w:rPr>
      </w:pPr>
    </w:p>
    <w:p w14:paraId="3581986F" w14:textId="77777777" w:rsidR="00D950C9" w:rsidRDefault="00D950C9" w:rsidP="00234118">
      <w:pPr>
        <w:jc w:val="both"/>
        <w:rPr>
          <w:color w:val="F4B083" w:themeColor="accent2" w:themeTint="99"/>
          <w:sz w:val="32"/>
          <w:szCs w:val="32"/>
          <w:lang w:val="en-IN"/>
        </w:rPr>
      </w:pPr>
    </w:p>
    <w:p w14:paraId="6D5A5EBB" w14:textId="77777777" w:rsidR="00D950C9" w:rsidRDefault="00D950C9" w:rsidP="00234118">
      <w:pPr>
        <w:jc w:val="both"/>
        <w:rPr>
          <w:color w:val="F4B083" w:themeColor="accent2" w:themeTint="99"/>
          <w:sz w:val="32"/>
          <w:szCs w:val="32"/>
          <w:lang w:val="en-IN"/>
        </w:rPr>
      </w:pPr>
    </w:p>
    <w:p w14:paraId="4065E405" w14:textId="77777777" w:rsidR="00D950C9" w:rsidRDefault="00D950C9" w:rsidP="00234118">
      <w:pPr>
        <w:jc w:val="both"/>
        <w:rPr>
          <w:color w:val="F4B083" w:themeColor="accent2" w:themeTint="99"/>
          <w:sz w:val="32"/>
          <w:szCs w:val="32"/>
          <w:lang w:val="en-IN"/>
        </w:rPr>
      </w:pPr>
    </w:p>
    <w:p w14:paraId="55E1DD14" w14:textId="77777777" w:rsidR="00D950C9" w:rsidRDefault="00D950C9" w:rsidP="00234118">
      <w:pPr>
        <w:jc w:val="both"/>
        <w:rPr>
          <w:color w:val="F4B083" w:themeColor="accent2" w:themeTint="99"/>
          <w:sz w:val="32"/>
          <w:szCs w:val="32"/>
          <w:lang w:val="en-IN"/>
        </w:rPr>
      </w:pPr>
    </w:p>
    <w:p w14:paraId="5BB91548" w14:textId="77777777" w:rsidR="00D950C9" w:rsidRDefault="00D950C9" w:rsidP="00234118">
      <w:pPr>
        <w:jc w:val="both"/>
        <w:rPr>
          <w:color w:val="F4B083" w:themeColor="accent2" w:themeTint="99"/>
          <w:sz w:val="32"/>
          <w:szCs w:val="32"/>
          <w:lang w:val="en-IN"/>
        </w:rPr>
      </w:pPr>
    </w:p>
    <w:p w14:paraId="49BC5193" w14:textId="77777777" w:rsidR="00D950C9" w:rsidRDefault="00D950C9" w:rsidP="00234118">
      <w:pPr>
        <w:jc w:val="both"/>
        <w:rPr>
          <w:color w:val="F4B083" w:themeColor="accent2" w:themeTint="99"/>
          <w:sz w:val="32"/>
          <w:szCs w:val="32"/>
          <w:lang w:val="en-IN"/>
        </w:rPr>
      </w:pPr>
    </w:p>
    <w:p w14:paraId="41AC9632" w14:textId="77777777" w:rsidR="00111003" w:rsidRDefault="00111003" w:rsidP="005B6FAE">
      <w:pPr>
        <w:jc w:val="both"/>
        <w:rPr>
          <w:b/>
          <w:bCs/>
          <w:color w:val="F4B083" w:themeColor="accent2" w:themeTint="99"/>
          <w:sz w:val="32"/>
          <w:szCs w:val="32"/>
        </w:rPr>
      </w:pPr>
    </w:p>
    <w:p w14:paraId="54D31ECC" w14:textId="63C2C280" w:rsidR="005B6FAE" w:rsidRDefault="005B6FAE" w:rsidP="005B6FAE">
      <w:pPr>
        <w:jc w:val="both"/>
        <w:rPr>
          <w:b/>
          <w:bCs/>
          <w:color w:val="F4B083" w:themeColor="accent2" w:themeTint="99"/>
          <w:sz w:val="32"/>
          <w:szCs w:val="32"/>
        </w:rPr>
      </w:pPr>
      <w:r w:rsidRPr="005B6FAE">
        <w:rPr>
          <w:b/>
          <w:bCs/>
          <w:color w:val="F4B083" w:themeColor="accent2" w:themeTint="99"/>
          <w:sz w:val="32"/>
          <w:szCs w:val="32"/>
        </w:rPr>
        <w:t>How do customer preferences vary based on their location or demographics?</w:t>
      </w:r>
    </w:p>
    <w:p w14:paraId="36053D25" w14:textId="45558351" w:rsidR="009B5C4F" w:rsidRDefault="009B5C4F" w:rsidP="005B6FAE">
      <w:pPr>
        <w:jc w:val="both"/>
        <w:rPr>
          <w:b/>
          <w:bCs/>
          <w:color w:val="F4B083" w:themeColor="accent2" w:themeTint="99"/>
          <w:sz w:val="32"/>
          <w:szCs w:val="32"/>
        </w:rPr>
      </w:pPr>
    </w:p>
    <w:p w14:paraId="5348F302" w14:textId="7D250735" w:rsidR="00391702" w:rsidRDefault="00391702" w:rsidP="00391702">
      <w:pPr>
        <w:jc w:val="both"/>
        <w:rPr>
          <w:b/>
          <w:bCs/>
          <w:sz w:val="28"/>
          <w:szCs w:val="28"/>
        </w:rPr>
      </w:pPr>
      <w:r w:rsidRPr="00391702">
        <w:rPr>
          <w:sz w:val="28"/>
          <w:szCs w:val="28"/>
        </w:rPr>
        <w:t xml:space="preserve">The chart reveals significant variations in customer preferences based on location. </w:t>
      </w:r>
      <w:r w:rsidRPr="00391702">
        <w:rPr>
          <w:b/>
          <w:bCs/>
          <w:sz w:val="28"/>
          <w:szCs w:val="28"/>
        </w:rPr>
        <w:t>Boise, USA, recorded the highest number of orders (116), making it the top-performing region, while Walla Walla, USA, had the lowest (2 orders).</w:t>
      </w:r>
      <w:r w:rsidRPr="00391702">
        <w:rPr>
          <w:sz w:val="28"/>
          <w:szCs w:val="28"/>
        </w:rPr>
        <w:t xml:space="preserve"> </w:t>
      </w:r>
      <w:r w:rsidRPr="00391702">
        <w:rPr>
          <w:b/>
          <w:bCs/>
          <w:sz w:val="28"/>
          <w:szCs w:val="28"/>
        </w:rPr>
        <w:t>Germany generated the highest revenue (110,277.30), with Cunewalde City as a major contributor, whereas Mexico City had the lowest revenue (100.8).</w:t>
      </w:r>
      <w:r w:rsidRPr="00391702">
        <w:rPr>
          <w:sz w:val="28"/>
          <w:szCs w:val="28"/>
        </w:rPr>
        <w:t xml:space="preserve"> These insights indicate that </w:t>
      </w:r>
      <w:r w:rsidRPr="00391702">
        <w:rPr>
          <w:b/>
          <w:bCs/>
          <w:sz w:val="28"/>
          <w:szCs w:val="28"/>
        </w:rPr>
        <w:t>customer behavior is influenced by location, order value, and product demand.</w:t>
      </w:r>
      <w:r w:rsidRPr="00391702">
        <w:rPr>
          <w:sz w:val="28"/>
          <w:szCs w:val="28"/>
        </w:rPr>
        <w:t xml:space="preserve"> By analyzing </w:t>
      </w:r>
      <w:r w:rsidRPr="00391702">
        <w:rPr>
          <w:b/>
          <w:bCs/>
          <w:sz w:val="28"/>
          <w:szCs w:val="28"/>
        </w:rPr>
        <w:t>product preferences, order value, and purchase quantity across regions, businesses can better understand customer needs.</w:t>
      </w:r>
      <w:r w:rsidRPr="00391702">
        <w:rPr>
          <w:sz w:val="28"/>
          <w:szCs w:val="28"/>
        </w:rPr>
        <w:t xml:space="preserve"> </w:t>
      </w:r>
      <w:r w:rsidRPr="00391702">
        <w:rPr>
          <w:b/>
          <w:bCs/>
          <w:sz w:val="28"/>
          <w:szCs w:val="28"/>
        </w:rPr>
        <w:t>Identifying these trends allows for more effective marketing, inventory planning, and sales strategies.</w:t>
      </w:r>
      <w:r w:rsidRPr="00391702">
        <w:rPr>
          <w:sz w:val="28"/>
          <w:szCs w:val="28"/>
        </w:rPr>
        <w:t xml:space="preserve"> </w:t>
      </w:r>
      <w:r w:rsidRPr="00391702">
        <w:rPr>
          <w:b/>
          <w:bCs/>
          <w:sz w:val="28"/>
          <w:szCs w:val="28"/>
        </w:rPr>
        <w:t>Tailoring offerings based on location-specific demands can improve customer retention and overall business growth.</w:t>
      </w:r>
    </w:p>
    <w:p w14:paraId="532855FE" w14:textId="1321587B" w:rsidR="00391702" w:rsidRDefault="00E52EC8" w:rsidP="00391702">
      <w:pPr>
        <w:jc w:val="both"/>
        <w:rPr>
          <w:b/>
          <w:bCs/>
          <w:sz w:val="28"/>
          <w:szCs w:val="28"/>
        </w:rPr>
      </w:pPr>
      <w:r w:rsidRPr="00E52EC8">
        <w:rPr>
          <w:noProof/>
          <w:sz w:val="28"/>
          <w:szCs w:val="28"/>
        </w:rPr>
        <mc:AlternateContent>
          <mc:Choice Requires="cx4">
            <w:drawing>
              <wp:anchor distT="0" distB="0" distL="114300" distR="114300" simplePos="0" relativeHeight="251692032" behindDoc="0" locked="0" layoutInCell="1" allowOverlap="1" wp14:anchorId="6AC9AA25" wp14:editId="6BB089CF">
                <wp:simplePos x="0" y="0"/>
                <wp:positionH relativeFrom="column">
                  <wp:posOffset>-21265</wp:posOffset>
                </wp:positionH>
                <wp:positionV relativeFrom="paragraph">
                  <wp:posOffset>291805</wp:posOffset>
                </wp:positionV>
                <wp:extent cx="5731510" cy="4555490"/>
                <wp:effectExtent l="0" t="0" r="2540" b="16510"/>
                <wp:wrapSquare wrapText="bothSides"/>
                <wp:docPr id="1912443739" name="Chart 1">
                  <a:extLst xmlns:a="http://schemas.openxmlformats.org/drawingml/2006/main">
                    <a:ext uri="{FF2B5EF4-FFF2-40B4-BE49-F238E27FC236}">
                      <a16:creationId xmlns:a16="http://schemas.microsoft.com/office/drawing/2014/main" id="{112DFBB4-E0BE-7452-ADFF-8F318AA2A4E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1"/>
                  </a:graphicData>
                </a:graphic>
              </wp:anchor>
            </w:drawing>
          </mc:Choice>
          <mc:Fallback>
            <w:drawing>
              <wp:anchor distT="0" distB="0" distL="114300" distR="114300" simplePos="0" relativeHeight="251692032" behindDoc="0" locked="0" layoutInCell="1" allowOverlap="1" wp14:anchorId="6AC9AA25" wp14:editId="6BB089CF">
                <wp:simplePos x="0" y="0"/>
                <wp:positionH relativeFrom="column">
                  <wp:posOffset>-21265</wp:posOffset>
                </wp:positionH>
                <wp:positionV relativeFrom="paragraph">
                  <wp:posOffset>291805</wp:posOffset>
                </wp:positionV>
                <wp:extent cx="5731510" cy="4555490"/>
                <wp:effectExtent l="0" t="0" r="2540" b="16510"/>
                <wp:wrapSquare wrapText="bothSides"/>
                <wp:docPr id="1912443739" name="Chart 1">
                  <a:extLst xmlns:a="http://schemas.openxmlformats.org/drawingml/2006/main">
                    <a:ext uri="{FF2B5EF4-FFF2-40B4-BE49-F238E27FC236}">
                      <a16:creationId xmlns:a16="http://schemas.microsoft.com/office/drawing/2014/main" id="{112DFBB4-E0BE-7452-ADFF-8F318AA2A4E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912443739" name="Chart 1">
                          <a:extLst>
                            <a:ext uri="{FF2B5EF4-FFF2-40B4-BE49-F238E27FC236}">
                              <a16:creationId xmlns:a16="http://schemas.microsoft.com/office/drawing/2014/main" id="{112DFBB4-E0BE-7452-ADFF-8F318AA2A4E3}"/>
                            </a:ext>
                          </a:extLst>
                        </pic:cNvPr>
                        <pic:cNvPicPr>
                          <a:picLocks noGrp="1" noRot="1" noChangeAspect="1" noMove="1" noResize="1" noEditPoints="1" noAdjustHandles="1" noChangeArrowheads="1" noChangeShapeType="1"/>
                        </pic:cNvPicPr>
                      </pic:nvPicPr>
                      <pic:blipFill>
                        <a:blip r:embed="rId42"/>
                        <a:stretch>
                          <a:fillRect/>
                        </a:stretch>
                      </pic:blipFill>
                      <pic:spPr>
                        <a:xfrm>
                          <a:off x="0" y="0"/>
                          <a:ext cx="5731510" cy="4555490"/>
                        </a:xfrm>
                        <a:prstGeom prst="rect">
                          <a:avLst/>
                        </a:prstGeom>
                      </pic:spPr>
                    </pic:pic>
                  </a:graphicData>
                </a:graphic>
              </wp:anchor>
            </w:drawing>
          </mc:Fallback>
        </mc:AlternateContent>
      </w:r>
    </w:p>
    <w:p w14:paraId="0A1C2DAA" w14:textId="65D5E282" w:rsidR="00391702" w:rsidRDefault="00391702" w:rsidP="00391702">
      <w:pPr>
        <w:jc w:val="both"/>
        <w:rPr>
          <w:b/>
          <w:bCs/>
          <w:sz w:val="28"/>
          <w:szCs w:val="28"/>
        </w:rPr>
      </w:pPr>
    </w:p>
    <w:p w14:paraId="7398965A" w14:textId="21354193" w:rsidR="00391702" w:rsidRPr="00391702" w:rsidRDefault="00391702" w:rsidP="00391702">
      <w:pPr>
        <w:jc w:val="both"/>
        <w:rPr>
          <w:sz w:val="28"/>
          <w:szCs w:val="28"/>
          <w:lang w:val="en-IN"/>
        </w:rPr>
      </w:pPr>
    </w:p>
    <w:p w14:paraId="7554E40F" w14:textId="431A74DE" w:rsidR="009B5C4F" w:rsidRPr="005B6FAE" w:rsidRDefault="009B5C4F" w:rsidP="005B6FAE">
      <w:pPr>
        <w:jc w:val="both"/>
        <w:rPr>
          <w:color w:val="F4B083" w:themeColor="accent2" w:themeTint="99"/>
          <w:sz w:val="32"/>
          <w:szCs w:val="32"/>
          <w:lang w:val="en-IN"/>
        </w:rPr>
      </w:pPr>
    </w:p>
    <w:p w14:paraId="0E0912C0" w14:textId="03305330" w:rsidR="00D950C9" w:rsidRDefault="00D950C9" w:rsidP="00234118">
      <w:pPr>
        <w:jc w:val="both"/>
        <w:rPr>
          <w:color w:val="F4B083" w:themeColor="accent2" w:themeTint="99"/>
          <w:sz w:val="32"/>
          <w:szCs w:val="32"/>
          <w:lang w:val="en-IN"/>
        </w:rPr>
      </w:pPr>
    </w:p>
    <w:p w14:paraId="4E0C6719" w14:textId="69CBCAFA" w:rsidR="000F3DBF" w:rsidRDefault="000F3DBF" w:rsidP="00234118">
      <w:pPr>
        <w:jc w:val="both"/>
        <w:rPr>
          <w:color w:val="F4B083" w:themeColor="accent2" w:themeTint="99"/>
          <w:sz w:val="32"/>
          <w:szCs w:val="32"/>
          <w:lang w:val="en-IN"/>
        </w:rPr>
      </w:pPr>
    </w:p>
    <w:p w14:paraId="300DC0B8" w14:textId="7381C9E5" w:rsidR="000F3DBF" w:rsidRPr="00FF3889" w:rsidRDefault="00FF3889" w:rsidP="00234118">
      <w:pPr>
        <w:jc w:val="both"/>
        <w:rPr>
          <w:sz w:val="28"/>
          <w:szCs w:val="28"/>
        </w:rPr>
      </w:pPr>
      <w:r w:rsidRPr="00CE30DF">
        <w:rPr>
          <w:noProof/>
          <w:sz w:val="28"/>
          <w:szCs w:val="28"/>
          <w:lang w:val="en-IN"/>
        </w:rPr>
        <w:drawing>
          <wp:anchor distT="0" distB="0" distL="114300" distR="114300" simplePos="0" relativeHeight="251693056" behindDoc="0" locked="0" layoutInCell="1" allowOverlap="1" wp14:anchorId="1C588F5F" wp14:editId="552B4B4E">
            <wp:simplePos x="0" y="0"/>
            <wp:positionH relativeFrom="margin">
              <wp:align>right</wp:align>
            </wp:positionH>
            <wp:positionV relativeFrom="paragraph">
              <wp:posOffset>627321</wp:posOffset>
            </wp:positionV>
            <wp:extent cx="5731510" cy="5029835"/>
            <wp:effectExtent l="0" t="0" r="2540" b="0"/>
            <wp:wrapSquare wrapText="bothSides"/>
            <wp:docPr id="1891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9489"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5029835"/>
                    </a:xfrm>
                    <a:prstGeom prst="rect">
                      <a:avLst/>
                    </a:prstGeom>
                  </pic:spPr>
                </pic:pic>
              </a:graphicData>
            </a:graphic>
          </wp:anchor>
        </w:drawing>
      </w:r>
      <w:r w:rsidR="00E52EC8">
        <w:rPr>
          <w:sz w:val="28"/>
          <w:szCs w:val="28"/>
        </w:rPr>
        <w:t xml:space="preserve">From the below SQL query and from the table we can find </w:t>
      </w:r>
      <w:r w:rsidR="00E52EC8" w:rsidRPr="005B6FAE">
        <w:rPr>
          <w:sz w:val="28"/>
          <w:szCs w:val="28"/>
        </w:rPr>
        <w:t>customer preferences vary based on their location or demographics</w:t>
      </w:r>
      <w:r w:rsidR="00E52EC8" w:rsidRPr="00FF3889">
        <w:rPr>
          <w:sz w:val="28"/>
          <w:szCs w:val="28"/>
        </w:rPr>
        <w:t>.</w:t>
      </w:r>
    </w:p>
    <w:p w14:paraId="30250293" w14:textId="50C11D72" w:rsidR="00E52EC8" w:rsidRDefault="00E52EC8" w:rsidP="00234118">
      <w:pPr>
        <w:jc w:val="both"/>
        <w:rPr>
          <w:b/>
          <w:bCs/>
          <w:sz w:val="28"/>
          <w:szCs w:val="28"/>
        </w:rPr>
      </w:pPr>
    </w:p>
    <w:p w14:paraId="3E213431" w14:textId="1FA4392F" w:rsidR="00E52EC8" w:rsidRDefault="00E52EC8" w:rsidP="00234118">
      <w:pPr>
        <w:jc w:val="both"/>
        <w:rPr>
          <w:b/>
          <w:bCs/>
          <w:sz w:val="28"/>
          <w:szCs w:val="28"/>
        </w:rPr>
      </w:pPr>
    </w:p>
    <w:p w14:paraId="0873638A" w14:textId="19F1FCF4" w:rsidR="00E52EC8" w:rsidRPr="00E52EC8" w:rsidRDefault="00E52EC8" w:rsidP="00234118">
      <w:pPr>
        <w:jc w:val="both"/>
        <w:rPr>
          <w:sz w:val="28"/>
          <w:szCs w:val="28"/>
          <w:lang w:val="en-IN"/>
        </w:rPr>
      </w:pPr>
    </w:p>
    <w:p w14:paraId="7AA5E723" w14:textId="0369D560" w:rsidR="00871841" w:rsidRPr="00234118" w:rsidRDefault="00871841" w:rsidP="00234118">
      <w:pPr>
        <w:jc w:val="both"/>
        <w:rPr>
          <w:color w:val="F4B083" w:themeColor="accent2" w:themeTint="99"/>
          <w:sz w:val="32"/>
          <w:szCs w:val="32"/>
          <w:lang w:val="en-IN"/>
        </w:rPr>
      </w:pPr>
    </w:p>
    <w:p w14:paraId="64B6EBC9" w14:textId="64FE029E" w:rsidR="00305723" w:rsidRPr="00305723" w:rsidRDefault="00305723" w:rsidP="00305723">
      <w:pPr>
        <w:jc w:val="both"/>
        <w:rPr>
          <w:color w:val="F4B083" w:themeColor="accent2" w:themeTint="99"/>
          <w:sz w:val="32"/>
          <w:szCs w:val="32"/>
          <w:lang w:val="en-IN"/>
        </w:rPr>
      </w:pPr>
    </w:p>
    <w:p w14:paraId="4777E25A" w14:textId="45A76677" w:rsidR="00AF25B4" w:rsidRDefault="00AF25B4" w:rsidP="00574F0C">
      <w:pPr>
        <w:rPr>
          <w:color w:val="F4B083" w:themeColor="accent2" w:themeTint="99"/>
          <w:sz w:val="32"/>
          <w:szCs w:val="32"/>
        </w:rPr>
      </w:pPr>
    </w:p>
    <w:p w14:paraId="12C3AA3E" w14:textId="77777777" w:rsidR="00FA1807" w:rsidRDefault="00FA1807" w:rsidP="00574F0C">
      <w:pPr>
        <w:rPr>
          <w:color w:val="F4B083" w:themeColor="accent2" w:themeTint="99"/>
          <w:sz w:val="32"/>
          <w:szCs w:val="32"/>
        </w:rPr>
      </w:pPr>
    </w:p>
    <w:p w14:paraId="5557E377" w14:textId="77777777" w:rsidR="00FA1807" w:rsidRDefault="00FA1807" w:rsidP="00574F0C">
      <w:pPr>
        <w:rPr>
          <w:color w:val="F4B083" w:themeColor="accent2" w:themeTint="99"/>
          <w:sz w:val="32"/>
          <w:szCs w:val="32"/>
        </w:rPr>
      </w:pPr>
    </w:p>
    <w:p w14:paraId="614C9B3A" w14:textId="77777777" w:rsidR="00FF3889" w:rsidRDefault="00FF3889" w:rsidP="00574F0C">
      <w:pPr>
        <w:rPr>
          <w:color w:val="F4B083" w:themeColor="accent2" w:themeTint="99"/>
          <w:sz w:val="32"/>
          <w:szCs w:val="32"/>
        </w:rPr>
      </w:pPr>
    </w:p>
    <w:p w14:paraId="3DEE077D" w14:textId="77777777" w:rsidR="00FF3889" w:rsidRDefault="00FF3889" w:rsidP="00574F0C">
      <w:pPr>
        <w:rPr>
          <w:color w:val="F4B083" w:themeColor="accent2" w:themeTint="99"/>
          <w:sz w:val="32"/>
          <w:szCs w:val="32"/>
        </w:rPr>
      </w:pPr>
    </w:p>
    <w:p w14:paraId="38B95490" w14:textId="77777777" w:rsidR="00FF3889" w:rsidRDefault="00FF3889" w:rsidP="00574F0C">
      <w:pPr>
        <w:rPr>
          <w:color w:val="F4B083" w:themeColor="accent2" w:themeTint="99"/>
          <w:sz w:val="32"/>
          <w:szCs w:val="32"/>
        </w:rPr>
      </w:pPr>
    </w:p>
    <w:p w14:paraId="1975AA9B" w14:textId="77777777" w:rsidR="00FF3889" w:rsidRDefault="00FF3889" w:rsidP="00574F0C">
      <w:pPr>
        <w:rPr>
          <w:color w:val="F4B083" w:themeColor="accent2" w:themeTint="99"/>
          <w:sz w:val="32"/>
          <w:szCs w:val="32"/>
        </w:rPr>
      </w:pPr>
    </w:p>
    <w:p w14:paraId="7DAF4AAC" w14:textId="77777777" w:rsidR="00FF3889" w:rsidRDefault="00FF3889" w:rsidP="00574F0C">
      <w:pPr>
        <w:rPr>
          <w:color w:val="F4B083" w:themeColor="accent2" w:themeTint="99"/>
          <w:sz w:val="32"/>
          <w:szCs w:val="32"/>
        </w:rPr>
      </w:pPr>
    </w:p>
    <w:p w14:paraId="06ADC7A8" w14:textId="77777777" w:rsidR="00FF3889" w:rsidRDefault="00FF3889" w:rsidP="00574F0C">
      <w:pPr>
        <w:rPr>
          <w:color w:val="F4B083" w:themeColor="accent2" w:themeTint="99"/>
          <w:sz w:val="32"/>
          <w:szCs w:val="32"/>
        </w:rPr>
      </w:pPr>
    </w:p>
    <w:p w14:paraId="192E9B08" w14:textId="77777777" w:rsidR="00FF3889" w:rsidRDefault="00FF3889" w:rsidP="00574F0C">
      <w:pPr>
        <w:rPr>
          <w:color w:val="F4B083" w:themeColor="accent2" w:themeTint="99"/>
          <w:sz w:val="32"/>
          <w:szCs w:val="32"/>
        </w:rPr>
      </w:pPr>
    </w:p>
    <w:p w14:paraId="5585FD6A" w14:textId="77777777" w:rsidR="00FF3889" w:rsidRDefault="00FF3889" w:rsidP="00574F0C">
      <w:pPr>
        <w:rPr>
          <w:color w:val="F4B083" w:themeColor="accent2" w:themeTint="99"/>
          <w:sz w:val="32"/>
          <w:szCs w:val="32"/>
        </w:rPr>
      </w:pPr>
    </w:p>
    <w:p w14:paraId="4945FF20" w14:textId="4AFC1DCD" w:rsidR="00D561C3" w:rsidRDefault="00D561C3" w:rsidP="00D561C3">
      <w:pPr>
        <w:jc w:val="both"/>
        <w:rPr>
          <w:b/>
          <w:bCs/>
          <w:color w:val="F4B083" w:themeColor="accent2" w:themeTint="99"/>
          <w:sz w:val="32"/>
          <w:szCs w:val="32"/>
        </w:rPr>
      </w:pPr>
      <w:r w:rsidRPr="00D561C3">
        <w:rPr>
          <w:b/>
          <w:bCs/>
          <w:color w:val="F4B083" w:themeColor="accent2" w:themeTint="99"/>
          <w:sz w:val="32"/>
          <w:szCs w:val="32"/>
        </w:rPr>
        <w:t>Are there any interesting patterns or clusters in customer behavior that can be visualized to identify potential market segments?</w:t>
      </w:r>
    </w:p>
    <w:p w14:paraId="1C3C097D" w14:textId="209AEBF9" w:rsidR="00D561C3" w:rsidRDefault="00D561C3" w:rsidP="00D561C3">
      <w:pPr>
        <w:jc w:val="both"/>
        <w:rPr>
          <w:b/>
          <w:bCs/>
          <w:color w:val="F4B083" w:themeColor="accent2" w:themeTint="99"/>
          <w:sz w:val="32"/>
          <w:szCs w:val="32"/>
        </w:rPr>
      </w:pPr>
    </w:p>
    <w:p w14:paraId="1D7FF394" w14:textId="680F3EB4" w:rsidR="00401343" w:rsidRDefault="00401343" w:rsidP="00401343">
      <w:pPr>
        <w:jc w:val="both"/>
        <w:rPr>
          <w:sz w:val="28"/>
          <w:szCs w:val="28"/>
        </w:rPr>
      </w:pPr>
      <w:r w:rsidRPr="00401343">
        <w:rPr>
          <w:sz w:val="28"/>
          <w:szCs w:val="28"/>
        </w:rPr>
        <w:t xml:space="preserve">The </w:t>
      </w:r>
      <w:r w:rsidRPr="00401343">
        <w:rPr>
          <w:b/>
          <w:bCs/>
          <w:sz w:val="28"/>
          <w:szCs w:val="28"/>
        </w:rPr>
        <w:t>Customer and Average Order Value</w:t>
      </w:r>
      <w:r w:rsidRPr="00401343">
        <w:rPr>
          <w:sz w:val="28"/>
          <w:szCs w:val="28"/>
        </w:rPr>
        <w:t xml:space="preserve"> chart shows two key segments: </w:t>
      </w:r>
      <w:r w:rsidRPr="00401343">
        <w:rPr>
          <w:b/>
          <w:bCs/>
          <w:sz w:val="28"/>
          <w:szCs w:val="28"/>
        </w:rPr>
        <w:t>high-value, low-frequency buyers</w:t>
      </w:r>
      <w:r w:rsidRPr="00401343">
        <w:rPr>
          <w:sz w:val="28"/>
          <w:szCs w:val="28"/>
        </w:rPr>
        <w:t xml:space="preserve"> (e.g., QUICK, SAVEA) and </w:t>
      </w:r>
      <w:r w:rsidRPr="00401343">
        <w:rPr>
          <w:b/>
          <w:bCs/>
          <w:sz w:val="28"/>
          <w:szCs w:val="28"/>
        </w:rPr>
        <w:t>low-value, high-frequency buyers</w:t>
      </w:r>
      <w:r w:rsidRPr="00401343">
        <w:rPr>
          <w:sz w:val="28"/>
          <w:szCs w:val="28"/>
        </w:rPr>
        <w:t xml:space="preserve"> (e.g., CENTC, GALED). High AOV customers make bulk purchases, while others place smaller, frequent orders. This segmentation helps in designing </w:t>
      </w:r>
      <w:r w:rsidRPr="00401343">
        <w:rPr>
          <w:b/>
          <w:bCs/>
          <w:sz w:val="28"/>
          <w:szCs w:val="28"/>
        </w:rPr>
        <w:t>targeted marketing strategies</w:t>
      </w:r>
      <w:r w:rsidRPr="00401343">
        <w:rPr>
          <w:sz w:val="28"/>
          <w:szCs w:val="28"/>
        </w:rPr>
        <w:t>. Businesses can offer personalized incentives to maximize revenue from each group.</w:t>
      </w:r>
    </w:p>
    <w:p w14:paraId="394A2118" w14:textId="707B5531" w:rsidR="00856B11" w:rsidRDefault="00BD6990" w:rsidP="00401343">
      <w:pPr>
        <w:jc w:val="both"/>
        <w:rPr>
          <w:sz w:val="28"/>
          <w:szCs w:val="28"/>
        </w:rPr>
      </w:pPr>
      <w:r w:rsidRPr="00BD6990">
        <w:rPr>
          <w:noProof/>
          <w:sz w:val="28"/>
          <w:szCs w:val="28"/>
        </w:rPr>
        <w:drawing>
          <wp:anchor distT="0" distB="0" distL="114300" distR="114300" simplePos="0" relativeHeight="251695104" behindDoc="0" locked="0" layoutInCell="1" allowOverlap="1" wp14:anchorId="5363378C" wp14:editId="061243A5">
            <wp:simplePos x="0" y="0"/>
            <wp:positionH relativeFrom="margin">
              <wp:align>right</wp:align>
            </wp:positionH>
            <wp:positionV relativeFrom="paragraph">
              <wp:posOffset>287714</wp:posOffset>
            </wp:positionV>
            <wp:extent cx="5731510" cy="2425065"/>
            <wp:effectExtent l="0" t="0" r="2540" b="13335"/>
            <wp:wrapSquare wrapText="bothSides"/>
            <wp:docPr id="648537078" name="Chart 1">
              <a:extLst xmlns:a="http://schemas.openxmlformats.org/drawingml/2006/main">
                <a:ext uri="{FF2B5EF4-FFF2-40B4-BE49-F238E27FC236}">
                  <a16:creationId xmlns:a16="http://schemas.microsoft.com/office/drawing/2014/main" id="{24BD3852-B192-40F8-8541-FEBCAD395E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anchor>
        </w:drawing>
      </w:r>
    </w:p>
    <w:p w14:paraId="0F94FADD" w14:textId="46801B68" w:rsidR="00856B11" w:rsidRDefault="007A4D8F" w:rsidP="00401343">
      <w:pPr>
        <w:jc w:val="both"/>
        <w:rPr>
          <w:sz w:val="28"/>
          <w:szCs w:val="28"/>
        </w:rPr>
      </w:pPr>
      <w:r w:rsidRPr="003F2DDD">
        <w:rPr>
          <w:noProof/>
          <w:sz w:val="28"/>
          <w:szCs w:val="28"/>
        </w:rPr>
        <w:drawing>
          <wp:anchor distT="0" distB="0" distL="114300" distR="114300" simplePos="0" relativeHeight="251694080" behindDoc="0" locked="0" layoutInCell="1" allowOverlap="1" wp14:anchorId="432F8896" wp14:editId="3BA8401F">
            <wp:simplePos x="0" y="0"/>
            <wp:positionH relativeFrom="margin">
              <wp:align>right</wp:align>
            </wp:positionH>
            <wp:positionV relativeFrom="paragraph">
              <wp:posOffset>2805696</wp:posOffset>
            </wp:positionV>
            <wp:extent cx="5730875" cy="4008120"/>
            <wp:effectExtent l="0" t="0" r="3175" b="0"/>
            <wp:wrapSquare wrapText="bothSides"/>
            <wp:docPr id="103673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30285" name=""/>
                    <pic:cNvPicPr/>
                  </pic:nvPicPr>
                  <pic:blipFill>
                    <a:blip r:embed="rId45">
                      <a:extLst>
                        <a:ext uri="{28A0092B-C50C-407E-A947-70E740481C1C}">
                          <a14:useLocalDpi xmlns:a14="http://schemas.microsoft.com/office/drawing/2010/main" val="0"/>
                        </a:ext>
                      </a:extLst>
                    </a:blip>
                    <a:stretch>
                      <a:fillRect/>
                    </a:stretch>
                  </pic:blipFill>
                  <pic:spPr>
                    <a:xfrm>
                      <a:off x="0" y="0"/>
                      <a:ext cx="5730875" cy="4008120"/>
                    </a:xfrm>
                    <a:prstGeom prst="rect">
                      <a:avLst/>
                    </a:prstGeom>
                  </pic:spPr>
                </pic:pic>
              </a:graphicData>
            </a:graphic>
            <wp14:sizeRelV relativeFrom="margin">
              <wp14:pctHeight>0</wp14:pctHeight>
            </wp14:sizeRelV>
          </wp:anchor>
        </w:drawing>
      </w:r>
    </w:p>
    <w:p w14:paraId="6B866BB6" w14:textId="1ABB25E7" w:rsidR="00AB78E6" w:rsidRPr="00AB78E6" w:rsidRDefault="00AB78E6" w:rsidP="00AB78E6">
      <w:pPr>
        <w:jc w:val="both"/>
        <w:rPr>
          <w:sz w:val="28"/>
          <w:szCs w:val="28"/>
          <w:lang w:val="en-IN"/>
        </w:rPr>
      </w:pPr>
      <w:r w:rsidRPr="00AB78E6">
        <w:rPr>
          <w:sz w:val="28"/>
          <w:szCs w:val="28"/>
        </w:rPr>
        <w:t xml:space="preserve">The </w:t>
      </w:r>
      <w:r w:rsidRPr="00AB78E6">
        <w:rPr>
          <w:b/>
          <w:bCs/>
          <w:sz w:val="28"/>
          <w:szCs w:val="28"/>
        </w:rPr>
        <w:t>Total Orders vs. Average Order Value</w:t>
      </w:r>
      <w:r w:rsidRPr="00AB78E6">
        <w:rPr>
          <w:sz w:val="28"/>
          <w:szCs w:val="28"/>
        </w:rPr>
        <w:t xml:space="preserve"> chart highlights an </w:t>
      </w:r>
      <w:r w:rsidRPr="00AB78E6">
        <w:rPr>
          <w:b/>
          <w:bCs/>
          <w:sz w:val="28"/>
          <w:szCs w:val="28"/>
        </w:rPr>
        <w:t>inverse relationship</w:t>
      </w:r>
      <w:r w:rsidRPr="00AB78E6">
        <w:rPr>
          <w:sz w:val="28"/>
          <w:szCs w:val="28"/>
        </w:rPr>
        <w:t xml:space="preserve">—more orders generally mean lower AOV. Frequent buyers likely purchase low-cost products, while bulk buyers make larger transactions. Businesses can </w:t>
      </w:r>
      <w:r w:rsidRPr="00AB78E6">
        <w:rPr>
          <w:b/>
          <w:bCs/>
          <w:sz w:val="28"/>
          <w:szCs w:val="28"/>
        </w:rPr>
        <w:t>offer bulk discounts to high-AOV customers</w:t>
      </w:r>
      <w:r w:rsidRPr="00AB78E6">
        <w:rPr>
          <w:sz w:val="28"/>
          <w:szCs w:val="28"/>
        </w:rPr>
        <w:t xml:space="preserve"> and </w:t>
      </w:r>
      <w:r w:rsidRPr="00AB78E6">
        <w:rPr>
          <w:b/>
          <w:bCs/>
          <w:sz w:val="28"/>
          <w:szCs w:val="28"/>
        </w:rPr>
        <w:t>cross-sell or bundle products</w:t>
      </w:r>
      <w:r w:rsidRPr="00AB78E6">
        <w:rPr>
          <w:sz w:val="28"/>
          <w:szCs w:val="28"/>
        </w:rPr>
        <w:t xml:space="preserve"> to increase revenue from low-AOV buyers. Identifying key drivers like discounts and product preferences can further optimize sales strategies.</w:t>
      </w:r>
    </w:p>
    <w:p w14:paraId="08678A1B" w14:textId="63A3B9A4" w:rsidR="00856B11" w:rsidRDefault="006F047A" w:rsidP="00401343">
      <w:pPr>
        <w:jc w:val="both"/>
        <w:rPr>
          <w:sz w:val="28"/>
          <w:szCs w:val="28"/>
        </w:rPr>
      </w:pPr>
      <w:r w:rsidRPr="006F047A">
        <w:rPr>
          <w:noProof/>
          <w:sz w:val="28"/>
          <w:szCs w:val="28"/>
        </w:rPr>
        <w:drawing>
          <wp:anchor distT="0" distB="0" distL="114300" distR="114300" simplePos="0" relativeHeight="251696128" behindDoc="0" locked="0" layoutInCell="1" allowOverlap="1" wp14:anchorId="3AD71762" wp14:editId="1B15AE8F">
            <wp:simplePos x="0" y="0"/>
            <wp:positionH relativeFrom="margin">
              <wp:align>right</wp:align>
            </wp:positionH>
            <wp:positionV relativeFrom="paragraph">
              <wp:posOffset>290077</wp:posOffset>
            </wp:positionV>
            <wp:extent cx="5731510" cy="2656205"/>
            <wp:effectExtent l="0" t="0" r="2540" b="0"/>
            <wp:wrapSquare wrapText="bothSides"/>
            <wp:docPr id="1087177915" name="Chart 1">
              <a:extLst xmlns:a="http://schemas.openxmlformats.org/drawingml/2006/main">
                <a:ext uri="{FF2B5EF4-FFF2-40B4-BE49-F238E27FC236}">
                  <a16:creationId xmlns:a16="http://schemas.microsoft.com/office/drawing/2014/main" id="{E6CD81C5-91C8-4C2E-9ED8-E764AB801A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anchor>
        </w:drawing>
      </w:r>
    </w:p>
    <w:p w14:paraId="735C8D38" w14:textId="7801443C" w:rsidR="00AB78E6" w:rsidRDefault="00AB78E6" w:rsidP="00401343">
      <w:pPr>
        <w:jc w:val="both"/>
        <w:rPr>
          <w:sz w:val="28"/>
          <w:szCs w:val="28"/>
        </w:rPr>
      </w:pPr>
    </w:p>
    <w:p w14:paraId="613CD9D8" w14:textId="5753B0F6" w:rsidR="00401343" w:rsidRDefault="00401343" w:rsidP="00401343">
      <w:pPr>
        <w:jc w:val="both"/>
        <w:rPr>
          <w:sz w:val="28"/>
          <w:szCs w:val="28"/>
        </w:rPr>
      </w:pPr>
    </w:p>
    <w:p w14:paraId="72DBA1E6" w14:textId="77777777" w:rsidR="00F90C5C" w:rsidRPr="00F90C5C" w:rsidRDefault="00F90C5C" w:rsidP="00F90C5C">
      <w:pPr>
        <w:jc w:val="both"/>
        <w:rPr>
          <w:sz w:val="28"/>
          <w:szCs w:val="28"/>
          <w:lang w:val="en-IN"/>
        </w:rPr>
      </w:pPr>
      <w:r w:rsidRPr="00F90C5C">
        <w:rPr>
          <w:sz w:val="28"/>
          <w:szCs w:val="28"/>
        </w:rPr>
        <w:t>High-value, low-frequency buyers and low-value, high-frequency buyers exhibit distinct purchasing behaviors, allowing businesses to optimize revenue through targeted discounts, bundling, and personalized marketing strategies.</w:t>
      </w:r>
    </w:p>
    <w:p w14:paraId="22D1FCC5" w14:textId="3C2EDE65" w:rsidR="00C261F9" w:rsidRDefault="00C261F9" w:rsidP="00401343">
      <w:pPr>
        <w:jc w:val="both"/>
        <w:rPr>
          <w:sz w:val="28"/>
          <w:szCs w:val="28"/>
        </w:rPr>
      </w:pPr>
    </w:p>
    <w:p w14:paraId="67983251" w14:textId="77777777" w:rsidR="006133F5" w:rsidRDefault="006133F5" w:rsidP="00401343">
      <w:pPr>
        <w:jc w:val="both"/>
        <w:rPr>
          <w:sz w:val="28"/>
          <w:szCs w:val="28"/>
        </w:rPr>
      </w:pPr>
    </w:p>
    <w:p w14:paraId="2E947A2A" w14:textId="77777777" w:rsidR="006133F5" w:rsidRDefault="006133F5" w:rsidP="00401343">
      <w:pPr>
        <w:jc w:val="both"/>
        <w:rPr>
          <w:sz w:val="28"/>
          <w:szCs w:val="28"/>
        </w:rPr>
      </w:pPr>
    </w:p>
    <w:p w14:paraId="7BFE3038" w14:textId="77777777" w:rsidR="006133F5" w:rsidRDefault="006133F5" w:rsidP="00401343">
      <w:pPr>
        <w:jc w:val="both"/>
        <w:rPr>
          <w:sz w:val="28"/>
          <w:szCs w:val="28"/>
        </w:rPr>
      </w:pPr>
    </w:p>
    <w:p w14:paraId="7460BDFB" w14:textId="77777777" w:rsidR="006133F5" w:rsidRDefault="006133F5" w:rsidP="00401343">
      <w:pPr>
        <w:jc w:val="both"/>
        <w:rPr>
          <w:sz w:val="28"/>
          <w:szCs w:val="28"/>
        </w:rPr>
      </w:pPr>
    </w:p>
    <w:p w14:paraId="4C924993" w14:textId="77777777" w:rsidR="006133F5" w:rsidRDefault="006133F5" w:rsidP="00401343">
      <w:pPr>
        <w:jc w:val="both"/>
        <w:rPr>
          <w:sz w:val="28"/>
          <w:szCs w:val="28"/>
        </w:rPr>
      </w:pPr>
    </w:p>
    <w:p w14:paraId="38AED84B" w14:textId="77777777" w:rsidR="006133F5" w:rsidRDefault="006133F5" w:rsidP="00401343">
      <w:pPr>
        <w:jc w:val="both"/>
        <w:rPr>
          <w:sz w:val="28"/>
          <w:szCs w:val="28"/>
        </w:rPr>
      </w:pPr>
    </w:p>
    <w:p w14:paraId="433C84B6" w14:textId="77777777" w:rsidR="006133F5" w:rsidRDefault="006133F5" w:rsidP="00401343">
      <w:pPr>
        <w:jc w:val="both"/>
        <w:rPr>
          <w:sz w:val="28"/>
          <w:szCs w:val="28"/>
        </w:rPr>
      </w:pPr>
    </w:p>
    <w:p w14:paraId="5F42A799" w14:textId="77777777" w:rsidR="006133F5" w:rsidRDefault="006133F5" w:rsidP="00401343">
      <w:pPr>
        <w:jc w:val="both"/>
        <w:rPr>
          <w:sz w:val="28"/>
          <w:szCs w:val="28"/>
        </w:rPr>
      </w:pPr>
    </w:p>
    <w:p w14:paraId="653A11DF" w14:textId="77777777" w:rsidR="006133F5" w:rsidRDefault="006133F5" w:rsidP="00401343">
      <w:pPr>
        <w:jc w:val="both"/>
        <w:rPr>
          <w:sz w:val="28"/>
          <w:szCs w:val="28"/>
        </w:rPr>
      </w:pPr>
    </w:p>
    <w:p w14:paraId="64C20121" w14:textId="77777777" w:rsidR="006133F5" w:rsidRDefault="006133F5" w:rsidP="00401343">
      <w:pPr>
        <w:jc w:val="both"/>
        <w:rPr>
          <w:sz w:val="28"/>
          <w:szCs w:val="28"/>
        </w:rPr>
      </w:pPr>
    </w:p>
    <w:p w14:paraId="2BB5549A" w14:textId="77777777" w:rsidR="006133F5" w:rsidRDefault="006133F5" w:rsidP="00401343">
      <w:pPr>
        <w:jc w:val="both"/>
        <w:rPr>
          <w:sz w:val="28"/>
          <w:szCs w:val="28"/>
        </w:rPr>
      </w:pPr>
    </w:p>
    <w:p w14:paraId="268A2E90" w14:textId="77777777" w:rsidR="006133F5" w:rsidRDefault="006133F5" w:rsidP="00401343">
      <w:pPr>
        <w:jc w:val="both"/>
        <w:rPr>
          <w:sz w:val="28"/>
          <w:szCs w:val="28"/>
        </w:rPr>
      </w:pPr>
    </w:p>
    <w:p w14:paraId="26F8D068" w14:textId="77777777" w:rsidR="006133F5" w:rsidRDefault="006133F5" w:rsidP="00401343">
      <w:pPr>
        <w:jc w:val="both"/>
        <w:rPr>
          <w:sz w:val="28"/>
          <w:szCs w:val="28"/>
        </w:rPr>
      </w:pPr>
    </w:p>
    <w:p w14:paraId="27CFE915" w14:textId="77777777" w:rsidR="006133F5" w:rsidRDefault="006133F5" w:rsidP="00401343">
      <w:pPr>
        <w:jc w:val="both"/>
        <w:rPr>
          <w:sz w:val="28"/>
          <w:szCs w:val="28"/>
        </w:rPr>
      </w:pPr>
    </w:p>
    <w:p w14:paraId="6550E0B1" w14:textId="77777777" w:rsidR="006133F5" w:rsidRDefault="006133F5" w:rsidP="00401343">
      <w:pPr>
        <w:jc w:val="both"/>
        <w:rPr>
          <w:sz w:val="28"/>
          <w:szCs w:val="28"/>
        </w:rPr>
      </w:pPr>
    </w:p>
    <w:p w14:paraId="3309F08B" w14:textId="77777777" w:rsidR="006133F5" w:rsidRDefault="006133F5" w:rsidP="00401343">
      <w:pPr>
        <w:jc w:val="both"/>
        <w:rPr>
          <w:sz w:val="28"/>
          <w:szCs w:val="28"/>
        </w:rPr>
      </w:pPr>
    </w:p>
    <w:p w14:paraId="03CE5DE0" w14:textId="6D5579E1" w:rsidR="00872491" w:rsidRDefault="00872491" w:rsidP="00872491">
      <w:pPr>
        <w:jc w:val="both"/>
        <w:rPr>
          <w:b/>
          <w:bCs/>
          <w:color w:val="F4B083" w:themeColor="accent2" w:themeTint="99"/>
          <w:sz w:val="32"/>
          <w:szCs w:val="32"/>
        </w:rPr>
      </w:pPr>
      <w:r w:rsidRPr="00872491">
        <w:rPr>
          <w:b/>
          <w:bCs/>
          <w:color w:val="F4B083" w:themeColor="accent2" w:themeTint="99"/>
          <w:sz w:val="32"/>
          <w:szCs w:val="32"/>
        </w:rPr>
        <w:t>Are there any specific product categories or SKUs that contribute significantly to order revenue?</w:t>
      </w:r>
    </w:p>
    <w:p w14:paraId="1CDDA754" w14:textId="5C7A21D0" w:rsidR="00CE46D3" w:rsidRDefault="00CE46D3" w:rsidP="00872491">
      <w:pPr>
        <w:jc w:val="both"/>
        <w:rPr>
          <w:b/>
          <w:bCs/>
          <w:color w:val="F4B083" w:themeColor="accent2" w:themeTint="99"/>
          <w:sz w:val="32"/>
          <w:szCs w:val="32"/>
        </w:rPr>
      </w:pPr>
    </w:p>
    <w:p w14:paraId="3AC9420D" w14:textId="08F7FD14" w:rsidR="00C04214" w:rsidRDefault="00C04214" w:rsidP="00C04214">
      <w:pPr>
        <w:jc w:val="both"/>
        <w:rPr>
          <w:sz w:val="28"/>
          <w:szCs w:val="28"/>
        </w:rPr>
      </w:pPr>
      <w:r w:rsidRPr="00C04214">
        <w:rPr>
          <w:sz w:val="28"/>
          <w:szCs w:val="28"/>
        </w:rPr>
        <w:t>The analysis reveals that the "Beverages" category contributes the highest revenue (267,868.18), while "Grains/Cereals" generates the least (95,744.58). This indicates a significant variance in revenue across different product categories, emphasizing the importance of high-performing categories in driving overall sales.</w:t>
      </w:r>
    </w:p>
    <w:p w14:paraId="5C252A09" w14:textId="0FE7AD56" w:rsidR="003042C1" w:rsidRDefault="003042C1" w:rsidP="00C04214">
      <w:pPr>
        <w:jc w:val="both"/>
        <w:rPr>
          <w:sz w:val="28"/>
          <w:szCs w:val="28"/>
        </w:rPr>
      </w:pPr>
      <w:r w:rsidRPr="003042C1">
        <w:rPr>
          <w:noProof/>
          <w:sz w:val="28"/>
          <w:szCs w:val="28"/>
        </w:rPr>
        <w:drawing>
          <wp:anchor distT="0" distB="0" distL="114300" distR="114300" simplePos="0" relativeHeight="251697152" behindDoc="0" locked="0" layoutInCell="1" allowOverlap="1" wp14:anchorId="1792FC54" wp14:editId="4712097C">
            <wp:simplePos x="0" y="0"/>
            <wp:positionH relativeFrom="column">
              <wp:posOffset>10633</wp:posOffset>
            </wp:positionH>
            <wp:positionV relativeFrom="paragraph">
              <wp:posOffset>256998</wp:posOffset>
            </wp:positionV>
            <wp:extent cx="5731510" cy="2284730"/>
            <wp:effectExtent l="0" t="0" r="2540" b="1270"/>
            <wp:wrapSquare wrapText="bothSides"/>
            <wp:docPr id="988346416" name="Chart 1">
              <a:extLst xmlns:a="http://schemas.openxmlformats.org/drawingml/2006/main">
                <a:ext uri="{FF2B5EF4-FFF2-40B4-BE49-F238E27FC236}">
                  <a16:creationId xmlns:a16="http://schemas.microsoft.com/office/drawing/2014/main" id="{249DAEF7-394A-036A-5477-B35580CDA0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anchor>
        </w:drawing>
      </w:r>
    </w:p>
    <w:p w14:paraId="2B43361A" w14:textId="23AF1C91" w:rsidR="003042C1" w:rsidRDefault="003042C1" w:rsidP="00C04214">
      <w:pPr>
        <w:jc w:val="both"/>
        <w:rPr>
          <w:sz w:val="28"/>
          <w:szCs w:val="28"/>
        </w:rPr>
      </w:pPr>
    </w:p>
    <w:p w14:paraId="59275EDF" w14:textId="2830B8C9" w:rsidR="00ED0693" w:rsidRDefault="00ED0693" w:rsidP="00C04214">
      <w:pPr>
        <w:jc w:val="both"/>
        <w:rPr>
          <w:sz w:val="28"/>
          <w:szCs w:val="28"/>
        </w:rPr>
      </w:pPr>
    </w:p>
    <w:p w14:paraId="0C20B656" w14:textId="3DEE1387" w:rsidR="00ED0693" w:rsidRDefault="003042C1" w:rsidP="00C04214">
      <w:pPr>
        <w:jc w:val="both"/>
        <w:rPr>
          <w:sz w:val="28"/>
          <w:szCs w:val="28"/>
        </w:rPr>
      </w:pPr>
      <w:r w:rsidRPr="00417AC6">
        <w:rPr>
          <w:noProof/>
          <w:color w:val="F4B083" w:themeColor="accent2" w:themeTint="99"/>
          <w:sz w:val="28"/>
          <w:szCs w:val="28"/>
          <w:lang w:val="en-IN"/>
        </w:rPr>
        <w:drawing>
          <wp:anchor distT="0" distB="0" distL="114300" distR="114300" simplePos="0" relativeHeight="251698176" behindDoc="0" locked="0" layoutInCell="1" allowOverlap="1" wp14:anchorId="7BFE99BF" wp14:editId="2E87AE5F">
            <wp:simplePos x="0" y="0"/>
            <wp:positionH relativeFrom="margin">
              <wp:align>left</wp:align>
            </wp:positionH>
            <wp:positionV relativeFrom="paragraph">
              <wp:posOffset>379730</wp:posOffset>
            </wp:positionV>
            <wp:extent cx="5773420" cy="3604260"/>
            <wp:effectExtent l="0" t="0" r="0" b="0"/>
            <wp:wrapSquare wrapText="bothSides"/>
            <wp:docPr id="164904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46111" name=""/>
                    <pic:cNvPicPr/>
                  </pic:nvPicPr>
                  <pic:blipFill>
                    <a:blip r:embed="rId48">
                      <a:extLst>
                        <a:ext uri="{28A0092B-C50C-407E-A947-70E740481C1C}">
                          <a14:useLocalDpi xmlns:a14="http://schemas.microsoft.com/office/drawing/2010/main" val="0"/>
                        </a:ext>
                      </a:extLst>
                    </a:blip>
                    <a:stretch>
                      <a:fillRect/>
                    </a:stretch>
                  </pic:blipFill>
                  <pic:spPr>
                    <a:xfrm>
                      <a:off x="0" y="0"/>
                      <a:ext cx="5773420" cy="3604260"/>
                    </a:xfrm>
                    <a:prstGeom prst="rect">
                      <a:avLst/>
                    </a:prstGeom>
                  </pic:spPr>
                </pic:pic>
              </a:graphicData>
            </a:graphic>
            <wp14:sizeRelH relativeFrom="margin">
              <wp14:pctWidth>0</wp14:pctWidth>
            </wp14:sizeRelH>
            <wp14:sizeRelV relativeFrom="margin">
              <wp14:pctHeight>0</wp14:pctHeight>
            </wp14:sizeRelV>
          </wp:anchor>
        </w:drawing>
      </w:r>
    </w:p>
    <w:p w14:paraId="3E1AA0A0" w14:textId="49484987" w:rsidR="00417AC6" w:rsidRDefault="00417AC6" w:rsidP="00C04214">
      <w:pPr>
        <w:jc w:val="both"/>
        <w:rPr>
          <w:sz w:val="28"/>
          <w:szCs w:val="28"/>
        </w:rPr>
      </w:pPr>
    </w:p>
    <w:p w14:paraId="0485FE85" w14:textId="67C54BD1" w:rsidR="002D0A01" w:rsidRDefault="002D0A01" w:rsidP="002D0A01">
      <w:pPr>
        <w:jc w:val="both"/>
        <w:rPr>
          <w:sz w:val="28"/>
          <w:szCs w:val="28"/>
        </w:rPr>
      </w:pPr>
      <w:r w:rsidRPr="002D0A01">
        <w:rPr>
          <w:sz w:val="28"/>
          <w:szCs w:val="28"/>
        </w:rPr>
        <w:t>At the SKU level, "CÃ´te de Blaye" is the top-selling product with a revenue of 141,396.73, while "RÃ¤ssle Sauerkraut" records the lowest among the top 10 (25,696). Identifying these high-revenue products helps optimize stock availability, meet demand, and refine pricing strategies for profitability.</w:t>
      </w:r>
    </w:p>
    <w:p w14:paraId="55072FE9" w14:textId="7F81878E" w:rsidR="002D0A01" w:rsidRDefault="002D0A01" w:rsidP="002D0A01">
      <w:pPr>
        <w:jc w:val="both"/>
        <w:rPr>
          <w:sz w:val="28"/>
          <w:szCs w:val="28"/>
        </w:rPr>
      </w:pPr>
    </w:p>
    <w:p w14:paraId="33EB6197" w14:textId="514065B8" w:rsidR="002D0A01" w:rsidRPr="002D0A01" w:rsidRDefault="0066410D" w:rsidP="002D0A01">
      <w:pPr>
        <w:jc w:val="both"/>
        <w:rPr>
          <w:sz w:val="28"/>
          <w:szCs w:val="28"/>
          <w:lang w:val="en-IN"/>
        </w:rPr>
      </w:pPr>
      <w:r w:rsidRPr="0066410D">
        <w:rPr>
          <w:noProof/>
          <w:sz w:val="28"/>
          <w:szCs w:val="28"/>
        </w:rPr>
        <mc:AlternateContent>
          <mc:Choice Requires="cx1">
            <w:drawing>
              <wp:anchor distT="0" distB="0" distL="114300" distR="114300" simplePos="0" relativeHeight="251699200" behindDoc="0" locked="0" layoutInCell="1" allowOverlap="1" wp14:anchorId="0EB5D6AF" wp14:editId="5324E825">
                <wp:simplePos x="0" y="0"/>
                <wp:positionH relativeFrom="column">
                  <wp:posOffset>-42530</wp:posOffset>
                </wp:positionH>
                <wp:positionV relativeFrom="paragraph">
                  <wp:posOffset>206744</wp:posOffset>
                </wp:positionV>
                <wp:extent cx="5731510" cy="2248535"/>
                <wp:effectExtent l="0" t="0" r="2540" b="18415"/>
                <wp:wrapSquare wrapText="bothSides"/>
                <wp:docPr id="568570580" name="Chart 1">
                  <a:extLst xmlns:a="http://schemas.openxmlformats.org/drawingml/2006/main">
                    <a:ext uri="{FF2B5EF4-FFF2-40B4-BE49-F238E27FC236}">
                      <a16:creationId xmlns:a16="http://schemas.microsoft.com/office/drawing/2014/main" id="{EE16F072-05AB-40D2-8E8B-73D15C53DEE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9"/>
                  </a:graphicData>
                </a:graphic>
              </wp:anchor>
            </w:drawing>
          </mc:Choice>
          <mc:Fallback>
            <w:drawing>
              <wp:anchor distT="0" distB="0" distL="114300" distR="114300" simplePos="0" relativeHeight="251699200" behindDoc="0" locked="0" layoutInCell="1" allowOverlap="1" wp14:anchorId="0EB5D6AF" wp14:editId="5324E825">
                <wp:simplePos x="0" y="0"/>
                <wp:positionH relativeFrom="column">
                  <wp:posOffset>-42530</wp:posOffset>
                </wp:positionH>
                <wp:positionV relativeFrom="paragraph">
                  <wp:posOffset>206744</wp:posOffset>
                </wp:positionV>
                <wp:extent cx="5731510" cy="2248535"/>
                <wp:effectExtent l="0" t="0" r="2540" b="18415"/>
                <wp:wrapSquare wrapText="bothSides"/>
                <wp:docPr id="568570580" name="Chart 1">
                  <a:extLst xmlns:a="http://schemas.openxmlformats.org/drawingml/2006/main">
                    <a:ext uri="{FF2B5EF4-FFF2-40B4-BE49-F238E27FC236}">
                      <a16:creationId xmlns:a16="http://schemas.microsoft.com/office/drawing/2014/main" id="{EE16F072-05AB-40D2-8E8B-73D15C53DEE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68570580" name="Chart 1">
                          <a:extLst>
                            <a:ext uri="{FF2B5EF4-FFF2-40B4-BE49-F238E27FC236}">
                              <a16:creationId xmlns:a16="http://schemas.microsoft.com/office/drawing/2014/main" id="{EE16F072-05AB-40D2-8E8B-73D15C53DEE7}"/>
                            </a:ext>
                          </a:extLst>
                        </pic:cNvPr>
                        <pic:cNvPicPr>
                          <a:picLocks noGrp="1" noRot="1" noChangeAspect="1" noMove="1" noResize="1" noEditPoints="1" noAdjustHandles="1" noChangeArrowheads="1" noChangeShapeType="1"/>
                        </pic:cNvPicPr>
                      </pic:nvPicPr>
                      <pic:blipFill>
                        <a:blip r:embed="rId50"/>
                        <a:stretch>
                          <a:fillRect/>
                        </a:stretch>
                      </pic:blipFill>
                      <pic:spPr>
                        <a:xfrm>
                          <a:off x="0" y="0"/>
                          <a:ext cx="5731510" cy="2248535"/>
                        </a:xfrm>
                        <a:prstGeom prst="rect">
                          <a:avLst/>
                        </a:prstGeom>
                      </pic:spPr>
                    </pic:pic>
                  </a:graphicData>
                </a:graphic>
              </wp:anchor>
            </w:drawing>
          </mc:Fallback>
        </mc:AlternateContent>
      </w:r>
    </w:p>
    <w:p w14:paraId="2B08539B" w14:textId="6F0BC899" w:rsidR="00537AFF" w:rsidRDefault="00171338" w:rsidP="00C04214">
      <w:pPr>
        <w:jc w:val="both"/>
        <w:rPr>
          <w:sz w:val="28"/>
          <w:szCs w:val="28"/>
        </w:rPr>
      </w:pPr>
      <w:r w:rsidRPr="00171338">
        <w:rPr>
          <w:noProof/>
          <w:sz w:val="28"/>
          <w:szCs w:val="28"/>
        </w:rPr>
        <w:drawing>
          <wp:anchor distT="0" distB="0" distL="114300" distR="114300" simplePos="0" relativeHeight="251700224" behindDoc="0" locked="0" layoutInCell="1" allowOverlap="1" wp14:anchorId="326FEE35" wp14:editId="6DFCDE3C">
            <wp:simplePos x="0" y="0"/>
            <wp:positionH relativeFrom="margin">
              <wp:posOffset>-233916</wp:posOffset>
            </wp:positionH>
            <wp:positionV relativeFrom="paragraph">
              <wp:posOffset>2630805</wp:posOffset>
            </wp:positionV>
            <wp:extent cx="6400800" cy="5007935"/>
            <wp:effectExtent l="0" t="0" r="0" b="2540"/>
            <wp:wrapSquare wrapText="bothSides"/>
            <wp:docPr id="41219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90197" name=""/>
                    <pic:cNvPicPr/>
                  </pic:nvPicPr>
                  <pic:blipFill>
                    <a:blip r:embed="rId51">
                      <a:extLst>
                        <a:ext uri="{28A0092B-C50C-407E-A947-70E740481C1C}">
                          <a14:useLocalDpi xmlns:a14="http://schemas.microsoft.com/office/drawing/2010/main" val="0"/>
                        </a:ext>
                      </a:extLst>
                    </a:blip>
                    <a:stretch>
                      <a:fillRect/>
                    </a:stretch>
                  </pic:blipFill>
                  <pic:spPr>
                    <a:xfrm>
                      <a:off x="0" y="0"/>
                      <a:ext cx="6402877" cy="5009560"/>
                    </a:xfrm>
                    <a:prstGeom prst="rect">
                      <a:avLst/>
                    </a:prstGeom>
                  </pic:spPr>
                </pic:pic>
              </a:graphicData>
            </a:graphic>
            <wp14:sizeRelH relativeFrom="margin">
              <wp14:pctWidth>0</wp14:pctWidth>
            </wp14:sizeRelH>
            <wp14:sizeRelV relativeFrom="margin">
              <wp14:pctHeight>0</wp14:pctHeight>
            </wp14:sizeRelV>
          </wp:anchor>
        </w:drawing>
      </w:r>
    </w:p>
    <w:p w14:paraId="613AE875" w14:textId="18CE105A" w:rsidR="00525245" w:rsidRPr="00525245" w:rsidRDefault="00525245" w:rsidP="00525245">
      <w:pPr>
        <w:jc w:val="both"/>
        <w:rPr>
          <w:color w:val="F4B083" w:themeColor="accent2" w:themeTint="99"/>
          <w:sz w:val="32"/>
          <w:szCs w:val="32"/>
          <w:lang w:val="en-IN"/>
        </w:rPr>
      </w:pPr>
      <w:r w:rsidRPr="00525245">
        <w:rPr>
          <w:b/>
          <w:bCs/>
          <w:color w:val="F4B083" w:themeColor="accent2" w:themeTint="99"/>
          <w:sz w:val="32"/>
          <w:szCs w:val="32"/>
        </w:rPr>
        <w:t>Are there any correlations between order size and customer demographics or product categories?</w:t>
      </w:r>
    </w:p>
    <w:p w14:paraId="370F1D62" w14:textId="4F7925C1" w:rsidR="00417AC6" w:rsidRDefault="00417AC6" w:rsidP="00C04214">
      <w:pPr>
        <w:jc w:val="both"/>
        <w:rPr>
          <w:sz w:val="28"/>
          <w:szCs w:val="28"/>
        </w:rPr>
      </w:pPr>
    </w:p>
    <w:p w14:paraId="2B00BEFC" w14:textId="136215D8" w:rsidR="00A56F82" w:rsidRDefault="00A56F82" w:rsidP="00A56F82">
      <w:pPr>
        <w:jc w:val="both"/>
        <w:rPr>
          <w:sz w:val="28"/>
          <w:szCs w:val="28"/>
        </w:rPr>
      </w:pPr>
      <w:r w:rsidRPr="00A56F82">
        <w:rPr>
          <w:sz w:val="28"/>
          <w:szCs w:val="28"/>
        </w:rPr>
        <w:t>The analysis indicates a positive correlation between average order size and total revenue, with larger orders contributing significantly to revenue growth. Certain cities, such as Portland and Buenos Aires, exhibit higher average order sizes alongside substantial total revenue, suggesting that bulk purchasing plays a key role in driving sales. However, there are exceptions where revenue does not increase proportionally with order size, highlighting the need for further analysis on pricing strategies and customer preferences.</w:t>
      </w:r>
    </w:p>
    <w:p w14:paraId="197BCB10" w14:textId="5A9D2C1E" w:rsidR="00964187" w:rsidRDefault="00964187" w:rsidP="00A56F82">
      <w:pPr>
        <w:jc w:val="both"/>
        <w:rPr>
          <w:sz w:val="28"/>
          <w:szCs w:val="28"/>
        </w:rPr>
      </w:pPr>
      <w:r w:rsidRPr="00964187">
        <w:rPr>
          <w:noProof/>
          <w:sz w:val="28"/>
          <w:szCs w:val="28"/>
        </w:rPr>
        <w:drawing>
          <wp:anchor distT="0" distB="0" distL="114300" distR="114300" simplePos="0" relativeHeight="251701248" behindDoc="0" locked="0" layoutInCell="1" allowOverlap="1" wp14:anchorId="396BC9AC" wp14:editId="0852525A">
            <wp:simplePos x="0" y="0"/>
            <wp:positionH relativeFrom="margin">
              <wp:align>right</wp:align>
            </wp:positionH>
            <wp:positionV relativeFrom="paragraph">
              <wp:posOffset>285956</wp:posOffset>
            </wp:positionV>
            <wp:extent cx="5731510" cy="2228850"/>
            <wp:effectExtent l="0" t="0" r="2540" b="0"/>
            <wp:wrapSquare wrapText="bothSides"/>
            <wp:docPr id="1637396876" name="Chart 1">
              <a:extLst xmlns:a="http://schemas.openxmlformats.org/drawingml/2006/main">
                <a:ext uri="{FF2B5EF4-FFF2-40B4-BE49-F238E27FC236}">
                  <a16:creationId xmlns:a16="http://schemas.microsoft.com/office/drawing/2014/main" id="{04F97B52-401E-4F43-9E5A-7598035E29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anchor>
        </w:drawing>
      </w:r>
    </w:p>
    <w:p w14:paraId="0C7A7C9B" w14:textId="4A0F78F6" w:rsidR="00964187" w:rsidRPr="00A56F82" w:rsidRDefault="00964187" w:rsidP="00A56F82">
      <w:pPr>
        <w:jc w:val="both"/>
        <w:rPr>
          <w:sz w:val="28"/>
          <w:szCs w:val="28"/>
          <w:lang w:val="en-IN"/>
        </w:rPr>
      </w:pPr>
    </w:p>
    <w:p w14:paraId="4706DE03" w14:textId="1334F63A" w:rsidR="00525245" w:rsidRDefault="00525245" w:rsidP="00C04214">
      <w:pPr>
        <w:jc w:val="both"/>
        <w:rPr>
          <w:sz w:val="28"/>
          <w:szCs w:val="28"/>
        </w:rPr>
      </w:pPr>
    </w:p>
    <w:p w14:paraId="0D2C13B9" w14:textId="1D490B3C" w:rsidR="00417AC6" w:rsidRDefault="00DA3C7C" w:rsidP="00C04214">
      <w:pPr>
        <w:jc w:val="both"/>
        <w:rPr>
          <w:sz w:val="28"/>
          <w:szCs w:val="28"/>
        </w:rPr>
      </w:pPr>
      <w:r w:rsidRPr="00DA3C7C">
        <w:rPr>
          <w:noProof/>
          <w:sz w:val="28"/>
          <w:szCs w:val="28"/>
        </w:rPr>
        <w:drawing>
          <wp:anchor distT="0" distB="0" distL="114300" distR="114300" simplePos="0" relativeHeight="251702272" behindDoc="0" locked="0" layoutInCell="1" allowOverlap="1" wp14:anchorId="29ED1C78" wp14:editId="4EFC48E9">
            <wp:simplePos x="0" y="0"/>
            <wp:positionH relativeFrom="margin">
              <wp:align>right</wp:align>
            </wp:positionH>
            <wp:positionV relativeFrom="paragraph">
              <wp:posOffset>224790</wp:posOffset>
            </wp:positionV>
            <wp:extent cx="5720080" cy="3676015"/>
            <wp:effectExtent l="0" t="0" r="0" b="635"/>
            <wp:wrapSquare wrapText="bothSides"/>
            <wp:docPr id="52767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79588" name=""/>
                    <pic:cNvPicPr/>
                  </pic:nvPicPr>
                  <pic:blipFill>
                    <a:blip r:embed="rId53">
                      <a:extLst>
                        <a:ext uri="{28A0092B-C50C-407E-A947-70E740481C1C}">
                          <a14:useLocalDpi xmlns:a14="http://schemas.microsoft.com/office/drawing/2010/main" val="0"/>
                        </a:ext>
                      </a:extLst>
                    </a:blip>
                    <a:stretch>
                      <a:fillRect/>
                    </a:stretch>
                  </pic:blipFill>
                  <pic:spPr>
                    <a:xfrm>
                      <a:off x="0" y="0"/>
                      <a:ext cx="5720080" cy="3676015"/>
                    </a:xfrm>
                    <a:prstGeom prst="rect">
                      <a:avLst/>
                    </a:prstGeom>
                  </pic:spPr>
                </pic:pic>
              </a:graphicData>
            </a:graphic>
            <wp14:sizeRelH relativeFrom="margin">
              <wp14:pctWidth>0</wp14:pctWidth>
            </wp14:sizeRelH>
          </wp:anchor>
        </w:drawing>
      </w:r>
    </w:p>
    <w:p w14:paraId="0371B355" w14:textId="672B89E1" w:rsidR="00EF4BEA" w:rsidRPr="00EF4BEA" w:rsidRDefault="00EF4BEA" w:rsidP="00EF4BEA">
      <w:pPr>
        <w:jc w:val="both"/>
        <w:rPr>
          <w:sz w:val="28"/>
          <w:szCs w:val="28"/>
          <w:lang w:val="en-IN"/>
        </w:rPr>
      </w:pPr>
      <w:r w:rsidRPr="00EF4BEA">
        <w:rPr>
          <w:sz w:val="28"/>
          <w:szCs w:val="28"/>
        </w:rPr>
        <w:t>Regarding product categories, the data shows fluctuations in the relationship between average order size and total revenue. Beverages and dairy products generate the highest revenue despite varying order sizes, suggesting that product demand and pricing strategies significantly impact revenue. Some categories, such as condiments and grains/cereals, contribute less to overall revenue despite higher order sizes, indicating that order size alone is not the sole factor influencing profitability.</w:t>
      </w:r>
    </w:p>
    <w:p w14:paraId="07BC8F89" w14:textId="646A8280" w:rsidR="00417AC6" w:rsidRDefault="00EF4BEA" w:rsidP="00C04214">
      <w:pPr>
        <w:jc w:val="both"/>
        <w:rPr>
          <w:sz w:val="28"/>
          <w:szCs w:val="28"/>
        </w:rPr>
      </w:pPr>
      <w:r w:rsidRPr="00EF4BEA">
        <w:rPr>
          <w:noProof/>
          <w:sz w:val="28"/>
          <w:szCs w:val="28"/>
        </w:rPr>
        <w:drawing>
          <wp:anchor distT="0" distB="0" distL="114300" distR="114300" simplePos="0" relativeHeight="251703296" behindDoc="0" locked="0" layoutInCell="1" allowOverlap="1" wp14:anchorId="1364B77A" wp14:editId="3110780D">
            <wp:simplePos x="0" y="0"/>
            <wp:positionH relativeFrom="margin">
              <wp:align>right</wp:align>
            </wp:positionH>
            <wp:positionV relativeFrom="paragraph">
              <wp:posOffset>332607</wp:posOffset>
            </wp:positionV>
            <wp:extent cx="5731510" cy="2512695"/>
            <wp:effectExtent l="0" t="0" r="2540" b="1905"/>
            <wp:wrapSquare wrapText="bothSides"/>
            <wp:docPr id="1171037616" name="Chart 1">
              <a:extLst xmlns:a="http://schemas.openxmlformats.org/drawingml/2006/main">
                <a:ext uri="{FF2B5EF4-FFF2-40B4-BE49-F238E27FC236}">
                  <a16:creationId xmlns:a16="http://schemas.microsoft.com/office/drawing/2014/main" id="{C7203700-507C-4E9F-F604-9B117AE2B7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anchor>
        </w:drawing>
      </w:r>
    </w:p>
    <w:p w14:paraId="77079FDB" w14:textId="7567302D" w:rsidR="00EF4BEA" w:rsidRDefault="00917ADD" w:rsidP="00C04214">
      <w:pPr>
        <w:jc w:val="both"/>
        <w:rPr>
          <w:sz w:val="28"/>
          <w:szCs w:val="28"/>
        </w:rPr>
      </w:pPr>
      <w:r w:rsidRPr="00917ADD">
        <w:rPr>
          <w:noProof/>
          <w:sz w:val="28"/>
          <w:szCs w:val="28"/>
        </w:rPr>
        <w:drawing>
          <wp:anchor distT="0" distB="0" distL="114300" distR="114300" simplePos="0" relativeHeight="251704320" behindDoc="0" locked="0" layoutInCell="1" allowOverlap="1" wp14:anchorId="0CD1F77C" wp14:editId="5FDA860D">
            <wp:simplePos x="0" y="0"/>
            <wp:positionH relativeFrom="margin">
              <wp:align>right</wp:align>
            </wp:positionH>
            <wp:positionV relativeFrom="paragraph">
              <wp:posOffset>3009900</wp:posOffset>
            </wp:positionV>
            <wp:extent cx="5719445" cy="3448050"/>
            <wp:effectExtent l="0" t="0" r="0" b="0"/>
            <wp:wrapSquare wrapText="bothSides"/>
            <wp:docPr id="29033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38459" name=""/>
                    <pic:cNvPicPr/>
                  </pic:nvPicPr>
                  <pic:blipFill>
                    <a:blip r:embed="rId55">
                      <a:extLst>
                        <a:ext uri="{28A0092B-C50C-407E-A947-70E740481C1C}">
                          <a14:useLocalDpi xmlns:a14="http://schemas.microsoft.com/office/drawing/2010/main" val="0"/>
                        </a:ext>
                      </a:extLst>
                    </a:blip>
                    <a:stretch>
                      <a:fillRect/>
                    </a:stretch>
                  </pic:blipFill>
                  <pic:spPr>
                    <a:xfrm>
                      <a:off x="0" y="0"/>
                      <a:ext cx="5719445" cy="3448050"/>
                    </a:xfrm>
                    <a:prstGeom prst="rect">
                      <a:avLst/>
                    </a:prstGeom>
                  </pic:spPr>
                </pic:pic>
              </a:graphicData>
            </a:graphic>
            <wp14:sizeRelH relativeFrom="margin">
              <wp14:pctWidth>0</wp14:pctWidth>
            </wp14:sizeRelH>
          </wp:anchor>
        </w:drawing>
      </w:r>
    </w:p>
    <w:p w14:paraId="5D030A25" w14:textId="67C1159E" w:rsidR="00417AC6" w:rsidRDefault="00417AC6" w:rsidP="00C04214">
      <w:pPr>
        <w:jc w:val="both"/>
        <w:rPr>
          <w:sz w:val="28"/>
          <w:szCs w:val="28"/>
        </w:rPr>
      </w:pPr>
    </w:p>
    <w:p w14:paraId="6AF8BF41" w14:textId="2C186C1C" w:rsidR="00417AC6" w:rsidRDefault="00417AC6" w:rsidP="00C04214">
      <w:pPr>
        <w:jc w:val="both"/>
        <w:rPr>
          <w:sz w:val="28"/>
          <w:szCs w:val="28"/>
        </w:rPr>
      </w:pPr>
    </w:p>
    <w:p w14:paraId="70BA7E20" w14:textId="2E73EF6E" w:rsidR="00417AC6" w:rsidRDefault="00417AC6" w:rsidP="00C04214">
      <w:pPr>
        <w:jc w:val="both"/>
        <w:rPr>
          <w:sz w:val="28"/>
          <w:szCs w:val="28"/>
        </w:rPr>
      </w:pPr>
    </w:p>
    <w:p w14:paraId="5B4DBB35" w14:textId="77777777" w:rsidR="00111003" w:rsidRDefault="00111003" w:rsidP="000B4BF9">
      <w:pPr>
        <w:jc w:val="both"/>
        <w:rPr>
          <w:b/>
          <w:bCs/>
          <w:color w:val="F4B083" w:themeColor="accent2" w:themeTint="99"/>
          <w:sz w:val="32"/>
          <w:szCs w:val="32"/>
        </w:rPr>
      </w:pPr>
    </w:p>
    <w:p w14:paraId="41C40B1E" w14:textId="150AD302" w:rsidR="000B4BF9" w:rsidRDefault="000B4BF9" w:rsidP="000B4BF9">
      <w:pPr>
        <w:jc w:val="both"/>
        <w:rPr>
          <w:b/>
          <w:bCs/>
          <w:color w:val="F4B083" w:themeColor="accent2" w:themeTint="99"/>
          <w:sz w:val="32"/>
          <w:szCs w:val="32"/>
        </w:rPr>
      </w:pPr>
      <w:r w:rsidRPr="000B4BF9">
        <w:rPr>
          <w:b/>
          <w:bCs/>
          <w:color w:val="F4B083" w:themeColor="accent2" w:themeTint="99"/>
          <w:sz w:val="32"/>
          <w:szCs w:val="32"/>
        </w:rPr>
        <w:t>How does order frequency vary across different customer segments?</w:t>
      </w:r>
    </w:p>
    <w:p w14:paraId="28DB9774" w14:textId="77777777" w:rsidR="000B4BF9" w:rsidRDefault="000B4BF9" w:rsidP="000B4BF9">
      <w:pPr>
        <w:jc w:val="both"/>
        <w:rPr>
          <w:b/>
          <w:bCs/>
          <w:color w:val="F4B083" w:themeColor="accent2" w:themeTint="99"/>
          <w:sz w:val="32"/>
          <w:szCs w:val="32"/>
        </w:rPr>
      </w:pPr>
    </w:p>
    <w:p w14:paraId="06A74F0C" w14:textId="5C9E5D2D" w:rsidR="00CF210F" w:rsidRDefault="00CF210F" w:rsidP="00CF210F">
      <w:pPr>
        <w:jc w:val="both"/>
        <w:rPr>
          <w:sz w:val="28"/>
          <w:szCs w:val="28"/>
        </w:rPr>
      </w:pPr>
      <w:r w:rsidRPr="00CF210F">
        <w:rPr>
          <w:sz w:val="28"/>
          <w:szCs w:val="28"/>
        </w:rPr>
        <w:t xml:space="preserve">The </w:t>
      </w:r>
      <w:r w:rsidRPr="00CF210F">
        <w:rPr>
          <w:b/>
          <w:bCs/>
          <w:sz w:val="28"/>
          <w:szCs w:val="28"/>
        </w:rPr>
        <w:t>bar chart</w:t>
      </w:r>
      <w:r w:rsidRPr="00CF210F">
        <w:rPr>
          <w:sz w:val="28"/>
          <w:szCs w:val="28"/>
        </w:rPr>
        <w:t xml:space="preserve"> shows that a few customers place the majority of orders, with </w:t>
      </w:r>
      <w:r w:rsidRPr="00CF210F">
        <w:rPr>
          <w:b/>
          <w:bCs/>
          <w:sz w:val="28"/>
          <w:szCs w:val="28"/>
        </w:rPr>
        <w:t>SAVEA, HILAA, and FRANK</w:t>
      </w:r>
      <w:r w:rsidRPr="00CF210F">
        <w:rPr>
          <w:sz w:val="28"/>
          <w:szCs w:val="28"/>
        </w:rPr>
        <w:t xml:space="preserve"> being the most frequent buyers. The order frequency decreases significantly for other customers, indicating that a </w:t>
      </w:r>
      <w:r w:rsidRPr="00CF210F">
        <w:rPr>
          <w:b/>
          <w:bCs/>
          <w:sz w:val="28"/>
          <w:szCs w:val="28"/>
        </w:rPr>
        <w:t>small group of high-value customers</w:t>
      </w:r>
      <w:r w:rsidRPr="00CF210F">
        <w:rPr>
          <w:sz w:val="28"/>
          <w:szCs w:val="28"/>
        </w:rPr>
        <w:t xml:space="preserve"> contributes heavily to sales. These customers can be targeted for loyalty programs or exclusive offers to encourage repeat purchases.</w:t>
      </w:r>
    </w:p>
    <w:p w14:paraId="54B7E734" w14:textId="51EDC9A4" w:rsidR="00CF210F" w:rsidRDefault="00987B45" w:rsidP="00CF210F">
      <w:pPr>
        <w:jc w:val="both"/>
        <w:rPr>
          <w:sz w:val="28"/>
          <w:szCs w:val="28"/>
        </w:rPr>
      </w:pPr>
      <w:r w:rsidRPr="00987B45">
        <w:rPr>
          <w:noProof/>
          <w:sz w:val="28"/>
          <w:szCs w:val="28"/>
        </w:rPr>
        <w:drawing>
          <wp:anchor distT="0" distB="0" distL="114300" distR="114300" simplePos="0" relativeHeight="251706368" behindDoc="0" locked="0" layoutInCell="1" allowOverlap="1" wp14:anchorId="7E18E4E1" wp14:editId="0629139F">
            <wp:simplePos x="0" y="0"/>
            <wp:positionH relativeFrom="column">
              <wp:posOffset>-404495</wp:posOffset>
            </wp:positionH>
            <wp:positionV relativeFrom="paragraph">
              <wp:posOffset>3627755</wp:posOffset>
            </wp:positionV>
            <wp:extent cx="6506845" cy="3800475"/>
            <wp:effectExtent l="0" t="0" r="8255" b="9525"/>
            <wp:wrapSquare wrapText="bothSides"/>
            <wp:docPr id="52554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40050" name=""/>
                    <pic:cNvPicPr/>
                  </pic:nvPicPr>
                  <pic:blipFill>
                    <a:blip r:embed="rId56">
                      <a:extLst>
                        <a:ext uri="{28A0092B-C50C-407E-A947-70E740481C1C}">
                          <a14:useLocalDpi xmlns:a14="http://schemas.microsoft.com/office/drawing/2010/main" val="0"/>
                        </a:ext>
                      </a:extLst>
                    </a:blip>
                    <a:stretch>
                      <a:fillRect/>
                    </a:stretch>
                  </pic:blipFill>
                  <pic:spPr>
                    <a:xfrm>
                      <a:off x="0" y="0"/>
                      <a:ext cx="6506845" cy="3800475"/>
                    </a:xfrm>
                    <a:prstGeom prst="rect">
                      <a:avLst/>
                    </a:prstGeom>
                  </pic:spPr>
                </pic:pic>
              </a:graphicData>
            </a:graphic>
            <wp14:sizeRelH relativeFrom="margin">
              <wp14:pctWidth>0</wp14:pctWidth>
            </wp14:sizeRelH>
            <wp14:sizeRelV relativeFrom="margin">
              <wp14:pctHeight>0</wp14:pctHeight>
            </wp14:sizeRelV>
          </wp:anchor>
        </w:drawing>
      </w:r>
      <w:r w:rsidR="00CF210F" w:rsidRPr="00CF210F">
        <w:rPr>
          <w:noProof/>
          <w:sz w:val="28"/>
          <w:szCs w:val="28"/>
        </w:rPr>
        <w:drawing>
          <wp:anchor distT="0" distB="0" distL="114300" distR="114300" simplePos="0" relativeHeight="251705344" behindDoc="0" locked="0" layoutInCell="1" allowOverlap="1" wp14:anchorId="6C2743C2" wp14:editId="7B07B3F3">
            <wp:simplePos x="0" y="0"/>
            <wp:positionH relativeFrom="margin">
              <wp:align>right</wp:align>
            </wp:positionH>
            <wp:positionV relativeFrom="paragraph">
              <wp:posOffset>214630</wp:posOffset>
            </wp:positionV>
            <wp:extent cx="5731510" cy="3282315"/>
            <wp:effectExtent l="0" t="0" r="2540" b="0"/>
            <wp:wrapSquare wrapText="bothSides"/>
            <wp:docPr id="286884210" name="Chart 1">
              <a:extLst xmlns:a="http://schemas.openxmlformats.org/drawingml/2006/main">
                <a:ext uri="{FF2B5EF4-FFF2-40B4-BE49-F238E27FC236}">
                  <a16:creationId xmlns:a16="http://schemas.microsoft.com/office/drawing/2014/main" id="{2BBBECBA-154D-4AF1-9C9E-00684E31C6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anchor>
        </w:drawing>
      </w:r>
    </w:p>
    <w:p w14:paraId="6C0833BC" w14:textId="129956A2" w:rsidR="004938D2" w:rsidRDefault="0002539B" w:rsidP="004938D2">
      <w:pPr>
        <w:jc w:val="both"/>
        <w:rPr>
          <w:sz w:val="28"/>
          <w:szCs w:val="28"/>
        </w:rPr>
      </w:pPr>
      <w:r w:rsidRPr="0002539B">
        <w:rPr>
          <w:noProof/>
          <w:sz w:val="28"/>
          <w:szCs w:val="28"/>
        </w:rPr>
        <mc:AlternateContent>
          <mc:Choice Requires="cx1">
            <w:drawing>
              <wp:anchor distT="0" distB="0" distL="114300" distR="114300" simplePos="0" relativeHeight="251707392" behindDoc="0" locked="0" layoutInCell="1" allowOverlap="1" wp14:anchorId="231BD70A" wp14:editId="6E27B8F1">
                <wp:simplePos x="0" y="0"/>
                <wp:positionH relativeFrom="column">
                  <wp:posOffset>-372745</wp:posOffset>
                </wp:positionH>
                <wp:positionV relativeFrom="paragraph">
                  <wp:posOffset>1520190</wp:posOffset>
                </wp:positionV>
                <wp:extent cx="6538595" cy="2923540"/>
                <wp:effectExtent l="0" t="0" r="14605" b="10160"/>
                <wp:wrapSquare wrapText="bothSides"/>
                <wp:docPr id="506176096" name="Chart 1">
                  <a:extLst xmlns:a="http://schemas.openxmlformats.org/drawingml/2006/main">
                    <a:ext uri="{FF2B5EF4-FFF2-40B4-BE49-F238E27FC236}">
                      <a16:creationId xmlns:a16="http://schemas.microsoft.com/office/drawing/2014/main" id="{D01B1ECB-0C0A-C72F-FE8F-1A6DF74E73A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8"/>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07392" behindDoc="0" locked="0" layoutInCell="1" allowOverlap="1" wp14:anchorId="231BD70A" wp14:editId="6E27B8F1">
                <wp:simplePos x="0" y="0"/>
                <wp:positionH relativeFrom="column">
                  <wp:posOffset>-372745</wp:posOffset>
                </wp:positionH>
                <wp:positionV relativeFrom="paragraph">
                  <wp:posOffset>1520190</wp:posOffset>
                </wp:positionV>
                <wp:extent cx="6538595" cy="2923540"/>
                <wp:effectExtent l="0" t="0" r="14605" b="10160"/>
                <wp:wrapSquare wrapText="bothSides"/>
                <wp:docPr id="506176096" name="Chart 1">
                  <a:extLst xmlns:a="http://schemas.openxmlformats.org/drawingml/2006/main">
                    <a:ext uri="{FF2B5EF4-FFF2-40B4-BE49-F238E27FC236}">
                      <a16:creationId xmlns:a16="http://schemas.microsoft.com/office/drawing/2014/main" id="{D01B1ECB-0C0A-C72F-FE8F-1A6DF74E73A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06176096" name="Chart 1">
                          <a:extLst>
                            <a:ext uri="{FF2B5EF4-FFF2-40B4-BE49-F238E27FC236}">
                              <a16:creationId xmlns:a16="http://schemas.microsoft.com/office/drawing/2014/main" id="{D01B1ECB-0C0A-C72F-FE8F-1A6DF74E73AE}"/>
                            </a:ext>
                          </a:extLst>
                        </pic:cNvPr>
                        <pic:cNvPicPr>
                          <a:picLocks noGrp="1" noRot="1" noChangeAspect="1" noMove="1" noResize="1" noEditPoints="1" noAdjustHandles="1" noChangeArrowheads="1" noChangeShapeType="1"/>
                        </pic:cNvPicPr>
                      </pic:nvPicPr>
                      <pic:blipFill>
                        <a:blip r:embed="rId59"/>
                        <a:stretch>
                          <a:fillRect/>
                        </a:stretch>
                      </pic:blipFill>
                      <pic:spPr>
                        <a:xfrm>
                          <a:off x="0" y="0"/>
                          <a:ext cx="6538595" cy="292354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4938D2" w:rsidRPr="004938D2">
        <w:rPr>
          <w:sz w:val="28"/>
          <w:szCs w:val="28"/>
        </w:rPr>
        <w:t xml:space="preserve">The </w:t>
      </w:r>
      <w:r w:rsidR="004938D2" w:rsidRPr="004938D2">
        <w:rPr>
          <w:b/>
          <w:bCs/>
          <w:sz w:val="28"/>
          <w:szCs w:val="28"/>
        </w:rPr>
        <w:t>Treemap</w:t>
      </w:r>
      <w:r w:rsidR="004938D2" w:rsidRPr="004938D2">
        <w:rPr>
          <w:sz w:val="28"/>
          <w:szCs w:val="28"/>
        </w:rPr>
        <w:t xml:space="preserve"> highlights order frequency by country, with </w:t>
      </w:r>
      <w:r w:rsidR="004938D2" w:rsidRPr="004938D2">
        <w:rPr>
          <w:b/>
          <w:bCs/>
          <w:sz w:val="28"/>
          <w:szCs w:val="28"/>
        </w:rPr>
        <w:t>Germany and the USA</w:t>
      </w:r>
      <w:r w:rsidR="004938D2" w:rsidRPr="004938D2">
        <w:rPr>
          <w:sz w:val="28"/>
          <w:szCs w:val="28"/>
        </w:rPr>
        <w:t xml:space="preserve"> leading at </w:t>
      </w:r>
      <w:r w:rsidR="004938D2" w:rsidRPr="004938D2">
        <w:rPr>
          <w:b/>
          <w:bCs/>
          <w:sz w:val="28"/>
          <w:szCs w:val="28"/>
        </w:rPr>
        <w:t>122 orders each</w:t>
      </w:r>
      <w:r w:rsidR="004938D2" w:rsidRPr="004938D2">
        <w:rPr>
          <w:sz w:val="28"/>
          <w:szCs w:val="28"/>
        </w:rPr>
        <w:t xml:space="preserve">, followed by </w:t>
      </w:r>
      <w:r w:rsidR="004938D2" w:rsidRPr="004938D2">
        <w:rPr>
          <w:b/>
          <w:bCs/>
          <w:sz w:val="28"/>
          <w:szCs w:val="28"/>
        </w:rPr>
        <w:t>Brazil (83) and France (77)</w:t>
      </w:r>
      <w:r w:rsidR="004938D2" w:rsidRPr="004938D2">
        <w:rPr>
          <w:sz w:val="28"/>
          <w:szCs w:val="28"/>
        </w:rPr>
        <w:t xml:space="preserve">. Countries like the </w:t>
      </w:r>
      <w:r w:rsidR="004938D2" w:rsidRPr="004938D2">
        <w:rPr>
          <w:b/>
          <w:bCs/>
          <w:sz w:val="28"/>
          <w:szCs w:val="28"/>
        </w:rPr>
        <w:t>UK, Venezuela, and Austria</w:t>
      </w:r>
      <w:r w:rsidR="004938D2" w:rsidRPr="004938D2">
        <w:rPr>
          <w:sz w:val="28"/>
          <w:szCs w:val="28"/>
        </w:rPr>
        <w:t xml:space="preserve"> also contribute significantly, while </w:t>
      </w:r>
      <w:r w:rsidR="004938D2" w:rsidRPr="004938D2">
        <w:rPr>
          <w:b/>
          <w:bCs/>
          <w:sz w:val="28"/>
          <w:szCs w:val="28"/>
        </w:rPr>
        <w:t>Poland and Norway</w:t>
      </w:r>
      <w:r w:rsidR="004938D2" w:rsidRPr="004938D2">
        <w:rPr>
          <w:sz w:val="28"/>
          <w:szCs w:val="28"/>
        </w:rPr>
        <w:t xml:space="preserve"> have much lower order volumes. This suggests that businesses should focus marketing efforts on top-performing regions while exploring ways to increase engagement in lower-order regions through localized promotions or better distribution.</w:t>
      </w:r>
    </w:p>
    <w:p w14:paraId="66B34BEA" w14:textId="275DBE47" w:rsidR="004938D2" w:rsidRDefault="004938D2" w:rsidP="004938D2">
      <w:pPr>
        <w:jc w:val="both"/>
        <w:rPr>
          <w:sz w:val="28"/>
          <w:szCs w:val="28"/>
        </w:rPr>
      </w:pPr>
    </w:p>
    <w:p w14:paraId="112DDC36" w14:textId="4D2D4087" w:rsidR="004938D2" w:rsidRPr="004938D2" w:rsidRDefault="006C6195" w:rsidP="004938D2">
      <w:pPr>
        <w:jc w:val="both"/>
        <w:rPr>
          <w:sz w:val="28"/>
          <w:szCs w:val="28"/>
          <w:lang w:val="en-IN"/>
        </w:rPr>
      </w:pPr>
      <w:r w:rsidRPr="006C6195">
        <w:rPr>
          <w:noProof/>
          <w:sz w:val="28"/>
          <w:szCs w:val="28"/>
        </w:rPr>
        <w:drawing>
          <wp:anchor distT="0" distB="0" distL="114300" distR="114300" simplePos="0" relativeHeight="251708416" behindDoc="0" locked="0" layoutInCell="1" allowOverlap="1" wp14:anchorId="23FAC104" wp14:editId="3FCC9BD9">
            <wp:simplePos x="0" y="0"/>
            <wp:positionH relativeFrom="column">
              <wp:posOffset>1541721</wp:posOffset>
            </wp:positionH>
            <wp:positionV relativeFrom="paragraph">
              <wp:posOffset>11032</wp:posOffset>
            </wp:positionV>
            <wp:extent cx="2353003" cy="3943900"/>
            <wp:effectExtent l="0" t="0" r="9525" b="0"/>
            <wp:wrapSquare wrapText="bothSides"/>
            <wp:docPr id="202290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03315" name=""/>
                    <pic:cNvPicPr/>
                  </pic:nvPicPr>
                  <pic:blipFill>
                    <a:blip r:embed="rId60">
                      <a:extLst>
                        <a:ext uri="{28A0092B-C50C-407E-A947-70E740481C1C}">
                          <a14:useLocalDpi xmlns:a14="http://schemas.microsoft.com/office/drawing/2010/main" val="0"/>
                        </a:ext>
                      </a:extLst>
                    </a:blip>
                    <a:stretch>
                      <a:fillRect/>
                    </a:stretch>
                  </pic:blipFill>
                  <pic:spPr>
                    <a:xfrm>
                      <a:off x="0" y="0"/>
                      <a:ext cx="2353003" cy="3943900"/>
                    </a:xfrm>
                    <a:prstGeom prst="rect">
                      <a:avLst/>
                    </a:prstGeom>
                  </pic:spPr>
                </pic:pic>
              </a:graphicData>
            </a:graphic>
          </wp:anchor>
        </w:drawing>
      </w:r>
    </w:p>
    <w:p w14:paraId="26CFD503" w14:textId="0909A439" w:rsidR="00CF210F" w:rsidRPr="00CF210F" w:rsidRDefault="00CF210F" w:rsidP="00CF210F">
      <w:pPr>
        <w:jc w:val="both"/>
        <w:rPr>
          <w:sz w:val="28"/>
          <w:szCs w:val="28"/>
          <w:lang w:val="en-IN"/>
        </w:rPr>
      </w:pPr>
    </w:p>
    <w:p w14:paraId="4C8CBB99" w14:textId="065FCC98" w:rsidR="000B4BF9" w:rsidRPr="000B4BF9" w:rsidRDefault="000B4BF9" w:rsidP="000B4BF9">
      <w:pPr>
        <w:jc w:val="both"/>
        <w:rPr>
          <w:color w:val="F4B083" w:themeColor="accent2" w:themeTint="99"/>
          <w:sz w:val="32"/>
          <w:szCs w:val="32"/>
          <w:lang w:val="en-IN"/>
        </w:rPr>
      </w:pPr>
    </w:p>
    <w:p w14:paraId="46A2F612" w14:textId="6965C95B" w:rsidR="00417AC6" w:rsidRDefault="00417AC6" w:rsidP="00C04214">
      <w:pPr>
        <w:jc w:val="both"/>
        <w:rPr>
          <w:sz w:val="28"/>
          <w:szCs w:val="28"/>
        </w:rPr>
      </w:pPr>
    </w:p>
    <w:p w14:paraId="10F75BEF" w14:textId="05DEBE0A" w:rsidR="00417AC6" w:rsidRDefault="00417AC6" w:rsidP="00C04214">
      <w:pPr>
        <w:jc w:val="both"/>
        <w:rPr>
          <w:sz w:val="28"/>
          <w:szCs w:val="28"/>
        </w:rPr>
      </w:pPr>
    </w:p>
    <w:p w14:paraId="08255B13" w14:textId="6CAE1581" w:rsidR="00417AC6" w:rsidRDefault="00417AC6" w:rsidP="00C04214">
      <w:pPr>
        <w:jc w:val="both"/>
        <w:rPr>
          <w:sz w:val="28"/>
          <w:szCs w:val="28"/>
        </w:rPr>
      </w:pPr>
    </w:p>
    <w:p w14:paraId="1DB92227" w14:textId="30896B20" w:rsidR="00417AC6" w:rsidRDefault="00417AC6" w:rsidP="00C04214">
      <w:pPr>
        <w:jc w:val="both"/>
        <w:rPr>
          <w:sz w:val="28"/>
          <w:szCs w:val="28"/>
        </w:rPr>
      </w:pPr>
    </w:p>
    <w:p w14:paraId="1718D8AA" w14:textId="267E872A" w:rsidR="00417AC6" w:rsidRDefault="00417AC6" w:rsidP="00C04214">
      <w:pPr>
        <w:jc w:val="both"/>
        <w:rPr>
          <w:sz w:val="28"/>
          <w:szCs w:val="28"/>
        </w:rPr>
      </w:pPr>
    </w:p>
    <w:p w14:paraId="4553B831" w14:textId="05CB6090" w:rsidR="00417AC6" w:rsidRDefault="00417AC6" w:rsidP="00C04214">
      <w:pPr>
        <w:jc w:val="both"/>
        <w:rPr>
          <w:sz w:val="28"/>
          <w:szCs w:val="28"/>
        </w:rPr>
      </w:pPr>
    </w:p>
    <w:p w14:paraId="76FB62BF" w14:textId="4D1EC651" w:rsidR="00417AC6" w:rsidRPr="00C04214" w:rsidRDefault="00417AC6" w:rsidP="00C04214">
      <w:pPr>
        <w:jc w:val="both"/>
        <w:rPr>
          <w:color w:val="F4B083" w:themeColor="accent2" w:themeTint="99"/>
          <w:sz w:val="28"/>
          <w:szCs w:val="28"/>
          <w:lang w:val="en-IN"/>
        </w:rPr>
      </w:pPr>
    </w:p>
    <w:p w14:paraId="1D4911E7" w14:textId="31881219" w:rsidR="00CE46D3" w:rsidRPr="00872491" w:rsidRDefault="00CE46D3" w:rsidP="00872491">
      <w:pPr>
        <w:jc w:val="both"/>
        <w:rPr>
          <w:color w:val="F4B083" w:themeColor="accent2" w:themeTint="99"/>
          <w:sz w:val="32"/>
          <w:szCs w:val="32"/>
          <w:lang w:val="en-IN"/>
        </w:rPr>
      </w:pPr>
    </w:p>
    <w:p w14:paraId="6E35E5C6" w14:textId="28BEFF2B" w:rsidR="006133F5" w:rsidRDefault="006133F5" w:rsidP="00401343">
      <w:pPr>
        <w:jc w:val="both"/>
        <w:rPr>
          <w:sz w:val="28"/>
          <w:szCs w:val="28"/>
        </w:rPr>
      </w:pPr>
    </w:p>
    <w:p w14:paraId="25046C46" w14:textId="2522F047" w:rsidR="00C261F9" w:rsidRDefault="00C261F9" w:rsidP="00401343">
      <w:pPr>
        <w:jc w:val="both"/>
        <w:rPr>
          <w:sz w:val="28"/>
          <w:szCs w:val="28"/>
        </w:rPr>
      </w:pPr>
    </w:p>
    <w:p w14:paraId="60EA922A" w14:textId="51220766" w:rsidR="00401343" w:rsidRPr="00401343" w:rsidRDefault="00401343" w:rsidP="00401343">
      <w:pPr>
        <w:jc w:val="both"/>
        <w:rPr>
          <w:sz w:val="28"/>
          <w:szCs w:val="28"/>
          <w:lang w:val="en-IN"/>
        </w:rPr>
      </w:pPr>
    </w:p>
    <w:p w14:paraId="577908D3" w14:textId="11E31A9F" w:rsidR="00D561C3" w:rsidRPr="00D561C3" w:rsidRDefault="00D561C3" w:rsidP="00D561C3">
      <w:pPr>
        <w:jc w:val="both"/>
        <w:rPr>
          <w:color w:val="F4B083" w:themeColor="accent2" w:themeTint="99"/>
          <w:sz w:val="32"/>
          <w:szCs w:val="32"/>
          <w:lang w:val="en-IN"/>
        </w:rPr>
      </w:pPr>
    </w:p>
    <w:p w14:paraId="0F94204E" w14:textId="166A1DFF" w:rsidR="00FF3889" w:rsidRDefault="00FF3889" w:rsidP="00574F0C">
      <w:pPr>
        <w:rPr>
          <w:color w:val="F4B083" w:themeColor="accent2" w:themeTint="99"/>
          <w:sz w:val="32"/>
          <w:szCs w:val="32"/>
        </w:rPr>
      </w:pPr>
    </w:p>
    <w:p w14:paraId="3A156B6B" w14:textId="77777777" w:rsidR="00177736" w:rsidRDefault="00177736" w:rsidP="00574F0C">
      <w:pPr>
        <w:rPr>
          <w:color w:val="F4B083" w:themeColor="accent2" w:themeTint="99"/>
          <w:sz w:val="32"/>
          <w:szCs w:val="32"/>
        </w:rPr>
      </w:pPr>
    </w:p>
    <w:p w14:paraId="2650589E" w14:textId="77777777" w:rsidR="00177736" w:rsidRDefault="00177736" w:rsidP="00574F0C">
      <w:pPr>
        <w:rPr>
          <w:color w:val="F4B083" w:themeColor="accent2" w:themeTint="99"/>
          <w:sz w:val="32"/>
          <w:szCs w:val="32"/>
        </w:rPr>
      </w:pPr>
    </w:p>
    <w:p w14:paraId="6CF16CB0" w14:textId="77777777" w:rsidR="00177736" w:rsidRDefault="00177736" w:rsidP="00574F0C">
      <w:pPr>
        <w:rPr>
          <w:color w:val="F4B083" w:themeColor="accent2" w:themeTint="99"/>
          <w:sz w:val="32"/>
          <w:szCs w:val="32"/>
        </w:rPr>
      </w:pPr>
    </w:p>
    <w:p w14:paraId="2B4B9E6E" w14:textId="77777777" w:rsidR="00177736" w:rsidRDefault="00177736" w:rsidP="00574F0C">
      <w:pPr>
        <w:rPr>
          <w:color w:val="F4B083" w:themeColor="accent2" w:themeTint="99"/>
          <w:sz w:val="32"/>
          <w:szCs w:val="32"/>
        </w:rPr>
      </w:pPr>
    </w:p>
    <w:p w14:paraId="2B8DDD74" w14:textId="65BC3B28" w:rsidR="001F6840" w:rsidRDefault="001F6840" w:rsidP="001F6840">
      <w:pPr>
        <w:jc w:val="both"/>
        <w:rPr>
          <w:b/>
          <w:bCs/>
          <w:color w:val="F4B083" w:themeColor="accent2" w:themeTint="99"/>
          <w:sz w:val="32"/>
          <w:szCs w:val="32"/>
        </w:rPr>
      </w:pPr>
      <w:r w:rsidRPr="001F6840">
        <w:rPr>
          <w:b/>
          <w:bCs/>
          <w:color w:val="F4B083" w:themeColor="accent2" w:themeTint="99"/>
          <w:sz w:val="32"/>
          <w:szCs w:val="32"/>
        </w:rPr>
        <w:t>Are there any correlations between employee satisfaction levels and key performance indicators?</w:t>
      </w:r>
    </w:p>
    <w:p w14:paraId="70424F84" w14:textId="6C2F1B9C" w:rsidR="001F6840" w:rsidRDefault="001F6840" w:rsidP="001F6840">
      <w:pPr>
        <w:jc w:val="both"/>
        <w:rPr>
          <w:b/>
          <w:bCs/>
          <w:color w:val="F4B083" w:themeColor="accent2" w:themeTint="99"/>
          <w:sz w:val="32"/>
          <w:szCs w:val="32"/>
        </w:rPr>
      </w:pPr>
    </w:p>
    <w:p w14:paraId="79E28AAD" w14:textId="77777777" w:rsidR="00A50D58" w:rsidRDefault="00A50D58" w:rsidP="00074410">
      <w:pPr>
        <w:jc w:val="both"/>
        <w:rPr>
          <w:sz w:val="28"/>
          <w:szCs w:val="28"/>
        </w:rPr>
      </w:pPr>
    </w:p>
    <w:p w14:paraId="5CC7A072" w14:textId="4674620E" w:rsidR="00074410" w:rsidRPr="00074410" w:rsidRDefault="00074410" w:rsidP="00074410">
      <w:pPr>
        <w:jc w:val="both"/>
        <w:rPr>
          <w:sz w:val="28"/>
          <w:szCs w:val="28"/>
          <w:lang w:val="en-IN"/>
        </w:rPr>
      </w:pPr>
      <w:r w:rsidRPr="00074410">
        <w:rPr>
          <w:sz w:val="28"/>
          <w:szCs w:val="28"/>
        </w:rPr>
        <w:t xml:space="preserve">The </w:t>
      </w:r>
      <w:r w:rsidRPr="00074410">
        <w:rPr>
          <w:b/>
          <w:bCs/>
          <w:sz w:val="28"/>
          <w:szCs w:val="28"/>
        </w:rPr>
        <w:t>line chart</w:t>
      </w:r>
      <w:r w:rsidRPr="00074410">
        <w:rPr>
          <w:sz w:val="28"/>
          <w:szCs w:val="28"/>
        </w:rPr>
        <w:t xml:space="preserve"> shows the relationship between employee </w:t>
      </w:r>
      <w:r w:rsidRPr="00074410">
        <w:rPr>
          <w:b/>
          <w:bCs/>
          <w:sz w:val="28"/>
          <w:szCs w:val="28"/>
        </w:rPr>
        <w:t>tenure and total orders</w:t>
      </w:r>
      <w:r w:rsidRPr="00074410">
        <w:rPr>
          <w:sz w:val="28"/>
          <w:szCs w:val="28"/>
        </w:rPr>
        <w:t xml:space="preserve"> processed. The trend fluctuates significantly, with no clear upward or downward pattern, indicating that tenure alone may not directly correlate with order processing efficiency. Some employees with longer tenure handle a high volume of orders, while others show lower productivity, suggesting that other factors like job satisfaction, motivation, or workload distribution might be influencing performance.</w:t>
      </w:r>
    </w:p>
    <w:p w14:paraId="5A6AFD98" w14:textId="59B3A1B7" w:rsidR="001F6840" w:rsidRDefault="001F6840" w:rsidP="001F6840">
      <w:pPr>
        <w:jc w:val="both"/>
        <w:rPr>
          <w:color w:val="F4B083" w:themeColor="accent2" w:themeTint="99"/>
          <w:sz w:val="32"/>
          <w:szCs w:val="32"/>
          <w:lang w:val="en-IN"/>
        </w:rPr>
      </w:pPr>
    </w:p>
    <w:p w14:paraId="7B8FDD5F" w14:textId="2A98E75B" w:rsidR="00074410" w:rsidRPr="001F6840" w:rsidRDefault="00074410" w:rsidP="001F6840">
      <w:pPr>
        <w:jc w:val="both"/>
        <w:rPr>
          <w:color w:val="F4B083" w:themeColor="accent2" w:themeTint="99"/>
          <w:sz w:val="32"/>
          <w:szCs w:val="32"/>
          <w:lang w:val="en-IN"/>
        </w:rPr>
      </w:pPr>
    </w:p>
    <w:p w14:paraId="2DEC5DD8" w14:textId="77777777" w:rsidR="00E344A3" w:rsidRDefault="00A50D58" w:rsidP="00574F0C">
      <w:pPr>
        <w:rPr>
          <w:color w:val="F4B083" w:themeColor="accent2" w:themeTint="99"/>
          <w:sz w:val="32"/>
          <w:szCs w:val="32"/>
        </w:rPr>
      </w:pPr>
      <w:r w:rsidRPr="00EC6B3D">
        <w:rPr>
          <w:noProof/>
          <w:color w:val="F4B083" w:themeColor="accent2" w:themeTint="99"/>
          <w:sz w:val="32"/>
          <w:szCs w:val="32"/>
        </w:rPr>
        <w:drawing>
          <wp:anchor distT="0" distB="0" distL="114300" distR="114300" simplePos="0" relativeHeight="251709440" behindDoc="0" locked="0" layoutInCell="1" allowOverlap="1" wp14:anchorId="59D36B7D" wp14:editId="20BF7309">
            <wp:simplePos x="0" y="0"/>
            <wp:positionH relativeFrom="margin">
              <wp:align>right</wp:align>
            </wp:positionH>
            <wp:positionV relativeFrom="paragraph">
              <wp:posOffset>272740</wp:posOffset>
            </wp:positionV>
            <wp:extent cx="5731510" cy="4879975"/>
            <wp:effectExtent l="0" t="0" r="2540" b="0"/>
            <wp:wrapSquare wrapText="bothSides"/>
            <wp:docPr id="1223631833" name="Chart 1">
              <a:extLst xmlns:a="http://schemas.openxmlformats.org/drawingml/2006/main">
                <a:ext uri="{FF2B5EF4-FFF2-40B4-BE49-F238E27FC236}">
                  <a16:creationId xmlns:a16="http://schemas.microsoft.com/office/drawing/2014/main" id="{94F114EE-9317-C539-0A62-76C5F85753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V relativeFrom="margin">
              <wp14:pctHeight>0</wp14:pctHeight>
            </wp14:sizeRelV>
          </wp:anchor>
        </w:drawing>
      </w:r>
      <w:r w:rsidR="0087060A">
        <w:rPr>
          <w:color w:val="F4B083" w:themeColor="accent2" w:themeTint="99"/>
          <w:sz w:val="32"/>
          <w:szCs w:val="32"/>
        </w:rPr>
        <w:t xml:space="preserve">                 </w:t>
      </w:r>
      <w:r w:rsidR="00F8662A">
        <w:rPr>
          <w:color w:val="F4B083" w:themeColor="accent2" w:themeTint="99"/>
          <w:sz w:val="32"/>
          <w:szCs w:val="32"/>
        </w:rPr>
        <w:t xml:space="preserve">                                                </w:t>
      </w:r>
    </w:p>
    <w:p w14:paraId="229B4ACE" w14:textId="77777777" w:rsidR="00E344A3" w:rsidRDefault="00E344A3" w:rsidP="00574F0C">
      <w:pPr>
        <w:rPr>
          <w:color w:val="F4B083" w:themeColor="accent2" w:themeTint="99"/>
          <w:sz w:val="32"/>
          <w:szCs w:val="32"/>
        </w:rPr>
      </w:pPr>
    </w:p>
    <w:p w14:paraId="3C13F432" w14:textId="77777777" w:rsidR="00B82252" w:rsidRDefault="00B82252" w:rsidP="00574F0C">
      <w:pPr>
        <w:rPr>
          <w:color w:val="F4B083" w:themeColor="accent2" w:themeTint="99"/>
          <w:sz w:val="32"/>
          <w:szCs w:val="32"/>
        </w:rPr>
      </w:pPr>
    </w:p>
    <w:p w14:paraId="67FF332A" w14:textId="77777777" w:rsidR="00B82252" w:rsidRDefault="00B82252" w:rsidP="00574F0C">
      <w:pPr>
        <w:rPr>
          <w:color w:val="F4B083" w:themeColor="accent2" w:themeTint="99"/>
          <w:sz w:val="32"/>
          <w:szCs w:val="32"/>
        </w:rPr>
      </w:pPr>
    </w:p>
    <w:p w14:paraId="68BC47E5" w14:textId="77777777" w:rsidR="00B82252" w:rsidRDefault="00B82252" w:rsidP="00574F0C">
      <w:pPr>
        <w:rPr>
          <w:color w:val="F4B083" w:themeColor="accent2" w:themeTint="99"/>
          <w:sz w:val="32"/>
          <w:szCs w:val="32"/>
        </w:rPr>
      </w:pPr>
    </w:p>
    <w:p w14:paraId="32F669E1" w14:textId="77777777" w:rsidR="00B82252" w:rsidRDefault="00B82252" w:rsidP="00574F0C">
      <w:pPr>
        <w:rPr>
          <w:color w:val="F4B083" w:themeColor="accent2" w:themeTint="99"/>
          <w:sz w:val="32"/>
          <w:szCs w:val="32"/>
        </w:rPr>
      </w:pPr>
    </w:p>
    <w:p w14:paraId="2566C8F7" w14:textId="77777777" w:rsidR="00B82252" w:rsidRDefault="00B82252" w:rsidP="00574F0C">
      <w:pPr>
        <w:rPr>
          <w:color w:val="F4B083" w:themeColor="accent2" w:themeTint="99"/>
          <w:sz w:val="32"/>
          <w:szCs w:val="32"/>
        </w:rPr>
      </w:pPr>
      <w:r w:rsidRPr="00B82252">
        <w:rPr>
          <w:noProof/>
          <w:color w:val="F4B083" w:themeColor="accent2" w:themeTint="99"/>
          <w:sz w:val="32"/>
          <w:szCs w:val="32"/>
        </w:rPr>
        <w:drawing>
          <wp:anchor distT="0" distB="0" distL="114300" distR="114300" simplePos="0" relativeHeight="251710464" behindDoc="0" locked="0" layoutInCell="1" allowOverlap="1" wp14:anchorId="72A6C562" wp14:editId="092FC6A1">
            <wp:simplePos x="0" y="0"/>
            <wp:positionH relativeFrom="margin">
              <wp:align>right</wp:align>
            </wp:positionH>
            <wp:positionV relativeFrom="paragraph">
              <wp:posOffset>0</wp:posOffset>
            </wp:positionV>
            <wp:extent cx="5730875" cy="5029835"/>
            <wp:effectExtent l="0" t="0" r="3175" b="0"/>
            <wp:wrapSquare wrapText="bothSides"/>
            <wp:docPr id="130005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50933" name=""/>
                    <pic:cNvPicPr/>
                  </pic:nvPicPr>
                  <pic:blipFill>
                    <a:blip r:embed="rId62">
                      <a:extLst>
                        <a:ext uri="{28A0092B-C50C-407E-A947-70E740481C1C}">
                          <a14:useLocalDpi xmlns:a14="http://schemas.microsoft.com/office/drawing/2010/main" val="0"/>
                        </a:ext>
                      </a:extLst>
                    </a:blip>
                    <a:stretch>
                      <a:fillRect/>
                    </a:stretch>
                  </pic:blipFill>
                  <pic:spPr>
                    <a:xfrm>
                      <a:off x="0" y="0"/>
                      <a:ext cx="5730875" cy="5029835"/>
                    </a:xfrm>
                    <a:prstGeom prst="rect">
                      <a:avLst/>
                    </a:prstGeom>
                  </pic:spPr>
                </pic:pic>
              </a:graphicData>
            </a:graphic>
            <wp14:sizeRelH relativeFrom="margin">
              <wp14:pctWidth>0</wp14:pctWidth>
            </wp14:sizeRelH>
          </wp:anchor>
        </w:drawing>
      </w:r>
      <w:r w:rsidR="00F8662A">
        <w:rPr>
          <w:color w:val="F4B083" w:themeColor="accent2" w:themeTint="99"/>
          <w:sz w:val="32"/>
          <w:szCs w:val="32"/>
        </w:rPr>
        <w:t xml:space="preserve">           </w:t>
      </w:r>
    </w:p>
    <w:p w14:paraId="5580DC3A" w14:textId="77777777" w:rsidR="00B82252" w:rsidRDefault="00B82252" w:rsidP="00574F0C">
      <w:pPr>
        <w:rPr>
          <w:color w:val="F4B083" w:themeColor="accent2" w:themeTint="99"/>
          <w:sz w:val="32"/>
          <w:szCs w:val="32"/>
        </w:rPr>
      </w:pPr>
    </w:p>
    <w:p w14:paraId="49D06937" w14:textId="5A7C5825" w:rsidR="002A5056" w:rsidRDefault="002A5056" w:rsidP="002A5056">
      <w:pPr>
        <w:rPr>
          <w:sz w:val="28"/>
          <w:szCs w:val="28"/>
        </w:rPr>
      </w:pPr>
      <w:r w:rsidRPr="002A5056">
        <w:rPr>
          <w:sz w:val="28"/>
          <w:szCs w:val="28"/>
        </w:rPr>
        <w:t>To explore th</w:t>
      </w:r>
      <w:r w:rsidR="00C81FB0">
        <w:rPr>
          <w:sz w:val="28"/>
          <w:szCs w:val="28"/>
        </w:rPr>
        <w:t>e</w:t>
      </w:r>
      <w:r w:rsidRPr="002A5056">
        <w:rPr>
          <w:sz w:val="28"/>
          <w:szCs w:val="28"/>
        </w:rPr>
        <w:t>s</w:t>
      </w:r>
      <w:r w:rsidR="00C81FB0">
        <w:rPr>
          <w:sz w:val="28"/>
          <w:szCs w:val="28"/>
        </w:rPr>
        <w:t>e</w:t>
      </w:r>
      <w:r w:rsidRPr="002A5056">
        <w:rPr>
          <w:sz w:val="28"/>
          <w:szCs w:val="28"/>
        </w:rPr>
        <w:t xml:space="preserve"> further, additional factors like </w:t>
      </w:r>
      <w:r w:rsidRPr="002A5056">
        <w:rPr>
          <w:b/>
          <w:bCs/>
          <w:sz w:val="28"/>
          <w:szCs w:val="28"/>
        </w:rPr>
        <w:t>employee satisfaction scores, workload, and incentives</w:t>
      </w:r>
      <w:r w:rsidRPr="002A5056">
        <w:rPr>
          <w:sz w:val="28"/>
          <w:szCs w:val="28"/>
        </w:rPr>
        <w:t xml:space="preserve"> should be included in the analysis. A </w:t>
      </w:r>
      <w:r w:rsidRPr="002A5056">
        <w:rPr>
          <w:b/>
          <w:bCs/>
          <w:sz w:val="28"/>
          <w:szCs w:val="28"/>
        </w:rPr>
        <w:t>scatter plot</w:t>
      </w:r>
      <w:r w:rsidRPr="002A5056">
        <w:rPr>
          <w:sz w:val="28"/>
          <w:szCs w:val="28"/>
        </w:rPr>
        <w:t xml:space="preserve"> comparing satisfaction levels with total orders could help identify whether happier employees tend to perform better. If a strong correlation exists, businesses can invest in improving workplace conditions to enhance productivity.</w:t>
      </w:r>
    </w:p>
    <w:p w14:paraId="311A6E41" w14:textId="77777777" w:rsidR="00C81FB0" w:rsidRDefault="00C81FB0" w:rsidP="002A5056">
      <w:pPr>
        <w:rPr>
          <w:sz w:val="28"/>
          <w:szCs w:val="28"/>
        </w:rPr>
      </w:pPr>
    </w:p>
    <w:p w14:paraId="6DB98392" w14:textId="77777777" w:rsidR="00C81FB0" w:rsidRDefault="00C81FB0" w:rsidP="002A5056">
      <w:pPr>
        <w:rPr>
          <w:sz w:val="28"/>
          <w:szCs w:val="28"/>
        </w:rPr>
      </w:pPr>
    </w:p>
    <w:p w14:paraId="7CEB7B40" w14:textId="77777777" w:rsidR="00C81FB0" w:rsidRDefault="00C81FB0" w:rsidP="002A5056">
      <w:pPr>
        <w:rPr>
          <w:sz w:val="28"/>
          <w:szCs w:val="28"/>
        </w:rPr>
      </w:pPr>
    </w:p>
    <w:p w14:paraId="00448F4C" w14:textId="77777777" w:rsidR="00C81FB0" w:rsidRDefault="00C81FB0" w:rsidP="002A5056">
      <w:pPr>
        <w:rPr>
          <w:sz w:val="28"/>
          <w:szCs w:val="28"/>
        </w:rPr>
      </w:pPr>
    </w:p>
    <w:p w14:paraId="082F1BDD" w14:textId="77777777" w:rsidR="00C81FB0" w:rsidRDefault="00C81FB0" w:rsidP="002A5056">
      <w:pPr>
        <w:rPr>
          <w:sz w:val="28"/>
          <w:szCs w:val="28"/>
        </w:rPr>
      </w:pPr>
    </w:p>
    <w:p w14:paraId="1F7E3900" w14:textId="77777777" w:rsidR="00C81FB0" w:rsidRDefault="00C81FB0" w:rsidP="002A5056">
      <w:pPr>
        <w:rPr>
          <w:sz w:val="28"/>
          <w:szCs w:val="28"/>
        </w:rPr>
      </w:pPr>
    </w:p>
    <w:p w14:paraId="429AA0B3" w14:textId="77777777" w:rsidR="00C81FB0" w:rsidRDefault="00C81FB0" w:rsidP="002A5056">
      <w:pPr>
        <w:rPr>
          <w:sz w:val="28"/>
          <w:szCs w:val="28"/>
        </w:rPr>
      </w:pPr>
    </w:p>
    <w:p w14:paraId="2F28B803" w14:textId="77777777" w:rsidR="00C81FB0" w:rsidRDefault="00C81FB0" w:rsidP="002A5056">
      <w:pPr>
        <w:rPr>
          <w:sz w:val="28"/>
          <w:szCs w:val="28"/>
        </w:rPr>
      </w:pPr>
    </w:p>
    <w:p w14:paraId="4579E304" w14:textId="77777777" w:rsidR="00C81FB0" w:rsidRDefault="00C81FB0" w:rsidP="002A5056">
      <w:pPr>
        <w:rPr>
          <w:sz w:val="28"/>
          <w:szCs w:val="28"/>
        </w:rPr>
      </w:pPr>
    </w:p>
    <w:p w14:paraId="7548A88F" w14:textId="77777777" w:rsidR="00C81FB0" w:rsidRDefault="00C81FB0" w:rsidP="002A5056">
      <w:pPr>
        <w:rPr>
          <w:sz w:val="28"/>
          <w:szCs w:val="28"/>
        </w:rPr>
      </w:pPr>
    </w:p>
    <w:p w14:paraId="08E268F4" w14:textId="19C0CC05" w:rsidR="00316925" w:rsidRDefault="00316925" w:rsidP="00316925">
      <w:pPr>
        <w:jc w:val="both"/>
        <w:rPr>
          <w:b/>
          <w:bCs/>
          <w:color w:val="F4B083" w:themeColor="accent2" w:themeTint="99"/>
          <w:sz w:val="32"/>
          <w:szCs w:val="32"/>
        </w:rPr>
      </w:pPr>
      <w:r w:rsidRPr="00316925">
        <w:rPr>
          <w:b/>
          <w:bCs/>
          <w:color w:val="F4B083" w:themeColor="accent2" w:themeTint="99"/>
          <w:sz w:val="32"/>
          <w:szCs w:val="32"/>
        </w:rPr>
        <w:t xml:space="preserve">How does employee turnover vary across different departments or job roles? </w:t>
      </w:r>
    </w:p>
    <w:p w14:paraId="60E086D9" w14:textId="77777777" w:rsidR="004B0871" w:rsidRDefault="004B0871" w:rsidP="00316925">
      <w:pPr>
        <w:jc w:val="both"/>
        <w:rPr>
          <w:b/>
          <w:bCs/>
          <w:color w:val="F4B083" w:themeColor="accent2" w:themeTint="99"/>
          <w:sz w:val="32"/>
          <w:szCs w:val="32"/>
        </w:rPr>
      </w:pPr>
    </w:p>
    <w:p w14:paraId="07760A00" w14:textId="77777777" w:rsidR="004B0871" w:rsidRDefault="004B0871" w:rsidP="00316925">
      <w:pPr>
        <w:jc w:val="both"/>
        <w:rPr>
          <w:b/>
          <w:bCs/>
          <w:color w:val="F4B083" w:themeColor="accent2" w:themeTint="99"/>
          <w:sz w:val="32"/>
          <w:szCs w:val="32"/>
        </w:rPr>
      </w:pPr>
    </w:p>
    <w:p w14:paraId="5FCF8B8B" w14:textId="2C1C0642" w:rsidR="00A74AC3" w:rsidRDefault="00A74AC3" w:rsidP="00A74AC3">
      <w:pPr>
        <w:jc w:val="both"/>
        <w:rPr>
          <w:sz w:val="28"/>
          <w:szCs w:val="28"/>
        </w:rPr>
      </w:pPr>
      <w:r w:rsidRPr="00A74AC3">
        <w:rPr>
          <w:sz w:val="28"/>
          <w:szCs w:val="28"/>
        </w:rPr>
        <w:t xml:space="preserve">The </w:t>
      </w:r>
      <w:r w:rsidRPr="00A74AC3">
        <w:rPr>
          <w:b/>
          <w:bCs/>
          <w:sz w:val="28"/>
          <w:szCs w:val="28"/>
        </w:rPr>
        <w:t>bar chart</w:t>
      </w:r>
      <w:r w:rsidRPr="00A74AC3">
        <w:rPr>
          <w:sz w:val="28"/>
          <w:szCs w:val="28"/>
        </w:rPr>
        <w:t xml:space="preserve"> illustrates the variation in </w:t>
      </w:r>
      <w:r w:rsidRPr="00A74AC3">
        <w:rPr>
          <w:b/>
          <w:bCs/>
          <w:sz w:val="28"/>
          <w:szCs w:val="28"/>
        </w:rPr>
        <w:t>turnover rates</w:t>
      </w:r>
      <w:r w:rsidRPr="00A74AC3">
        <w:rPr>
          <w:sz w:val="28"/>
          <w:szCs w:val="28"/>
        </w:rPr>
        <w:t xml:space="preserve"> across different job roles. The highest turnover is observed among </w:t>
      </w:r>
      <w:r w:rsidRPr="00A74AC3">
        <w:rPr>
          <w:b/>
          <w:bCs/>
          <w:sz w:val="28"/>
          <w:szCs w:val="28"/>
        </w:rPr>
        <w:t>Vice Presidents of Sales</w:t>
      </w:r>
      <w:r w:rsidRPr="00A74AC3">
        <w:rPr>
          <w:sz w:val="28"/>
          <w:szCs w:val="28"/>
        </w:rPr>
        <w:t xml:space="preserve">, followed by </w:t>
      </w:r>
      <w:r w:rsidRPr="00A74AC3">
        <w:rPr>
          <w:b/>
          <w:bCs/>
          <w:sz w:val="28"/>
          <w:szCs w:val="28"/>
        </w:rPr>
        <w:t>Sales Representatives</w:t>
      </w:r>
      <w:r w:rsidRPr="00A74AC3">
        <w:rPr>
          <w:sz w:val="28"/>
          <w:szCs w:val="28"/>
        </w:rPr>
        <w:t xml:space="preserve">, while other roles like </w:t>
      </w:r>
      <w:r w:rsidRPr="00A74AC3">
        <w:rPr>
          <w:b/>
          <w:bCs/>
          <w:sz w:val="28"/>
          <w:szCs w:val="28"/>
        </w:rPr>
        <w:t>Inside Sales Coordinators and Sales Managers</w:t>
      </w:r>
      <w:r w:rsidRPr="00A74AC3">
        <w:rPr>
          <w:sz w:val="28"/>
          <w:szCs w:val="28"/>
        </w:rPr>
        <w:t xml:space="preserve"> show little to no turnover. This suggests that higher-level sales positions may experience greater pressure, responsibility, or dissatisfaction, leading to higher attrition.</w:t>
      </w:r>
    </w:p>
    <w:p w14:paraId="31C67FCB" w14:textId="1C36CB62" w:rsidR="00A74AC3" w:rsidRDefault="00A74AC3" w:rsidP="00A74AC3">
      <w:pPr>
        <w:jc w:val="both"/>
        <w:rPr>
          <w:sz w:val="28"/>
          <w:szCs w:val="28"/>
        </w:rPr>
      </w:pPr>
    </w:p>
    <w:p w14:paraId="47BBD3E8" w14:textId="7D253302" w:rsidR="00A74AC3" w:rsidRDefault="007D54B1" w:rsidP="00A74AC3">
      <w:pPr>
        <w:jc w:val="both"/>
        <w:rPr>
          <w:sz w:val="28"/>
          <w:szCs w:val="28"/>
        </w:rPr>
      </w:pPr>
      <w:r w:rsidRPr="007D54B1">
        <w:rPr>
          <w:noProof/>
          <w:sz w:val="28"/>
          <w:szCs w:val="28"/>
        </w:rPr>
        <w:drawing>
          <wp:anchor distT="0" distB="0" distL="114300" distR="114300" simplePos="0" relativeHeight="251711488" behindDoc="0" locked="0" layoutInCell="1" allowOverlap="1" wp14:anchorId="1DD19D47" wp14:editId="4023DCFB">
            <wp:simplePos x="0" y="0"/>
            <wp:positionH relativeFrom="margin">
              <wp:posOffset>-330200</wp:posOffset>
            </wp:positionH>
            <wp:positionV relativeFrom="paragraph">
              <wp:posOffset>295275</wp:posOffset>
            </wp:positionV>
            <wp:extent cx="6379210" cy="5124450"/>
            <wp:effectExtent l="0" t="0" r="2540" b="0"/>
            <wp:wrapSquare wrapText="bothSides"/>
            <wp:docPr id="398352418" name="Chart 1">
              <a:extLst xmlns:a="http://schemas.openxmlformats.org/drawingml/2006/main">
                <a:ext uri="{FF2B5EF4-FFF2-40B4-BE49-F238E27FC236}">
                  <a16:creationId xmlns:a16="http://schemas.microsoft.com/office/drawing/2014/main" id="{49E0908B-58B1-E841-206D-3AF76EAA3B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margin">
              <wp14:pctWidth>0</wp14:pctWidth>
            </wp14:sizeRelH>
            <wp14:sizeRelV relativeFrom="margin">
              <wp14:pctHeight>0</wp14:pctHeight>
            </wp14:sizeRelV>
          </wp:anchor>
        </w:drawing>
      </w:r>
    </w:p>
    <w:p w14:paraId="75C416EF" w14:textId="6B0284B1" w:rsidR="00A74AC3" w:rsidRPr="00A74AC3" w:rsidRDefault="00A74AC3" w:rsidP="00A74AC3">
      <w:pPr>
        <w:jc w:val="both"/>
        <w:rPr>
          <w:sz w:val="28"/>
          <w:szCs w:val="28"/>
          <w:lang w:val="en-IN"/>
        </w:rPr>
      </w:pPr>
    </w:p>
    <w:p w14:paraId="482FFD10" w14:textId="24EBD4F1" w:rsidR="004B0871" w:rsidRPr="00316925" w:rsidRDefault="004B0871" w:rsidP="00316925">
      <w:pPr>
        <w:jc w:val="both"/>
        <w:rPr>
          <w:color w:val="F4B083" w:themeColor="accent2" w:themeTint="99"/>
          <w:sz w:val="32"/>
          <w:szCs w:val="32"/>
          <w:lang w:val="en-IN"/>
        </w:rPr>
      </w:pPr>
    </w:p>
    <w:p w14:paraId="6F9CF47C" w14:textId="5EDCA713" w:rsidR="00C81FB0" w:rsidRDefault="00C81FB0" w:rsidP="002A5056">
      <w:pPr>
        <w:rPr>
          <w:sz w:val="28"/>
          <w:szCs w:val="28"/>
          <w:lang w:val="en-IN"/>
        </w:rPr>
      </w:pPr>
    </w:p>
    <w:p w14:paraId="32162BA2" w14:textId="77777777" w:rsidR="00C81FB0" w:rsidRDefault="00C81FB0" w:rsidP="002A5056">
      <w:pPr>
        <w:rPr>
          <w:sz w:val="28"/>
          <w:szCs w:val="28"/>
          <w:lang w:val="en-IN"/>
        </w:rPr>
      </w:pPr>
    </w:p>
    <w:p w14:paraId="79C2D4A4" w14:textId="77777777" w:rsidR="00F85F82" w:rsidRDefault="00F85F82" w:rsidP="00F85F82">
      <w:pPr>
        <w:rPr>
          <w:sz w:val="28"/>
          <w:szCs w:val="28"/>
          <w:lang w:val="en-IN"/>
        </w:rPr>
      </w:pPr>
    </w:p>
    <w:p w14:paraId="298F94DA" w14:textId="7357076B" w:rsidR="00F85F82" w:rsidRDefault="00F85F82" w:rsidP="00F85F82">
      <w:pPr>
        <w:rPr>
          <w:sz w:val="28"/>
          <w:szCs w:val="28"/>
          <w:lang w:val="en-IN"/>
        </w:rPr>
      </w:pPr>
      <w:r w:rsidRPr="00167AD4">
        <w:rPr>
          <w:noProof/>
          <w:sz w:val="28"/>
          <w:szCs w:val="28"/>
          <w:lang w:val="en-IN"/>
        </w:rPr>
        <w:drawing>
          <wp:anchor distT="0" distB="0" distL="114300" distR="114300" simplePos="0" relativeHeight="251712512" behindDoc="0" locked="0" layoutInCell="1" allowOverlap="1" wp14:anchorId="25168CC5" wp14:editId="6CC48576">
            <wp:simplePos x="0" y="0"/>
            <wp:positionH relativeFrom="margin">
              <wp:align>center</wp:align>
            </wp:positionH>
            <wp:positionV relativeFrom="paragraph">
              <wp:posOffset>428</wp:posOffset>
            </wp:positionV>
            <wp:extent cx="6517640" cy="5401310"/>
            <wp:effectExtent l="0" t="0" r="0" b="8890"/>
            <wp:wrapSquare wrapText="bothSides"/>
            <wp:docPr id="100251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13579" name=""/>
                    <pic:cNvPicPr/>
                  </pic:nvPicPr>
                  <pic:blipFill>
                    <a:blip r:embed="rId64">
                      <a:extLst>
                        <a:ext uri="{28A0092B-C50C-407E-A947-70E740481C1C}">
                          <a14:useLocalDpi xmlns:a14="http://schemas.microsoft.com/office/drawing/2010/main" val="0"/>
                        </a:ext>
                      </a:extLst>
                    </a:blip>
                    <a:stretch>
                      <a:fillRect/>
                    </a:stretch>
                  </pic:blipFill>
                  <pic:spPr>
                    <a:xfrm>
                      <a:off x="0" y="0"/>
                      <a:ext cx="6517640" cy="5401310"/>
                    </a:xfrm>
                    <a:prstGeom prst="rect">
                      <a:avLst/>
                    </a:prstGeom>
                  </pic:spPr>
                </pic:pic>
              </a:graphicData>
            </a:graphic>
            <wp14:sizeRelH relativeFrom="margin">
              <wp14:pctWidth>0</wp14:pctWidth>
            </wp14:sizeRelH>
            <wp14:sizeRelV relativeFrom="margin">
              <wp14:pctHeight>0</wp14:pctHeight>
            </wp14:sizeRelV>
          </wp:anchor>
        </w:drawing>
      </w:r>
    </w:p>
    <w:p w14:paraId="46FEF65A" w14:textId="77777777" w:rsidR="00F85F82" w:rsidRDefault="00F85F82" w:rsidP="00F85F82">
      <w:pPr>
        <w:rPr>
          <w:sz w:val="28"/>
          <w:szCs w:val="28"/>
          <w:lang w:val="en-IN"/>
        </w:rPr>
      </w:pPr>
    </w:p>
    <w:p w14:paraId="16C06C24" w14:textId="77777777" w:rsidR="00F85F82" w:rsidRDefault="00F85F82" w:rsidP="00F85F82">
      <w:pPr>
        <w:rPr>
          <w:sz w:val="28"/>
          <w:szCs w:val="28"/>
          <w:lang w:val="en-IN"/>
        </w:rPr>
      </w:pPr>
    </w:p>
    <w:p w14:paraId="35F71470" w14:textId="295AAD8B" w:rsidR="00F85F82" w:rsidRPr="00F85F82" w:rsidRDefault="00F85F82" w:rsidP="00F85F82">
      <w:pPr>
        <w:rPr>
          <w:sz w:val="28"/>
          <w:szCs w:val="28"/>
          <w:lang w:val="en-IN"/>
        </w:rPr>
      </w:pPr>
      <w:r w:rsidRPr="00F85F82">
        <w:rPr>
          <w:sz w:val="28"/>
          <w:szCs w:val="28"/>
        </w:rPr>
        <w:t>This can help identify problem areas where intervention—such as better incentives, work-life balance initiatives, or career growth opportunities—may reduce turnover and improve employee retention.</w:t>
      </w:r>
    </w:p>
    <w:p w14:paraId="33D1DC98" w14:textId="77777777" w:rsidR="00C81FB0" w:rsidRDefault="00C81FB0" w:rsidP="002A5056">
      <w:pPr>
        <w:rPr>
          <w:sz w:val="28"/>
          <w:szCs w:val="28"/>
          <w:lang w:val="en-IN"/>
        </w:rPr>
      </w:pPr>
    </w:p>
    <w:p w14:paraId="0177A863" w14:textId="77777777" w:rsidR="00C81FB0" w:rsidRDefault="00C81FB0" w:rsidP="002A5056">
      <w:pPr>
        <w:rPr>
          <w:sz w:val="28"/>
          <w:szCs w:val="28"/>
          <w:lang w:val="en-IN"/>
        </w:rPr>
      </w:pPr>
    </w:p>
    <w:p w14:paraId="61276572" w14:textId="77777777" w:rsidR="00C81FB0" w:rsidRDefault="00C81FB0" w:rsidP="002A5056">
      <w:pPr>
        <w:rPr>
          <w:sz w:val="28"/>
          <w:szCs w:val="28"/>
          <w:lang w:val="en-IN"/>
        </w:rPr>
      </w:pPr>
    </w:p>
    <w:p w14:paraId="214E3400" w14:textId="77777777" w:rsidR="00C81FB0" w:rsidRDefault="00C81FB0" w:rsidP="002A5056">
      <w:pPr>
        <w:rPr>
          <w:sz w:val="28"/>
          <w:szCs w:val="28"/>
          <w:lang w:val="en-IN"/>
        </w:rPr>
      </w:pPr>
    </w:p>
    <w:p w14:paraId="01F33FA8" w14:textId="77777777" w:rsidR="00C81FB0" w:rsidRDefault="00C81FB0" w:rsidP="002A5056">
      <w:pPr>
        <w:rPr>
          <w:sz w:val="28"/>
          <w:szCs w:val="28"/>
          <w:lang w:val="en-IN"/>
        </w:rPr>
      </w:pPr>
    </w:p>
    <w:p w14:paraId="37263271" w14:textId="77777777" w:rsidR="00C81FB0" w:rsidRDefault="00C81FB0" w:rsidP="002A5056">
      <w:pPr>
        <w:rPr>
          <w:sz w:val="28"/>
          <w:szCs w:val="28"/>
          <w:lang w:val="en-IN"/>
        </w:rPr>
      </w:pPr>
    </w:p>
    <w:p w14:paraId="2F1660D0" w14:textId="77777777" w:rsidR="00C81FB0" w:rsidRDefault="00C81FB0" w:rsidP="002A5056">
      <w:pPr>
        <w:rPr>
          <w:sz w:val="28"/>
          <w:szCs w:val="28"/>
          <w:lang w:val="en-IN"/>
        </w:rPr>
      </w:pPr>
    </w:p>
    <w:p w14:paraId="1C0AE2FA" w14:textId="77777777" w:rsidR="00C81FB0" w:rsidRDefault="00C81FB0" w:rsidP="002A5056">
      <w:pPr>
        <w:rPr>
          <w:sz w:val="28"/>
          <w:szCs w:val="28"/>
          <w:lang w:val="en-IN"/>
        </w:rPr>
      </w:pPr>
    </w:p>
    <w:p w14:paraId="1D5CC1F8" w14:textId="77777777" w:rsidR="00C81FB0" w:rsidRDefault="00C81FB0" w:rsidP="002A5056">
      <w:pPr>
        <w:rPr>
          <w:sz w:val="28"/>
          <w:szCs w:val="28"/>
          <w:lang w:val="en-IN"/>
        </w:rPr>
      </w:pPr>
    </w:p>
    <w:p w14:paraId="6C472EB9" w14:textId="77777777" w:rsidR="00C81FB0" w:rsidRDefault="00C81FB0" w:rsidP="002A5056">
      <w:pPr>
        <w:rPr>
          <w:sz w:val="28"/>
          <w:szCs w:val="28"/>
          <w:lang w:val="en-IN"/>
        </w:rPr>
      </w:pPr>
    </w:p>
    <w:p w14:paraId="6BC14CD4" w14:textId="14C019E3" w:rsidR="00220E65" w:rsidRPr="00220E65" w:rsidRDefault="00220E65" w:rsidP="00220E65">
      <w:pPr>
        <w:rPr>
          <w:color w:val="F4B083" w:themeColor="accent2" w:themeTint="99"/>
          <w:sz w:val="32"/>
          <w:szCs w:val="32"/>
          <w:lang w:val="en-IN"/>
        </w:rPr>
      </w:pPr>
      <w:r w:rsidRPr="00220E65">
        <w:rPr>
          <w:b/>
          <w:bCs/>
          <w:color w:val="F4B083" w:themeColor="accent2" w:themeTint="99"/>
          <w:sz w:val="32"/>
          <w:szCs w:val="32"/>
        </w:rPr>
        <w:t>Can we identify any patterns or clusters in employee skill sets or qualifications through visualizations?</w:t>
      </w:r>
    </w:p>
    <w:p w14:paraId="65A472FF" w14:textId="77777777" w:rsidR="00C81FB0" w:rsidRDefault="00C81FB0" w:rsidP="002A5056">
      <w:pPr>
        <w:rPr>
          <w:sz w:val="28"/>
          <w:szCs w:val="28"/>
          <w:lang w:val="en-IN"/>
        </w:rPr>
      </w:pPr>
    </w:p>
    <w:p w14:paraId="59728CBD" w14:textId="77777777" w:rsidR="00220E65" w:rsidRDefault="00220E65" w:rsidP="002A5056">
      <w:pPr>
        <w:rPr>
          <w:sz w:val="28"/>
          <w:szCs w:val="28"/>
          <w:lang w:val="en-IN"/>
        </w:rPr>
      </w:pPr>
    </w:p>
    <w:p w14:paraId="3CA14035" w14:textId="43CE797D" w:rsidR="00172F06" w:rsidRPr="00172F06" w:rsidRDefault="00172F06" w:rsidP="00172F06">
      <w:pPr>
        <w:rPr>
          <w:sz w:val="28"/>
          <w:szCs w:val="28"/>
          <w:lang w:val="en-IN"/>
        </w:rPr>
      </w:pPr>
      <w:r w:rsidRPr="00172F06">
        <w:rPr>
          <w:sz w:val="28"/>
          <w:szCs w:val="28"/>
        </w:rPr>
        <w:t xml:space="preserve">The funnel chart visually represents the distribution of employee qualifications. The largest segment consists of employees with a </w:t>
      </w:r>
      <w:r w:rsidRPr="00172F06">
        <w:rPr>
          <w:b/>
          <w:bCs/>
          <w:sz w:val="28"/>
          <w:szCs w:val="28"/>
        </w:rPr>
        <w:t>BA degree</w:t>
      </w:r>
      <w:r w:rsidRPr="00172F06">
        <w:rPr>
          <w:sz w:val="28"/>
          <w:szCs w:val="28"/>
        </w:rPr>
        <w:t xml:space="preserve">, followed by a smaller number with </w:t>
      </w:r>
      <w:r w:rsidRPr="00172F06">
        <w:rPr>
          <w:b/>
          <w:bCs/>
          <w:sz w:val="28"/>
          <w:szCs w:val="28"/>
        </w:rPr>
        <w:t>BS degrees</w:t>
      </w:r>
      <w:r w:rsidRPr="00172F06">
        <w:rPr>
          <w:sz w:val="28"/>
          <w:szCs w:val="28"/>
        </w:rPr>
        <w:t xml:space="preserve">, and an even fewer number with </w:t>
      </w:r>
      <w:r w:rsidRPr="00172F06">
        <w:rPr>
          <w:b/>
          <w:bCs/>
          <w:sz w:val="28"/>
          <w:szCs w:val="28"/>
        </w:rPr>
        <w:t>Ph.D. or other qualifications</w:t>
      </w:r>
      <w:r w:rsidRPr="00172F06">
        <w:rPr>
          <w:sz w:val="28"/>
          <w:szCs w:val="28"/>
        </w:rPr>
        <w:t>. The narrowing shape highlights the progressive decrease in employees as qualifications become more advanced.</w:t>
      </w:r>
    </w:p>
    <w:p w14:paraId="594A213E" w14:textId="77777777" w:rsidR="00220E65" w:rsidRDefault="00220E65" w:rsidP="002A5056">
      <w:pPr>
        <w:rPr>
          <w:sz w:val="28"/>
          <w:szCs w:val="28"/>
          <w:lang w:val="en-IN"/>
        </w:rPr>
      </w:pPr>
    </w:p>
    <w:p w14:paraId="10F3E34F" w14:textId="51E096FD" w:rsidR="005B6DFD" w:rsidRDefault="005B6DFD" w:rsidP="002A5056">
      <w:pPr>
        <w:rPr>
          <w:sz w:val="28"/>
          <w:szCs w:val="28"/>
          <w:lang w:val="en-IN"/>
        </w:rPr>
      </w:pPr>
    </w:p>
    <w:p w14:paraId="5598E9F9" w14:textId="514FCD1B" w:rsidR="005B6DFD" w:rsidRDefault="005B6DFD" w:rsidP="002A5056">
      <w:pPr>
        <w:rPr>
          <w:sz w:val="28"/>
          <w:szCs w:val="28"/>
          <w:lang w:val="en-IN"/>
        </w:rPr>
      </w:pPr>
      <w:r w:rsidRPr="005B6DFD">
        <w:rPr>
          <w:noProof/>
          <w:sz w:val="28"/>
          <w:szCs w:val="28"/>
        </w:rPr>
        <mc:AlternateContent>
          <mc:Choice Requires="cx2">
            <w:drawing>
              <wp:anchor distT="0" distB="0" distL="114300" distR="114300" simplePos="0" relativeHeight="251713536" behindDoc="0" locked="0" layoutInCell="1" allowOverlap="1" wp14:anchorId="0F11C169" wp14:editId="7D7C7845">
                <wp:simplePos x="0" y="0"/>
                <wp:positionH relativeFrom="margin">
                  <wp:align>left</wp:align>
                </wp:positionH>
                <wp:positionV relativeFrom="paragraph">
                  <wp:posOffset>347980</wp:posOffset>
                </wp:positionV>
                <wp:extent cx="5655945" cy="5390515"/>
                <wp:effectExtent l="0" t="0" r="1905" b="635"/>
                <wp:wrapSquare wrapText="bothSides"/>
                <wp:docPr id="427420003" name="Chart 1">
                  <a:extLst xmlns:a="http://schemas.openxmlformats.org/drawingml/2006/main">
                    <a:ext uri="{FF2B5EF4-FFF2-40B4-BE49-F238E27FC236}">
                      <a16:creationId xmlns:a16="http://schemas.microsoft.com/office/drawing/2014/main" id="{42AA0FDB-295C-C1FD-2FC9-A44A9357AAB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5"/>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13536" behindDoc="0" locked="0" layoutInCell="1" allowOverlap="1" wp14:anchorId="0F11C169" wp14:editId="7D7C7845">
                <wp:simplePos x="0" y="0"/>
                <wp:positionH relativeFrom="margin">
                  <wp:align>left</wp:align>
                </wp:positionH>
                <wp:positionV relativeFrom="paragraph">
                  <wp:posOffset>347980</wp:posOffset>
                </wp:positionV>
                <wp:extent cx="5655945" cy="5390515"/>
                <wp:effectExtent l="0" t="0" r="1905" b="635"/>
                <wp:wrapSquare wrapText="bothSides"/>
                <wp:docPr id="427420003" name="Chart 1">
                  <a:extLst xmlns:a="http://schemas.openxmlformats.org/drawingml/2006/main">
                    <a:ext uri="{FF2B5EF4-FFF2-40B4-BE49-F238E27FC236}">
                      <a16:creationId xmlns:a16="http://schemas.microsoft.com/office/drawing/2014/main" id="{42AA0FDB-295C-C1FD-2FC9-A44A9357AAB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27420003" name="Chart 1">
                          <a:extLst>
                            <a:ext uri="{FF2B5EF4-FFF2-40B4-BE49-F238E27FC236}">
                              <a16:creationId xmlns:a16="http://schemas.microsoft.com/office/drawing/2014/main" id="{42AA0FDB-295C-C1FD-2FC9-A44A9357AABE}"/>
                            </a:ext>
                          </a:extLst>
                        </pic:cNvPr>
                        <pic:cNvPicPr>
                          <a:picLocks noGrp="1" noRot="1" noChangeAspect="1" noMove="1" noResize="1" noEditPoints="1" noAdjustHandles="1" noChangeArrowheads="1" noChangeShapeType="1"/>
                        </pic:cNvPicPr>
                      </pic:nvPicPr>
                      <pic:blipFill>
                        <a:blip r:embed="rId66"/>
                        <a:stretch>
                          <a:fillRect/>
                        </a:stretch>
                      </pic:blipFill>
                      <pic:spPr>
                        <a:xfrm>
                          <a:off x="0" y="0"/>
                          <a:ext cx="5655945" cy="539051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56871528" w14:textId="07BBF918" w:rsidR="00C81FB0" w:rsidRDefault="00C81FB0" w:rsidP="002A5056">
      <w:pPr>
        <w:rPr>
          <w:sz w:val="28"/>
          <w:szCs w:val="28"/>
          <w:lang w:val="en-IN"/>
        </w:rPr>
      </w:pPr>
    </w:p>
    <w:p w14:paraId="140F721E" w14:textId="4CE50824" w:rsidR="00C81FB0" w:rsidRDefault="00C81FB0" w:rsidP="002A5056">
      <w:pPr>
        <w:rPr>
          <w:sz w:val="28"/>
          <w:szCs w:val="28"/>
          <w:lang w:val="en-IN"/>
        </w:rPr>
      </w:pPr>
    </w:p>
    <w:p w14:paraId="31F72D39" w14:textId="77777777" w:rsidR="00C81FB0" w:rsidRDefault="00C81FB0" w:rsidP="002A5056">
      <w:pPr>
        <w:rPr>
          <w:sz w:val="28"/>
          <w:szCs w:val="28"/>
          <w:lang w:val="en-IN"/>
        </w:rPr>
      </w:pPr>
    </w:p>
    <w:p w14:paraId="6641959A" w14:textId="3EF7F887" w:rsidR="00C81FB0" w:rsidRDefault="00C81FB0" w:rsidP="002A5056">
      <w:pPr>
        <w:rPr>
          <w:sz w:val="28"/>
          <w:szCs w:val="28"/>
          <w:lang w:val="en-IN"/>
        </w:rPr>
      </w:pPr>
    </w:p>
    <w:p w14:paraId="2F885CCB" w14:textId="668947B3" w:rsidR="00C81FB0" w:rsidRDefault="00D26BC8" w:rsidP="002A5056">
      <w:pPr>
        <w:rPr>
          <w:sz w:val="28"/>
          <w:szCs w:val="28"/>
          <w:lang w:val="en-IN"/>
        </w:rPr>
      </w:pPr>
      <w:r w:rsidRPr="00D26BC8">
        <w:rPr>
          <w:noProof/>
          <w:sz w:val="28"/>
          <w:szCs w:val="28"/>
          <w:lang w:val="en-IN"/>
        </w:rPr>
        <w:drawing>
          <wp:anchor distT="0" distB="0" distL="114300" distR="114300" simplePos="0" relativeHeight="251714560" behindDoc="0" locked="0" layoutInCell="1" allowOverlap="1" wp14:anchorId="3B90861A" wp14:editId="49B26F10">
            <wp:simplePos x="0" y="0"/>
            <wp:positionH relativeFrom="margin">
              <wp:posOffset>-323215</wp:posOffset>
            </wp:positionH>
            <wp:positionV relativeFrom="paragraph">
              <wp:posOffset>0</wp:posOffset>
            </wp:positionV>
            <wp:extent cx="6340475" cy="5262880"/>
            <wp:effectExtent l="0" t="0" r="3175" b="0"/>
            <wp:wrapSquare wrapText="bothSides"/>
            <wp:docPr id="196718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88593" name=""/>
                    <pic:cNvPicPr/>
                  </pic:nvPicPr>
                  <pic:blipFill>
                    <a:blip r:embed="rId67">
                      <a:extLst>
                        <a:ext uri="{28A0092B-C50C-407E-A947-70E740481C1C}">
                          <a14:useLocalDpi xmlns:a14="http://schemas.microsoft.com/office/drawing/2010/main" val="0"/>
                        </a:ext>
                      </a:extLst>
                    </a:blip>
                    <a:stretch>
                      <a:fillRect/>
                    </a:stretch>
                  </pic:blipFill>
                  <pic:spPr>
                    <a:xfrm>
                      <a:off x="0" y="0"/>
                      <a:ext cx="6340475" cy="5262880"/>
                    </a:xfrm>
                    <a:prstGeom prst="rect">
                      <a:avLst/>
                    </a:prstGeom>
                  </pic:spPr>
                </pic:pic>
              </a:graphicData>
            </a:graphic>
            <wp14:sizeRelH relativeFrom="margin">
              <wp14:pctWidth>0</wp14:pctWidth>
            </wp14:sizeRelH>
            <wp14:sizeRelV relativeFrom="margin">
              <wp14:pctHeight>0</wp14:pctHeight>
            </wp14:sizeRelV>
          </wp:anchor>
        </w:drawing>
      </w:r>
    </w:p>
    <w:p w14:paraId="0369CEF8" w14:textId="7AD77674" w:rsidR="00C81FB0" w:rsidRDefault="00C81FB0" w:rsidP="002A5056">
      <w:pPr>
        <w:rPr>
          <w:sz w:val="28"/>
          <w:szCs w:val="28"/>
          <w:lang w:val="en-IN"/>
        </w:rPr>
      </w:pPr>
    </w:p>
    <w:p w14:paraId="5E598F2D" w14:textId="14F6C209" w:rsidR="00C81FB0" w:rsidRDefault="00C81FB0" w:rsidP="002A5056">
      <w:pPr>
        <w:rPr>
          <w:sz w:val="28"/>
          <w:szCs w:val="28"/>
          <w:lang w:val="en-IN"/>
        </w:rPr>
      </w:pPr>
    </w:p>
    <w:p w14:paraId="210615D3" w14:textId="77777777" w:rsidR="00110579" w:rsidRPr="00110579" w:rsidRDefault="00110579" w:rsidP="00110579">
      <w:pPr>
        <w:rPr>
          <w:sz w:val="28"/>
          <w:szCs w:val="28"/>
          <w:lang w:val="en-IN"/>
        </w:rPr>
      </w:pPr>
      <w:r w:rsidRPr="00110579">
        <w:rPr>
          <w:sz w:val="28"/>
          <w:szCs w:val="28"/>
        </w:rPr>
        <w:t xml:space="preserve">This visualization helps in identifying trends in the workforce's educational background. It can be used for </w:t>
      </w:r>
      <w:r w:rsidRPr="00110579">
        <w:rPr>
          <w:b/>
          <w:bCs/>
          <w:sz w:val="28"/>
          <w:szCs w:val="28"/>
        </w:rPr>
        <w:t>talent management</w:t>
      </w:r>
      <w:r w:rsidRPr="00110579">
        <w:rPr>
          <w:sz w:val="28"/>
          <w:szCs w:val="28"/>
        </w:rPr>
        <w:t xml:space="preserve"> by guiding hiring strategies, workforce planning, and training programs. If higher qualifications contribute to better performance, organizations can focus on </w:t>
      </w:r>
      <w:r w:rsidRPr="00110579">
        <w:rPr>
          <w:b/>
          <w:bCs/>
          <w:sz w:val="28"/>
          <w:szCs w:val="28"/>
        </w:rPr>
        <w:t>upskilling existing employees</w:t>
      </w:r>
      <w:r w:rsidRPr="00110579">
        <w:rPr>
          <w:sz w:val="28"/>
          <w:szCs w:val="28"/>
        </w:rPr>
        <w:t xml:space="preserve"> or </w:t>
      </w:r>
      <w:r w:rsidRPr="00110579">
        <w:rPr>
          <w:b/>
          <w:bCs/>
          <w:sz w:val="28"/>
          <w:szCs w:val="28"/>
        </w:rPr>
        <w:t>recruiting more specialized talent</w:t>
      </w:r>
      <w:r w:rsidRPr="00110579">
        <w:rPr>
          <w:sz w:val="28"/>
          <w:szCs w:val="28"/>
        </w:rPr>
        <w:t>. Additionally, understanding this distribution helps in designing leadership development programs for employees with potential.</w:t>
      </w:r>
    </w:p>
    <w:p w14:paraId="425DCBCB" w14:textId="1B9CA3D9" w:rsidR="00C81FB0" w:rsidRDefault="00C81FB0" w:rsidP="002A5056">
      <w:pPr>
        <w:rPr>
          <w:sz w:val="28"/>
          <w:szCs w:val="28"/>
          <w:lang w:val="en-IN"/>
        </w:rPr>
      </w:pPr>
    </w:p>
    <w:p w14:paraId="34DF08B3" w14:textId="0B02A9C7" w:rsidR="00C81FB0" w:rsidRDefault="00C81FB0" w:rsidP="002A5056">
      <w:pPr>
        <w:rPr>
          <w:sz w:val="28"/>
          <w:szCs w:val="28"/>
          <w:lang w:val="en-IN"/>
        </w:rPr>
      </w:pPr>
    </w:p>
    <w:p w14:paraId="0097D527" w14:textId="77777777" w:rsidR="00C81FB0" w:rsidRDefault="00C81FB0" w:rsidP="002A5056">
      <w:pPr>
        <w:rPr>
          <w:sz w:val="28"/>
          <w:szCs w:val="28"/>
          <w:lang w:val="en-IN"/>
        </w:rPr>
      </w:pPr>
    </w:p>
    <w:p w14:paraId="2A3ADBCA" w14:textId="77777777" w:rsidR="00C81FB0" w:rsidRDefault="00C81FB0" w:rsidP="002A5056">
      <w:pPr>
        <w:rPr>
          <w:sz w:val="28"/>
          <w:szCs w:val="28"/>
          <w:lang w:val="en-IN"/>
        </w:rPr>
      </w:pPr>
    </w:p>
    <w:p w14:paraId="6180AF67" w14:textId="77777777" w:rsidR="00C81FB0" w:rsidRDefault="00C81FB0" w:rsidP="002A5056">
      <w:pPr>
        <w:rPr>
          <w:sz w:val="28"/>
          <w:szCs w:val="28"/>
          <w:lang w:val="en-IN"/>
        </w:rPr>
      </w:pPr>
    </w:p>
    <w:p w14:paraId="4A695F60" w14:textId="77777777" w:rsidR="00C81FB0" w:rsidRDefault="00C81FB0" w:rsidP="002A5056">
      <w:pPr>
        <w:rPr>
          <w:sz w:val="28"/>
          <w:szCs w:val="28"/>
          <w:lang w:val="en-IN"/>
        </w:rPr>
      </w:pPr>
    </w:p>
    <w:p w14:paraId="1AD31EA0" w14:textId="77777777" w:rsidR="00C81FB0" w:rsidRDefault="00C81FB0" w:rsidP="002A5056">
      <w:pPr>
        <w:rPr>
          <w:sz w:val="28"/>
          <w:szCs w:val="28"/>
          <w:lang w:val="en-IN"/>
        </w:rPr>
      </w:pPr>
    </w:p>
    <w:p w14:paraId="32915010" w14:textId="62F25EBC" w:rsidR="00DD3656" w:rsidRDefault="00DD3656" w:rsidP="00DD3656">
      <w:pPr>
        <w:rPr>
          <w:b/>
          <w:bCs/>
          <w:color w:val="F4B083" w:themeColor="accent2" w:themeTint="99"/>
          <w:sz w:val="32"/>
          <w:szCs w:val="32"/>
        </w:rPr>
      </w:pPr>
      <w:r w:rsidRPr="00DD3656">
        <w:rPr>
          <w:b/>
          <w:bCs/>
          <w:color w:val="F4B083" w:themeColor="accent2" w:themeTint="99"/>
          <w:sz w:val="32"/>
          <w:szCs w:val="32"/>
        </w:rPr>
        <w:t>Are there any correlations between product attributes and sales performance?</w:t>
      </w:r>
    </w:p>
    <w:p w14:paraId="607BC79D" w14:textId="6B428ABE" w:rsidR="00DD3656" w:rsidRDefault="00903CD4" w:rsidP="00DD3656">
      <w:pPr>
        <w:rPr>
          <w:b/>
          <w:bCs/>
          <w:color w:val="F4B083" w:themeColor="accent2" w:themeTint="99"/>
          <w:sz w:val="32"/>
          <w:szCs w:val="32"/>
        </w:rPr>
      </w:pPr>
      <w:r w:rsidRPr="00903CD4">
        <w:rPr>
          <w:noProof/>
          <w:color w:val="F4B083" w:themeColor="accent2" w:themeTint="99"/>
          <w:sz w:val="32"/>
          <w:szCs w:val="32"/>
        </w:rPr>
        <w:drawing>
          <wp:anchor distT="0" distB="0" distL="114300" distR="114300" simplePos="0" relativeHeight="251715584" behindDoc="0" locked="0" layoutInCell="1" allowOverlap="1" wp14:anchorId="6E710634" wp14:editId="72D17C47">
            <wp:simplePos x="0" y="0"/>
            <wp:positionH relativeFrom="margin">
              <wp:align>left</wp:align>
            </wp:positionH>
            <wp:positionV relativeFrom="paragraph">
              <wp:posOffset>389812</wp:posOffset>
            </wp:positionV>
            <wp:extent cx="5731510" cy="4438015"/>
            <wp:effectExtent l="0" t="0" r="2540" b="635"/>
            <wp:wrapSquare wrapText="bothSides"/>
            <wp:docPr id="1914622284" name="Chart 1">
              <a:extLst xmlns:a="http://schemas.openxmlformats.org/drawingml/2006/main">
                <a:ext uri="{FF2B5EF4-FFF2-40B4-BE49-F238E27FC236}">
                  <a16:creationId xmlns:a16="http://schemas.microsoft.com/office/drawing/2014/main" id="{6D9EC3C7-77CD-41CD-9D43-DB237CF364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p>
    <w:p w14:paraId="79E4E05D" w14:textId="320E08EA" w:rsidR="00DD3656" w:rsidRDefault="00DD3656" w:rsidP="00DD3656">
      <w:pPr>
        <w:rPr>
          <w:b/>
          <w:bCs/>
          <w:color w:val="F4B083" w:themeColor="accent2" w:themeTint="99"/>
          <w:sz w:val="32"/>
          <w:szCs w:val="32"/>
        </w:rPr>
      </w:pPr>
    </w:p>
    <w:p w14:paraId="3F30A9C3" w14:textId="0F347A3F" w:rsidR="00DD3656" w:rsidRPr="00DD3656" w:rsidRDefault="00DD3656" w:rsidP="00DD3656">
      <w:pPr>
        <w:rPr>
          <w:color w:val="F4B083" w:themeColor="accent2" w:themeTint="99"/>
          <w:sz w:val="32"/>
          <w:szCs w:val="32"/>
          <w:lang w:val="en-IN"/>
        </w:rPr>
      </w:pPr>
    </w:p>
    <w:p w14:paraId="39D09850" w14:textId="77777777" w:rsidR="00C81FB0" w:rsidRDefault="00C81FB0" w:rsidP="002A5056">
      <w:pPr>
        <w:rPr>
          <w:sz w:val="28"/>
          <w:szCs w:val="28"/>
          <w:lang w:val="en-IN"/>
        </w:rPr>
      </w:pPr>
    </w:p>
    <w:p w14:paraId="3972CB67" w14:textId="77777777" w:rsidR="00903CD4" w:rsidRPr="00903CD4" w:rsidRDefault="00903CD4" w:rsidP="00903CD4">
      <w:pPr>
        <w:rPr>
          <w:sz w:val="28"/>
          <w:szCs w:val="28"/>
          <w:lang w:val="en-IN"/>
        </w:rPr>
      </w:pPr>
      <w:r w:rsidRPr="00903CD4">
        <w:rPr>
          <w:sz w:val="28"/>
          <w:szCs w:val="28"/>
        </w:rPr>
        <w:t xml:space="preserve">The scatter plot shows a </w:t>
      </w:r>
      <w:r w:rsidRPr="00903CD4">
        <w:rPr>
          <w:b/>
          <w:bCs/>
          <w:sz w:val="28"/>
          <w:szCs w:val="28"/>
        </w:rPr>
        <w:t>positive correlation</w:t>
      </w:r>
      <w:r w:rsidRPr="00903CD4">
        <w:rPr>
          <w:sz w:val="28"/>
          <w:szCs w:val="28"/>
        </w:rPr>
        <w:t xml:space="preserve"> between </w:t>
      </w:r>
      <w:r w:rsidRPr="00903CD4">
        <w:rPr>
          <w:b/>
          <w:bCs/>
          <w:sz w:val="28"/>
          <w:szCs w:val="28"/>
        </w:rPr>
        <w:t>unit price</w:t>
      </w:r>
      <w:r w:rsidRPr="00903CD4">
        <w:rPr>
          <w:sz w:val="28"/>
          <w:szCs w:val="28"/>
        </w:rPr>
        <w:t xml:space="preserve"> and </w:t>
      </w:r>
      <w:r w:rsidRPr="00903CD4">
        <w:rPr>
          <w:b/>
          <w:bCs/>
          <w:sz w:val="28"/>
          <w:szCs w:val="28"/>
        </w:rPr>
        <w:t>total revenue</w:t>
      </w:r>
      <w:r w:rsidRPr="00903CD4">
        <w:rPr>
          <w:sz w:val="28"/>
          <w:szCs w:val="28"/>
        </w:rPr>
        <w:t xml:space="preserve">, indicating that higher-priced products generally contribute more to revenue. However, there are </w:t>
      </w:r>
      <w:r w:rsidRPr="00903CD4">
        <w:rPr>
          <w:b/>
          <w:bCs/>
          <w:sz w:val="28"/>
          <w:szCs w:val="28"/>
        </w:rPr>
        <w:t>outliers</w:t>
      </w:r>
      <w:r w:rsidRPr="00903CD4">
        <w:rPr>
          <w:sz w:val="28"/>
          <w:szCs w:val="28"/>
        </w:rPr>
        <w:t xml:space="preserve">, where some high-priced products generate exceptionally high revenue, while others underperform. Most sales are concentrated in the </w:t>
      </w:r>
      <w:r w:rsidRPr="00903CD4">
        <w:rPr>
          <w:b/>
          <w:bCs/>
          <w:sz w:val="28"/>
          <w:szCs w:val="28"/>
        </w:rPr>
        <w:t>low to mid-price range (0-50 units)</w:t>
      </w:r>
      <w:r w:rsidRPr="00903CD4">
        <w:rPr>
          <w:sz w:val="28"/>
          <w:szCs w:val="28"/>
        </w:rPr>
        <w:t xml:space="preserve">, suggesting that affordable products drive the majority of revenue. The presence of a few </w:t>
      </w:r>
      <w:r w:rsidRPr="00903CD4">
        <w:rPr>
          <w:b/>
          <w:bCs/>
          <w:sz w:val="28"/>
          <w:szCs w:val="28"/>
        </w:rPr>
        <w:t>high-revenue, high-priced items</w:t>
      </w:r>
      <w:r w:rsidRPr="00903CD4">
        <w:rPr>
          <w:sz w:val="28"/>
          <w:szCs w:val="28"/>
        </w:rPr>
        <w:t xml:space="preserve"> implies a demand for premium products. These insights can help optimize </w:t>
      </w:r>
      <w:r w:rsidRPr="00903CD4">
        <w:rPr>
          <w:b/>
          <w:bCs/>
          <w:sz w:val="28"/>
          <w:szCs w:val="28"/>
        </w:rPr>
        <w:t>pricing strategies, inventory planning, and marketing efforts</w:t>
      </w:r>
      <w:r w:rsidRPr="00903CD4">
        <w:rPr>
          <w:sz w:val="28"/>
          <w:szCs w:val="28"/>
        </w:rPr>
        <w:t xml:space="preserve"> to maximize overall sales performance.</w:t>
      </w:r>
    </w:p>
    <w:p w14:paraId="70AD9D71" w14:textId="77777777" w:rsidR="00C81FB0" w:rsidRDefault="00C81FB0" w:rsidP="002A5056">
      <w:pPr>
        <w:rPr>
          <w:sz w:val="28"/>
          <w:szCs w:val="28"/>
          <w:lang w:val="en-IN"/>
        </w:rPr>
      </w:pPr>
    </w:p>
    <w:p w14:paraId="2A2EBAE3" w14:textId="77777777" w:rsidR="00C81FB0" w:rsidRDefault="00C81FB0" w:rsidP="002A5056">
      <w:pPr>
        <w:rPr>
          <w:sz w:val="28"/>
          <w:szCs w:val="28"/>
          <w:lang w:val="en-IN"/>
        </w:rPr>
      </w:pPr>
    </w:p>
    <w:p w14:paraId="5337DBF7" w14:textId="77777777" w:rsidR="00C81FB0" w:rsidRDefault="00C81FB0" w:rsidP="002A5056">
      <w:pPr>
        <w:rPr>
          <w:sz w:val="28"/>
          <w:szCs w:val="28"/>
          <w:lang w:val="en-IN"/>
        </w:rPr>
      </w:pPr>
    </w:p>
    <w:p w14:paraId="5D163D82" w14:textId="77777777" w:rsidR="00C81FB0" w:rsidRDefault="00C81FB0" w:rsidP="002A5056">
      <w:pPr>
        <w:rPr>
          <w:sz w:val="28"/>
          <w:szCs w:val="28"/>
          <w:lang w:val="en-IN"/>
        </w:rPr>
      </w:pPr>
    </w:p>
    <w:p w14:paraId="4AF3156B" w14:textId="77777777" w:rsidR="00C81FB0" w:rsidRDefault="00C81FB0" w:rsidP="002A5056">
      <w:pPr>
        <w:rPr>
          <w:sz w:val="28"/>
          <w:szCs w:val="28"/>
          <w:lang w:val="en-IN"/>
        </w:rPr>
      </w:pPr>
    </w:p>
    <w:p w14:paraId="3AFE72BA" w14:textId="2FC41290" w:rsidR="00C81FB0" w:rsidRDefault="006B721F" w:rsidP="002A5056">
      <w:pPr>
        <w:rPr>
          <w:sz w:val="28"/>
          <w:szCs w:val="28"/>
          <w:lang w:val="en-IN"/>
        </w:rPr>
      </w:pPr>
      <w:r w:rsidRPr="006B721F">
        <w:rPr>
          <w:noProof/>
          <w:sz w:val="28"/>
          <w:szCs w:val="28"/>
          <w:lang w:val="en-IN"/>
        </w:rPr>
        <w:drawing>
          <wp:anchor distT="0" distB="0" distL="114300" distR="114300" simplePos="0" relativeHeight="251716608" behindDoc="0" locked="0" layoutInCell="1" allowOverlap="1" wp14:anchorId="3E9FA0B7" wp14:editId="65DAADAA">
            <wp:simplePos x="0" y="0"/>
            <wp:positionH relativeFrom="column">
              <wp:posOffset>0</wp:posOffset>
            </wp:positionH>
            <wp:positionV relativeFrom="paragraph">
              <wp:posOffset>-156</wp:posOffset>
            </wp:positionV>
            <wp:extent cx="5506218" cy="5572903"/>
            <wp:effectExtent l="0" t="0" r="0" b="8890"/>
            <wp:wrapSquare wrapText="bothSides"/>
            <wp:docPr id="151013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35363" name=""/>
                    <pic:cNvPicPr/>
                  </pic:nvPicPr>
                  <pic:blipFill>
                    <a:blip r:embed="rId69">
                      <a:extLst>
                        <a:ext uri="{28A0092B-C50C-407E-A947-70E740481C1C}">
                          <a14:useLocalDpi xmlns:a14="http://schemas.microsoft.com/office/drawing/2010/main" val="0"/>
                        </a:ext>
                      </a:extLst>
                    </a:blip>
                    <a:stretch>
                      <a:fillRect/>
                    </a:stretch>
                  </pic:blipFill>
                  <pic:spPr>
                    <a:xfrm>
                      <a:off x="0" y="0"/>
                      <a:ext cx="5506218" cy="5572903"/>
                    </a:xfrm>
                    <a:prstGeom prst="rect">
                      <a:avLst/>
                    </a:prstGeom>
                  </pic:spPr>
                </pic:pic>
              </a:graphicData>
            </a:graphic>
          </wp:anchor>
        </w:drawing>
      </w:r>
    </w:p>
    <w:p w14:paraId="3C74FA28" w14:textId="0C20ED0D" w:rsidR="00C81FB0" w:rsidRDefault="00C81FB0" w:rsidP="002A5056">
      <w:pPr>
        <w:rPr>
          <w:sz w:val="28"/>
          <w:szCs w:val="28"/>
          <w:lang w:val="en-IN"/>
        </w:rPr>
      </w:pPr>
    </w:p>
    <w:p w14:paraId="15C74333" w14:textId="3C8F6B8A" w:rsidR="00C81FB0" w:rsidRDefault="00C81FB0" w:rsidP="002A5056">
      <w:pPr>
        <w:rPr>
          <w:sz w:val="28"/>
          <w:szCs w:val="28"/>
          <w:lang w:val="en-IN"/>
        </w:rPr>
      </w:pPr>
    </w:p>
    <w:p w14:paraId="28299985" w14:textId="455D7741" w:rsidR="00C81FB0" w:rsidRDefault="00C81FB0" w:rsidP="002A5056">
      <w:pPr>
        <w:rPr>
          <w:sz w:val="28"/>
          <w:szCs w:val="28"/>
          <w:lang w:val="en-IN"/>
        </w:rPr>
      </w:pPr>
    </w:p>
    <w:p w14:paraId="396657E9" w14:textId="3BF8E448" w:rsidR="00C81FB0" w:rsidRDefault="00C81FB0" w:rsidP="002A5056">
      <w:pPr>
        <w:rPr>
          <w:sz w:val="28"/>
          <w:szCs w:val="28"/>
          <w:lang w:val="en-IN"/>
        </w:rPr>
      </w:pPr>
    </w:p>
    <w:p w14:paraId="1AA86F69" w14:textId="55D0D484" w:rsidR="00C81FB0" w:rsidRDefault="00C81FB0" w:rsidP="002A5056">
      <w:pPr>
        <w:rPr>
          <w:sz w:val="28"/>
          <w:szCs w:val="28"/>
          <w:lang w:val="en-IN"/>
        </w:rPr>
      </w:pPr>
    </w:p>
    <w:p w14:paraId="4A41301A" w14:textId="0C07BF0E" w:rsidR="00C81FB0" w:rsidRDefault="00C81FB0" w:rsidP="002A5056">
      <w:pPr>
        <w:rPr>
          <w:sz w:val="28"/>
          <w:szCs w:val="28"/>
          <w:lang w:val="en-IN"/>
        </w:rPr>
      </w:pPr>
    </w:p>
    <w:p w14:paraId="2842EAEB" w14:textId="5E143760" w:rsidR="00C81FB0" w:rsidRDefault="00C81FB0" w:rsidP="002A5056">
      <w:pPr>
        <w:rPr>
          <w:sz w:val="28"/>
          <w:szCs w:val="28"/>
          <w:lang w:val="en-IN"/>
        </w:rPr>
      </w:pPr>
    </w:p>
    <w:p w14:paraId="37908DF6" w14:textId="1B3AB7DB" w:rsidR="00C81FB0" w:rsidRDefault="00C81FB0" w:rsidP="002A5056">
      <w:pPr>
        <w:rPr>
          <w:sz w:val="28"/>
          <w:szCs w:val="28"/>
          <w:lang w:val="en-IN"/>
        </w:rPr>
      </w:pPr>
    </w:p>
    <w:p w14:paraId="69366F4D" w14:textId="1E2FFCB9" w:rsidR="00C81FB0" w:rsidRDefault="00C81FB0" w:rsidP="002A5056">
      <w:pPr>
        <w:rPr>
          <w:sz w:val="28"/>
          <w:szCs w:val="28"/>
          <w:lang w:val="en-IN"/>
        </w:rPr>
      </w:pPr>
    </w:p>
    <w:p w14:paraId="340D1A50" w14:textId="223CA819" w:rsidR="00C81FB0" w:rsidRDefault="00C81FB0" w:rsidP="002A5056">
      <w:pPr>
        <w:rPr>
          <w:sz w:val="28"/>
          <w:szCs w:val="28"/>
          <w:lang w:val="en-IN"/>
        </w:rPr>
      </w:pPr>
    </w:p>
    <w:p w14:paraId="13D09374" w14:textId="53ED87BB" w:rsidR="00C81FB0" w:rsidRDefault="00C81FB0" w:rsidP="002A5056">
      <w:pPr>
        <w:rPr>
          <w:sz w:val="28"/>
          <w:szCs w:val="28"/>
          <w:lang w:val="en-IN"/>
        </w:rPr>
      </w:pPr>
    </w:p>
    <w:p w14:paraId="27AAE658" w14:textId="014A2A04" w:rsidR="00C81FB0" w:rsidRDefault="00C81FB0" w:rsidP="002A5056">
      <w:pPr>
        <w:rPr>
          <w:sz w:val="28"/>
          <w:szCs w:val="28"/>
          <w:lang w:val="en-IN"/>
        </w:rPr>
      </w:pPr>
    </w:p>
    <w:p w14:paraId="38F71446" w14:textId="2A594DC0" w:rsidR="00C81FB0" w:rsidRDefault="00C81FB0" w:rsidP="002A5056">
      <w:pPr>
        <w:rPr>
          <w:sz w:val="28"/>
          <w:szCs w:val="28"/>
          <w:lang w:val="en-IN"/>
        </w:rPr>
      </w:pPr>
    </w:p>
    <w:p w14:paraId="76BA94B4" w14:textId="0EAFF754" w:rsidR="00C81FB0" w:rsidRDefault="00C81FB0" w:rsidP="002A5056">
      <w:pPr>
        <w:rPr>
          <w:sz w:val="28"/>
          <w:szCs w:val="28"/>
          <w:lang w:val="en-IN"/>
        </w:rPr>
      </w:pPr>
    </w:p>
    <w:p w14:paraId="4BB1BE58" w14:textId="198D6739" w:rsidR="00C81FB0" w:rsidRDefault="00C81FB0" w:rsidP="002A5056">
      <w:pPr>
        <w:rPr>
          <w:sz w:val="28"/>
          <w:szCs w:val="28"/>
          <w:lang w:val="en-IN"/>
        </w:rPr>
      </w:pPr>
    </w:p>
    <w:p w14:paraId="2CCEA6B8" w14:textId="260AA831" w:rsidR="004211A9" w:rsidRPr="009572E4" w:rsidRDefault="004211A9" w:rsidP="009572E4">
      <w:pPr>
        <w:pStyle w:val="NoSpacing"/>
        <w:rPr>
          <w:color w:val="F4B083" w:themeColor="accent2" w:themeTint="99"/>
          <w:sz w:val="32"/>
          <w:szCs w:val="32"/>
          <w:lang w:val="en-IN"/>
        </w:rPr>
      </w:pPr>
      <w:r w:rsidRPr="009572E4">
        <w:rPr>
          <w:color w:val="F4B083" w:themeColor="accent2" w:themeTint="99"/>
          <w:sz w:val="32"/>
          <w:szCs w:val="32"/>
        </w:rPr>
        <w:t>How does product demand fluctuate over different seasons or months?</w:t>
      </w:r>
    </w:p>
    <w:p w14:paraId="3BBCBF02" w14:textId="035F71AF" w:rsidR="00C81FB0" w:rsidRDefault="00C81FB0" w:rsidP="002A5056">
      <w:pPr>
        <w:rPr>
          <w:sz w:val="28"/>
          <w:szCs w:val="28"/>
          <w:lang w:val="en-IN"/>
        </w:rPr>
      </w:pPr>
    </w:p>
    <w:p w14:paraId="2352615A" w14:textId="0B0FAF3C" w:rsidR="00BE7FAF" w:rsidRPr="00BE7FAF" w:rsidRDefault="00BE7FAF" w:rsidP="00BE7FAF">
      <w:pPr>
        <w:rPr>
          <w:sz w:val="28"/>
          <w:szCs w:val="28"/>
          <w:lang w:val="en-IN"/>
        </w:rPr>
      </w:pPr>
      <w:r w:rsidRPr="00BE7FAF">
        <w:rPr>
          <w:sz w:val="28"/>
          <w:szCs w:val="28"/>
        </w:rPr>
        <w:t xml:space="preserve">The line chart indicates a </w:t>
      </w:r>
      <w:r w:rsidRPr="00BE7FAF">
        <w:rPr>
          <w:b/>
          <w:bCs/>
          <w:sz w:val="28"/>
          <w:szCs w:val="28"/>
        </w:rPr>
        <w:t>gradual increase</w:t>
      </w:r>
      <w:r w:rsidRPr="00BE7FAF">
        <w:rPr>
          <w:sz w:val="28"/>
          <w:szCs w:val="28"/>
        </w:rPr>
        <w:t xml:space="preserve"> in product demand over time, with noticeable fluctuations across months. Demand appears to be </w:t>
      </w:r>
      <w:r w:rsidRPr="00BE7FAF">
        <w:rPr>
          <w:b/>
          <w:bCs/>
          <w:sz w:val="28"/>
          <w:szCs w:val="28"/>
        </w:rPr>
        <w:t>seasonal</w:t>
      </w:r>
      <w:r w:rsidRPr="00BE7FAF">
        <w:rPr>
          <w:sz w:val="28"/>
          <w:szCs w:val="28"/>
        </w:rPr>
        <w:t xml:space="preserve">, with periodic dips and peaks. The trend shows a </w:t>
      </w:r>
      <w:r w:rsidRPr="00BE7FAF">
        <w:rPr>
          <w:b/>
          <w:bCs/>
          <w:sz w:val="28"/>
          <w:szCs w:val="28"/>
        </w:rPr>
        <w:t>steady rise</w:t>
      </w:r>
      <w:r w:rsidRPr="00BE7FAF">
        <w:rPr>
          <w:sz w:val="28"/>
          <w:szCs w:val="28"/>
        </w:rPr>
        <w:t xml:space="preserve"> in sales, peaking sharply towards the end before experiencing a sudden drop. This pattern suggests </w:t>
      </w:r>
      <w:r w:rsidRPr="00BE7FAF">
        <w:rPr>
          <w:b/>
          <w:bCs/>
          <w:sz w:val="28"/>
          <w:szCs w:val="28"/>
        </w:rPr>
        <w:t>seasonal spikes in demand</w:t>
      </w:r>
      <w:r w:rsidRPr="00BE7FAF">
        <w:rPr>
          <w:sz w:val="28"/>
          <w:szCs w:val="28"/>
        </w:rPr>
        <w:t xml:space="preserve">, possibly influenced by factors like holidays, promotions, or external market conditions. Businesses can leverage these insights to optimize </w:t>
      </w:r>
      <w:r w:rsidRPr="00BE7FAF">
        <w:rPr>
          <w:b/>
          <w:bCs/>
          <w:sz w:val="28"/>
          <w:szCs w:val="28"/>
        </w:rPr>
        <w:t>inventory management, marketing campaigns, and production planning</w:t>
      </w:r>
      <w:r w:rsidRPr="00BE7FAF">
        <w:rPr>
          <w:sz w:val="28"/>
          <w:szCs w:val="28"/>
        </w:rPr>
        <w:t xml:space="preserve"> to align with high-demand periods while mitigating risks during lower sales months.</w:t>
      </w:r>
    </w:p>
    <w:p w14:paraId="1703FBD1" w14:textId="275B0A3A" w:rsidR="009572E4" w:rsidRDefault="00BE7FAF" w:rsidP="002A5056">
      <w:pPr>
        <w:rPr>
          <w:sz w:val="28"/>
          <w:szCs w:val="28"/>
          <w:lang w:val="en-IN"/>
        </w:rPr>
      </w:pPr>
      <w:r w:rsidRPr="00BE7FAF">
        <w:rPr>
          <w:noProof/>
          <w:sz w:val="28"/>
          <w:szCs w:val="28"/>
        </w:rPr>
        <w:drawing>
          <wp:anchor distT="0" distB="0" distL="114300" distR="114300" simplePos="0" relativeHeight="251717632" behindDoc="0" locked="0" layoutInCell="1" allowOverlap="1" wp14:anchorId="302AAD0E" wp14:editId="6AA42796">
            <wp:simplePos x="0" y="0"/>
            <wp:positionH relativeFrom="margin">
              <wp:align>right</wp:align>
            </wp:positionH>
            <wp:positionV relativeFrom="paragraph">
              <wp:posOffset>289156</wp:posOffset>
            </wp:positionV>
            <wp:extent cx="5731510" cy="5099050"/>
            <wp:effectExtent l="0" t="0" r="2540" b="6350"/>
            <wp:wrapSquare wrapText="bothSides"/>
            <wp:docPr id="1455590831" name="Chart 1">
              <a:extLst xmlns:a="http://schemas.openxmlformats.org/drawingml/2006/main">
                <a:ext uri="{FF2B5EF4-FFF2-40B4-BE49-F238E27FC236}">
                  <a16:creationId xmlns:a16="http://schemas.microsoft.com/office/drawing/2014/main" id="{FC5B5BAA-9170-2D3A-C333-5FAB0971D2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anchor>
        </w:drawing>
      </w:r>
    </w:p>
    <w:p w14:paraId="5009B727" w14:textId="1ED68939" w:rsidR="00BE7FAF" w:rsidRDefault="00BE7FAF" w:rsidP="002A5056">
      <w:pPr>
        <w:rPr>
          <w:sz w:val="28"/>
          <w:szCs w:val="28"/>
          <w:lang w:val="en-IN"/>
        </w:rPr>
      </w:pPr>
    </w:p>
    <w:p w14:paraId="2394536B" w14:textId="24B9D7CC" w:rsidR="00C81FB0" w:rsidRDefault="00C81FB0" w:rsidP="002A5056">
      <w:pPr>
        <w:rPr>
          <w:sz w:val="28"/>
          <w:szCs w:val="28"/>
          <w:lang w:val="en-IN"/>
        </w:rPr>
      </w:pPr>
    </w:p>
    <w:p w14:paraId="1A3F3031" w14:textId="097563CF" w:rsidR="00C81FB0" w:rsidRDefault="00C81FB0" w:rsidP="002A5056">
      <w:pPr>
        <w:rPr>
          <w:sz w:val="28"/>
          <w:szCs w:val="28"/>
          <w:lang w:val="en-IN"/>
        </w:rPr>
      </w:pPr>
    </w:p>
    <w:p w14:paraId="7DA39DBD" w14:textId="77777777" w:rsidR="00C81FB0" w:rsidRDefault="00C81FB0" w:rsidP="002A5056">
      <w:pPr>
        <w:rPr>
          <w:sz w:val="28"/>
          <w:szCs w:val="28"/>
          <w:lang w:val="en-IN"/>
        </w:rPr>
      </w:pPr>
    </w:p>
    <w:p w14:paraId="2B4C669B" w14:textId="35B07B4A" w:rsidR="00C81FB0" w:rsidRDefault="00423612" w:rsidP="002A5056">
      <w:pPr>
        <w:rPr>
          <w:sz w:val="28"/>
          <w:szCs w:val="28"/>
          <w:lang w:val="en-IN"/>
        </w:rPr>
      </w:pPr>
      <w:r w:rsidRPr="00423612">
        <w:rPr>
          <w:noProof/>
          <w:sz w:val="28"/>
          <w:szCs w:val="28"/>
          <w:lang w:val="en-IN"/>
        </w:rPr>
        <w:drawing>
          <wp:anchor distT="0" distB="0" distL="114300" distR="114300" simplePos="0" relativeHeight="251718656" behindDoc="0" locked="0" layoutInCell="1" allowOverlap="1" wp14:anchorId="771B5602" wp14:editId="5746D5FA">
            <wp:simplePos x="0" y="0"/>
            <wp:positionH relativeFrom="column">
              <wp:posOffset>0</wp:posOffset>
            </wp:positionH>
            <wp:positionV relativeFrom="paragraph">
              <wp:posOffset>0</wp:posOffset>
            </wp:positionV>
            <wp:extent cx="5731510" cy="2902585"/>
            <wp:effectExtent l="0" t="0" r="2540" b="0"/>
            <wp:wrapSquare wrapText="bothSides"/>
            <wp:docPr id="129260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07345"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902585"/>
                    </a:xfrm>
                    <a:prstGeom prst="rect">
                      <a:avLst/>
                    </a:prstGeom>
                  </pic:spPr>
                </pic:pic>
              </a:graphicData>
            </a:graphic>
          </wp:anchor>
        </w:drawing>
      </w:r>
    </w:p>
    <w:p w14:paraId="52AC3AC3" w14:textId="03E5CF26" w:rsidR="00C81FB0" w:rsidRDefault="00C81FB0" w:rsidP="002A5056">
      <w:pPr>
        <w:rPr>
          <w:sz w:val="28"/>
          <w:szCs w:val="28"/>
          <w:lang w:val="en-IN"/>
        </w:rPr>
      </w:pPr>
    </w:p>
    <w:p w14:paraId="0C9D2A9B" w14:textId="4E76A8B6" w:rsidR="00C81FB0" w:rsidRDefault="00805E83" w:rsidP="002A5056">
      <w:pPr>
        <w:rPr>
          <w:sz w:val="28"/>
          <w:szCs w:val="28"/>
          <w:lang w:val="en-IN"/>
        </w:rPr>
      </w:pPr>
      <w:r w:rsidRPr="00805E83">
        <w:rPr>
          <w:noProof/>
          <w:sz w:val="28"/>
          <w:szCs w:val="28"/>
          <w:lang w:val="en-IN"/>
        </w:rPr>
        <w:drawing>
          <wp:anchor distT="0" distB="0" distL="114300" distR="114300" simplePos="0" relativeHeight="251719680" behindDoc="0" locked="0" layoutInCell="1" allowOverlap="1" wp14:anchorId="3E4C7D97" wp14:editId="0F89448E">
            <wp:simplePos x="0" y="0"/>
            <wp:positionH relativeFrom="margin">
              <wp:posOffset>821690</wp:posOffset>
            </wp:positionH>
            <wp:positionV relativeFrom="paragraph">
              <wp:posOffset>6350</wp:posOffset>
            </wp:positionV>
            <wp:extent cx="4082415" cy="4657090"/>
            <wp:effectExtent l="0" t="0" r="0" b="0"/>
            <wp:wrapSquare wrapText="bothSides"/>
            <wp:docPr id="77767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7839" name=""/>
                    <pic:cNvPicPr/>
                  </pic:nvPicPr>
                  <pic:blipFill>
                    <a:blip r:embed="rId72">
                      <a:extLst>
                        <a:ext uri="{28A0092B-C50C-407E-A947-70E740481C1C}">
                          <a14:useLocalDpi xmlns:a14="http://schemas.microsoft.com/office/drawing/2010/main" val="0"/>
                        </a:ext>
                      </a:extLst>
                    </a:blip>
                    <a:stretch>
                      <a:fillRect/>
                    </a:stretch>
                  </pic:blipFill>
                  <pic:spPr>
                    <a:xfrm>
                      <a:off x="0" y="0"/>
                      <a:ext cx="4082415" cy="4657090"/>
                    </a:xfrm>
                    <a:prstGeom prst="rect">
                      <a:avLst/>
                    </a:prstGeom>
                  </pic:spPr>
                </pic:pic>
              </a:graphicData>
            </a:graphic>
            <wp14:sizeRelH relativeFrom="margin">
              <wp14:pctWidth>0</wp14:pctWidth>
            </wp14:sizeRelH>
          </wp:anchor>
        </w:drawing>
      </w:r>
    </w:p>
    <w:p w14:paraId="101BF739" w14:textId="77777777" w:rsidR="00C81FB0" w:rsidRDefault="00C81FB0" w:rsidP="002A5056">
      <w:pPr>
        <w:rPr>
          <w:sz w:val="28"/>
          <w:szCs w:val="28"/>
          <w:lang w:val="en-IN"/>
        </w:rPr>
      </w:pPr>
    </w:p>
    <w:p w14:paraId="2E82E3E9" w14:textId="77777777" w:rsidR="00C81FB0" w:rsidRDefault="00C81FB0" w:rsidP="002A5056">
      <w:pPr>
        <w:rPr>
          <w:sz w:val="28"/>
          <w:szCs w:val="28"/>
          <w:lang w:val="en-IN"/>
        </w:rPr>
      </w:pPr>
    </w:p>
    <w:p w14:paraId="13045738" w14:textId="77777777" w:rsidR="00C81FB0" w:rsidRDefault="00C81FB0" w:rsidP="002A5056">
      <w:pPr>
        <w:rPr>
          <w:sz w:val="28"/>
          <w:szCs w:val="28"/>
          <w:lang w:val="en-IN"/>
        </w:rPr>
      </w:pPr>
    </w:p>
    <w:p w14:paraId="1DCF0061" w14:textId="77777777" w:rsidR="00C81FB0" w:rsidRDefault="00C81FB0" w:rsidP="002A5056">
      <w:pPr>
        <w:rPr>
          <w:sz w:val="28"/>
          <w:szCs w:val="28"/>
          <w:lang w:val="en-IN"/>
        </w:rPr>
      </w:pPr>
    </w:p>
    <w:p w14:paraId="3B36B63D" w14:textId="259CF8A3" w:rsidR="00C81FB0" w:rsidRDefault="00C81FB0" w:rsidP="002A5056">
      <w:pPr>
        <w:rPr>
          <w:sz w:val="28"/>
          <w:szCs w:val="28"/>
          <w:lang w:val="en-IN"/>
        </w:rPr>
      </w:pPr>
    </w:p>
    <w:p w14:paraId="5EE0A266" w14:textId="77777777" w:rsidR="00C81FB0" w:rsidRDefault="00C81FB0" w:rsidP="002A5056">
      <w:pPr>
        <w:rPr>
          <w:sz w:val="28"/>
          <w:szCs w:val="28"/>
          <w:lang w:val="en-IN"/>
        </w:rPr>
      </w:pPr>
    </w:p>
    <w:p w14:paraId="5846CE03" w14:textId="77777777" w:rsidR="00C81FB0" w:rsidRDefault="00C81FB0" w:rsidP="002A5056">
      <w:pPr>
        <w:rPr>
          <w:sz w:val="28"/>
          <w:szCs w:val="28"/>
          <w:lang w:val="en-IN"/>
        </w:rPr>
      </w:pPr>
    </w:p>
    <w:p w14:paraId="3405A794" w14:textId="77777777" w:rsidR="00C81FB0" w:rsidRDefault="00C81FB0" w:rsidP="002A5056">
      <w:pPr>
        <w:rPr>
          <w:sz w:val="28"/>
          <w:szCs w:val="28"/>
          <w:lang w:val="en-IN"/>
        </w:rPr>
      </w:pPr>
    </w:p>
    <w:p w14:paraId="43B4A33F" w14:textId="77777777" w:rsidR="00C81FB0" w:rsidRDefault="00C81FB0" w:rsidP="002A5056">
      <w:pPr>
        <w:rPr>
          <w:sz w:val="28"/>
          <w:szCs w:val="28"/>
          <w:lang w:val="en-IN"/>
        </w:rPr>
      </w:pPr>
    </w:p>
    <w:p w14:paraId="610729A8" w14:textId="77777777" w:rsidR="00C81FB0" w:rsidRDefault="00C81FB0" w:rsidP="002A5056">
      <w:pPr>
        <w:rPr>
          <w:sz w:val="28"/>
          <w:szCs w:val="28"/>
          <w:lang w:val="en-IN"/>
        </w:rPr>
      </w:pPr>
    </w:p>
    <w:p w14:paraId="3027A93F" w14:textId="77777777" w:rsidR="00C81FB0" w:rsidRDefault="00C81FB0" w:rsidP="002A5056">
      <w:pPr>
        <w:rPr>
          <w:sz w:val="28"/>
          <w:szCs w:val="28"/>
          <w:lang w:val="en-IN"/>
        </w:rPr>
      </w:pPr>
    </w:p>
    <w:p w14:paraId="6FB03E08" w14:textId="77777777" w:rsidR="00C81FB0" w:rsidRDefault="00C81FB0" w:rsidP="002A5056">
      <w:pPr>
        <w:rPr>
          <w:sz w:val="28"/>
          <w:szCs w:val="28"/>
          <w:lang w:val="en-IN"/>
        </w:rPr>
      </w:pPr>
    </w:p>
    <w:p w14:paraId="1B00C3C9" w14:textId="77777777" w:rsidR="00C81FB0" w:rsidRDefault="00C81FB0" w:rsidP="002A5056">
      <w:pPr>
        <w:rPr>
          <w:sz w:val="28"/>
          <w:szCs w:val="28"/>
          <w:lang w:val="en-IN"/>
        </w:rPr>
      </w:pPr>
    </w:p>
    <w:p w14:paraId="1686D202" w14:textId="77777777" w:rsidR="00C81FB0" w:rsidRDefault="00C81FB0" w:rsidP="002A5056">
      <w:pPr>
        <w:rPr>
          <w:sz w:val="28"/>
          <w:szCs w:val="28"/>
          <w:lang w:val="en-IN"/>
        </w:rPr>
      </w:pPr>
    </w:p>
    <w:p w14:paraId="45BAC728" w14:textId="77777777" w:rsidR="00C81FB0" w:rsidRDefault="00C81FB0" w:rsidP="002A5056">
      <w:pPr>
        <w:rPr>
          <w:sz w:val="28"/>
          <w:szCs w:val="28"/>
          <w:lang w:val="en-IN"/>
        </w:rPr>
      </w:pPr>
    </w:p>
    <w:p w14:paraId="57F70351" w14:textId="77777777" w:rsidR="00C81FB0" w:rsidRDefault="00C81FB0" w:rsidP="002A5056">
      <w:pPr>
        <w:rPr>
          <w:sz w:val="28"/>
          <w:szCs w:val="28"/>
          <w:lang w:val="en-IN"/>
        </w:rPr>
      </w:pPr>
    </w:p>
    <w:p w14:paraId="53FB2536" w14:textId="77777777" w:rsidR="00C81FB0" w:rsidRDefault="00C81FB0" w:rsidP="002A5056">
      <w:pPr>
        <w:rPr>
          <w:sz w:val="28"/>
          <w:szCs w:val="28"/>
          <w:lang w:val="en-IN"/>
        </w:rPr>
      </w:pPr>
    </w:p>
    <w:p w14:paraId="032092C2" w14:textId="77777777" w:rsidR="00C81FB0" w:rsidRDefault="00C81FB0" w:rsidP="002A5056">
      <w:pPr>
        <w:rPr>
          <w:sz w:val="28"/>
          <w:szCs w:val="28"/>
          <w:lang w:val="en-IN"/>
        </w:rPr>
      </w:pPr>
    </w:p>
    <w:p w14:paraId="19DC021F" w14:textId="77777777" w:rsidR="00C81FB0" w:rsidRDefault="00C81FB0" w:rsidP="002A5056">
      <w:pPr>
        <w:rPr>
          <w:sz w:val="28"/>
          <w:szCs w:val="28"/>
          <w:lang w:val="en-IN"/>
        </w:rPr>
      </w:pPr>
    </w:p>
    <w:p w14:paraId="3E055F97" w14:textId="77777777" w:rsidR="00C81FB0" w:rsidRDefault="00C81FB0" w:rsidP="002A5056">
      <w:pPr>
        <w:rPr>
          <w:sz w:val="28"/>
          <w:szCs w:val="28"/>
          <w:lang w:val="en-IN"/>
        </w:rPr>
      </w:pPr>
    </w:p>
    <w:p w14:paraId="4405F868" w14:textId="77777777" w:rsidR="00C81FB0" w:rsidRDefault="00C81FB0" w:rsidP="002A5056">
      <w:pPr>
        <w:rPr>
          <w:sz w:val="28"/>
          <w:szCs w:val="28"/>
          <w:lang w:val="en-IN"/>
        </w:rPr>
      </w:pPr>
    </w:p>
    <w:p w14:paraId="06B7A50F" w14:textId="77777777" w:rsidR="00C81FB0" w:rsidRDefault="00C81FB0" w:rsidP="002A5056">
      <w:pPr>
        <w:rPr>
          <w:sz w:val="28"/>
          <w:szCs w:val="28"/>
          <w:lang w:val="en-IN"/>
        </w:rPr>
      </w:pPr>
    </w:p>
    <w:p w14:paraId="1ADFAB8D" w14:textId="77777777" w:rsidR="00C81FB0" w:rsidRDefault="00C81FB0" w:rsidP="002A5056">
      <w:pPr>
        <w:rPr>
          <w:sz w:val="28"/>
          <w:szCs w:val="28"/>
          <w:lang w:val="en-IN"/>
        </w:rPr>
      </w:pPr>
    </w:p>
    <w:p w14:paraId="4EF646F8" w14:textId="77777777" w:rsidR="00C81FB0" w:rsidRDefault="00C81FB0" w:rsidP="002A5056">
      <w:pPr>
        <w:rPr>
          <w:sz w:val="28"/>
          <w:szCs w:val="28"/>
          <w:lang w:val="en-IN"/>
        </w:rPr>
      </w:pPr>
    </w:p>
    <w:p w14:paraId="769BCFAE" w14:textId="77777777" w:rsidR="00C81FB0" w:rsidRDefault="00C81FB0" w:rsidP="002A5056">
      <w:pPr>
        <w:rPr>
          <w:sz w:val="28"/>
          <w:szCs w:val="28"/>
          <w:lang w:val="en-IN"/>
        </w:rPr>
      </w:pPr>
    </w:p>
    <w:p w14:paraId="5BC53F39" w14:textId="77777777" w:rsidR="00C81FB0" w:rsidRDefault="00C81FB0" w:rsidP="002A5056">
      <w:pPr>
        <w:rPr>
          <w:sz w:val="28"/>
          <w:szCs w:val="28"/>
          <w:lang w:val="en-IN"/>
        </w:rPr>
      </w:pPr>
    </w:p>
    <w:p w14:paraId="2106A1D6" w14:textId="60FF62DA" w:rsidR="00244992" w:rsidRPr="00244992" w:rsidRDefault="00244992" w:rsidP="00244992">
      <w:pPr>
        <w:rPr>
          <w:color w:val="F4B083" w:themeColor="accent2" w:themeTint="99"/>
          <w:sz w:val="32"/>
          <w:szCs w:val="32"/>
          <w:lang w:val="en-IN"/>
        </w:rPr>
      </w:pPr>
      <w:r w:rsidRPr="00244992">
        <w:rPr>
          <w:b/>
          <w:bCs/>
          <w:color w:val="F4B083" w:themeColor="accent2" w:themeTint="99"/>
          <w:sz w:val="32"/>
          <w:szCs w:val="32"/>
        </w:rPr>
        <w:t>Can we identify any outliers or anomalies in product performance or sales using visualizations?</w:t>
      </w:r>
    </w:p>
    <w:p w14:paraId="4E76A824" w14:textId="77777777" w:rsidR="00C81FB0" w:rsidRDefault="00C81FB0" w:rsidP="002A5056">
      <w:pPr>
        <w:rPr>
          <w:sz w:val="28"/>
          <w:szCs w:val="28"/>
          <w:lang w:val="en-IN"/>
        </w:rPr>
      </w:pPr>
    </w:p>
    <w:p w14:paraId="1B0700EF" w14:textId="1CC080C4" w:rsidR="00F93F71" w:rsidRPr="00F93F71" w:rsidRDefault="00F93F71" w:rsidP="00F93F71">
      <w:pPr>
        <w:rPr>
          <w:sz w:val="28"/>
          <w:szCs w:val="28"/>
          <w:lang w:val="en-IN"/>
        </w:rPr>
      </w:pPr>
      <w:r w:rsidRPr="00F93F71">
        <w:rPr>
          <w:sz w:val="28"/>
          <w:szCs w:val="28"/>
        </w:rPr>
        <w:t xml:space="preserve">The visualization effectively identifies </w:t>
      </w:r>
      <w:r w:rsidRPr="00F93F71">
        <w:rPr>
          <w:b/>
          <w:bCs/>
          <w:sz w:val="28"/>
          <w:szCs w:val="28"/>
        </w:rPr>
        <w:t>outliers in sales performance</w:t>
      </w:r>
      <w:r w:rsidRPr="00F93F71">
        <w:rPr>
          <w:sz w:val="28"/>
          <w:szCs w:val="28"/>
        </w:rPr>
        <w:t xml:space="preserve">. The bar chart categorizes sales into "Normal" and "Outlier" groups, where </w:t>
      </w:r>
      <w:r w:rsidRPr="00F93F71">
        <w:rPr>
          <w:b/>
          <w:bCs/>
          <w:sz w:val="28"/>
          <w:szCs w:val="28"/>
        </w:rPr>
        <w:t>normal sales account for 1,040,441.99</w:t>
      </w:r>
      <w:r w:rsidRPr="00F93F71">
        <w:rPr>
          <w:sz w:val="28"/>
          <w:szCs w:val="28"/>
        </w:rPr>
        <w:t xml:space="preserve">, while </w:t>
      </w:r>
      <w:r w:rsidRPr="00F93F71">
        <w:rPr>
          <w:b/>
          <w:bCs/>
          <w:sz w:val="28"/>
          <w:szCs w:val="28"/>
        </w:rPr>
        <w:t>outliers contribute 314,016.6</w:t>
      </w:r>
      <w:r w:rsidRPr="00F93F71">
        <w:rPr>
          <w:sz w:val="28"/>
          <w:szCs w:val="28"/>
        </w:rPr>
        <w:t xml:space="preserve">—a significant deviation. The presence of outliers suggests </w:t>
      </w:r>
      <w:r w:rsidRPr="00F93F71">
        <w:rPr>
          <w:b/>
          <w:bCs/>
          <w:sz w:val="28"/>
          <w:szCs w:val="28"/>
        </w:rPr>
        <w:t>unusual sales patterns</w:t>
      </w:r>
      <w:r w:rsidRPr="00F93F71">
        <w:rPr>
          <w:sz w:val="28"/>
          <w:szCs w:val="28"/>
        </w:rPr>
        <w:t xml:space="preserve">, which could result from </w:t>
      </w:r>
      <w:r w:rsidRPr="00F93F71">
        <w:rPr>
          <w:b/>
          <w:bCs/>
          <w:sz w:val="28"/>
          <w:szCs w:val="28"/>
        </w:rPr>
        <w:t>promotional events, bulk orders, stock clearance, or fraudulent activities</w:t>
      </w:r>
      <w:r w:rsidRPr="00F93F71">
        <w:rPr>
          <w:sz w:val="28"/>
          <w:szCs w:val="28"/>
        </w:rPr>
        <w:t xml:space="preserve">. Investigating these anomalies further could help in refining </w:t>
      </w:r>
      <w:r w:rsidRPr="00F93F71">
        <w:rPr>
          <w:b/>
          <w:bCs/>
          <w:sz w:val="28"/>
          <w:szCs w:val="28"/>
        </w:rPr>
        <w:t>sales forecasting, pricing strategies, and demand planning</w:t>
      </w:r>
      <w:r w:rsidRPr="00F93F71">
        <w:rPr>
          <w:sz w:val="28"/>
          <w:szCs w:val="28"/>
        </w:rPr>
        <w:t xml:space="preserve"> to ensure business stability and minimize risks associated with unexpected fluctuations.</w:t>
      </w:r>
    </w:p>
    <w:p w14:paraId="388C1BB6" w14:textId="6A06202F" w:rsidR="00244992" w:rsidRDefault="00244992" w:rsidP="002A5056">
      <w:pPr>
        <w:rPr>
          <w:sz w:val="28"/>
          <w:szCs w:val="28"/>
          <w:lang w:val="en-IN"/>
        </w:rPr>
      </w:pPr>
    </w:p>
    <w:p w14:paraId="1E6F5891" w14:textId="476BDDDE" w:rsidR="00F93F71" w:rsidRDefault="00F93F71" w:rsidP="002A5056">
      <w:pPr>
        <w:rPr>
          <w:sz w:val="28"/>
          <w:szCs w:val="28"/>
          <w:lang w:val="en-IN"/>
        </w:rPr>
      </w:pPr>
    </w:p>
    <w:p w14:paraId="54FEEFD2" w14:textId="157C1543" w:rsidR="00F93F71" w:rsidRPr="00F93F71" w:rsidRDefault="00F93F71" w:rsidP="002A5056">
      <w:pPr>
        <w:rPr>
          <w:b/>
          <w:bCs/>
          <w:sz w:val="28"/>
          <w:szCs w:val="28"/>
          <w:lang w:val="en-IN"/>
        </w:rPr>
      </w:pPr>
    </w:p>
    <w:p w14:paraId="34644977" w14:textId="544867E2" w:rsidR="00C81FB0" w:rsidRDefault="00F93F71" w:rsidP="002A5056">
      <w:pPr>
        <w:rPr>
          <w:sz w:val="28"/>
          <w:szCs w:val="28"/>
          <w:lang w:val="en-IN"/>
        </w:rPr>
      </w:pPr>
      <w:r w:rsidRPr="00F93F71">
        <w:rPr>
          <w:b/>
          <w:bCs/>
          <w:noProof/>
          <w:sz w:val="28"/>
          <w:szCs w:val="28"/>
        </w:rPr>
        <w:drawing>
          <wp:anchor distT="0" distB="0" distL="114300" distR="114300" simplePos="0" relativeHeight="251720704" behindDoc="0" locked="0" layoutInCell="1" allowOverlap="1" wp14:anchorId="065C3DAA" wp14:editId="3461A1E3">
            <wp:simplePos x="0" y="0"/>
            <wp:positionH relativeFrom="column">
              <wp:posOffset>110721</wp:posOffset>
            </wp:positionH>
            <wp:positionV relativeFrom="paragraph">
              <wp:posOffset>8890</wp:posOffset>
            </wp:positionV>
            <wp:extent cx="4959350" cy="5248275"/>
            <wp:effectExtent l="0" t="0" r="12700" b="9525"/>
            <wp:wrapSquare wrapText="bothSides"/>
            <wp:docPr id="1368034680" name="Chart 1">
              <a:extLst xmlns:a="http://schemas.openxmlformats.org/drawingml/2006/main">
                <a:ext uri="{FF2B5EF4-FFF2-40B4-BE49-F238E27FC236}">
                  <a16:creationId xmlns:a16="http://schemas.microsoft.com/office/drawing/2014/main" id="{4D5B2B7B-D85D-1083-750B-6725ECA3D4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H relativeFrom="margin">
              <wp14:pctWidth>0</wp14:pctWidth>
            </wp14:sizeRelH>
          </wp:anchor>
        </w:drawing>
      </w:r>
    </w:p>
    <w:p w14:paraId="25251B7B" w14:textId="77777777" w:rsidR="00C81FB0" w:rsidRDefault="00C81FB0" w:rsidP="002A5056">
      <w:pPr>
        <w:rPr>
          <w:sz w:val="28"/>
          <w:szCs w:val="28"/>
          <w:lang w:val="en-IN"/>
        </w:rPr>
      </w:pPr>
    </w:p>
    <w:p w14:paraId="4E36A1BD" w14:textId="77777777" w:rsidR="00C81FB0" w:rsidRDefault="00C81FB0" w:rsidP="002A5056">
      <w:pPr>
        <w:rPr>
          <w:sz w:val="28"/>
          <w:szCs w:val="28"/>
          <w:lang w:val="en-IN"/>
        </w:rPr>
      </w:pPr>
    </w:p>
    <w:p w14:paraId="7427709B" w14:textId="77777777" w:rsidR="00C81FB0" w:rsidRDefault="00C81FB0" w:rsidP="002A5056">
      <w:pPr>
        <w:rPr>
          <w:sz w:val="28"/>
          <w:szCs w:val="28"/>
          <w:lang w:val="en-IN"/>
        </w:rPr>
      </w:pPr>
    </w:p>
    <w:p w14:paraId="38055B57" w14:textId="77777777" w:rsidR="00C81FB0" w:rsidRDefault="00C81FB0" w:rsidP="002A5056">
      <w:pPr>
        <w:rPr>
          <w:sz w:val="28"/>
          <w:szCs w:val="28"/>
          <w:lang w:val="en-IN"/>
        </w:rPr>
      </w:pPr>
    </w:p>
    <w:p w14:paraId="20D16EA2" w14:textId="77777777" w:rsidR="00C81FB0" w:rsidRDefault="00C81FB0" w:rsidP="002A5056">
      <w:pPr>
        <w:rPr>
          <w:sz w:val="28"/>
          <w:szCs w:val="28"/>
          <w:lang w:val="en-IN"/>
        </w:rPr>
      </w:pPr>
    </w:p>
    <w:p w14:paraId="68FBFBAD" w14:textId="77777777" w:rsidR="00C81FB0" w:rsidRDefault="00C81FB0" w:rsidP="002A5056">
      <w:pPr>
        <w:rPr>
          <w:sz w:val="28"/>
          <w:szCs w:val="28"/>
          <w:lang w:val="en-IN"/>
        </w:rPr>
      </w:pPr>
    </w:p>
    <w:p w14:paraId="79E417C3" w14:textId="77777777" w:rsidR="00C81FB0" w:rsidRDefault="00C81FB0" w:rsidP="002A5056">
      <w:pPr>
        <w:rPr>
          <w:sz w:val="28"/>
          <w:szCs w:val="28"/>
          <w:lang w:val="en-IN"/>
        </w:rPr>
      </w:pPr>
    </w:p>
    <w:p w14:paraId="0090144D" w14:textId="77777777" w:rsidR="00C81FB0" w:rsidRDefault="00C81FB0" w:rsidP="002A5056">
      <w:pPr>
        <w:rPr>
          <w:sz w:val="28"/>
          <w:szCs w:val="28"/>
          <w:lang w:val="en-IN"/>
        </w:rPr>
      </w:pPr>
    </w:p>
    <w:p w14:paraId="47179360" w14:textId="77777777" w:rsidR="00C81FB0" w:rsidRDefault="00C81FB0" w:rsidP="002A5056">
      <w:pPr>
        <w:rPr>
          <w:sz w:val="28"/>
          <w:szCs w:val="28"/>
          <w:lang w:val="en-IN"/>
        </w:rPr>
      </w:pPr>
    </w:p>
    <w:p w14:paraId="634538F7" w14:textId="77777777" w:rsidR="00C81FB0" w:rsidRDefault="00C81FB0" w:rsidP="002A5056">
      <w:pPr>
        <w:rPr>
          <w:sz w:val="28"/>
          <w:szCs w:val="28"/>
          <w:lang w:val="en-IN"/>
        </w:rPr>
      </w:pPr>
    </w:p>
    <w:p w14:paraId="38FDD9D9" w14:textId="77777777" w:rsidR="00C81FB0" w:rsidRPr="002A5056" w:rsidRDefault="00C81FB0" w:rsidP="002A5056">
      <w:pPr>
        <w:rPr>
          <w:sz w:val="28"/>
          <w:szCs w:val="28"/>
          <w:lang w:val="en-IN"/>
        </w:rPr>
      </w:pPr>
    </w:p>
    <w:p w14:paraId="4CFD5D06" w14:textId="77777777" w:rsidR="00184E40" w:rsidRDefault="00F8662A" w:rsidP="00574F0C">
      <w:pPr>
        <w:rPr>
          <w:color w:val="F4B083" w:themeColor="accent2" w:themeTint="99"/>
          <w:sz w:val="32"/>
          <w:szCs w:val="32"/>
        </w:rPr>
      </w:pPr>
      <w:r>
        <w:rPr>
          <w:color w:val="F4B083" w:themeColor="accent2" w:themeTint="99"/>
          <w:sz w:val="32"/>
          <w:szCs w:val="32"/>
        </w:rPr>
        <w:t xml:space="preserve">          </w:t>
      </w:r>
    </w:p>
    <w:p w14:paraId="606D9098" w14:textId="77777777" w:rsidR="00184E40" w:rsidRDefault="00184E40" w:rsidP="00574F0C">
      <w:pPr>
        <w:rPr>
          <w:color w:val="F4B083" w:themeColor="accent2" w:themeTint="99"/>
          <w:sz w:val="32"/>
          <w:szCs w:val="32"/>
        </w:rPr>
      </w:pPr>
    </w:p>
    <w:p w14:paraId="4D309C1C" w14:textId="77777777" w:rsidR="00184E40" w:rsidRDefault="00184E40" w:rsidP="00574F0C">
      <w:pPr>
        <w:rPr>
          <w:color w:val="F4B083" w:themeColor="accent2" w:themeTint="99"/>
          <w:sz w:val="32"/>
          <w:szCs w:val="32"/>
        </w:rPr>
      </w:pPr>
    </w:p>
    <w:p w14:paraId="58D90E38" w14:textId="77777777" w:rsidR="00184E40" w:rsidRDefault="00184E40" w:rsidP="00574F0C">
      <w:pPr>
        <w:rPr>
          <w:color w:val="F4B083" w:themeColor="accent2" w:themeTint="99"/>
          <w:sz w:val="32"/>
          <w:szCs w:val="32"/>
        </w:rPr>
      </w:pPr>
    </w:p>
    <w:p w14:paraId="0F92E04A" w14:textId="77777777" w:rsidR="00184E40" w:rsidRDefault="00184E40" w:rsidP="00574F0C">
      <w:pPr>
        <w:rPr>
          <w:color w:val="F4B083" w:themeColor="accent2" w:themeTint="99"/>
          <w:sz w:val="32"/>
          <w:szCs w:val="32"/>
        </w:rPr>
      </w:pPr>
    </w:p>
    <w:p w14:paraId="44923B6A" w14:textId="77777777" w:rsidR="00184E40" w:rsidRDefault="00184E40" w:rsidP="00574F0C">
      <w:pPr>
        <w:rPr>
          <w:color w:val="F4B083" w:themeColor="accent2" w:themeTint="99"/>
          <w:sz w:val="32"/>
          <w:szCs w:val="32"/>
        </w:rPr>
      </w:pPr>
    </w:p>
    <w:p w14:paraId="07790209" w14:textId="77777777" w:rsidR="00184E40" w:rsidRDefault="00184E40" w:rsidP="00574F0C">
      <w:pPr>
        <w:rPr>
          <w:color w:val="F4B083" w:themeColor="accent2" w:themeTint="99"/>
          <w:sz w:val="32"/>
          <w:szCs w:val="32"/>
        </w:rPr>
      </w:pPr>
    </w:p>
    <w:p w14:paraId="3A0F21F6" w14:textId="77777777" w:rsidR="00184E40" w:rsidRDefault="00184E40" w:rsidP="00574F0C">
      <w:pPr>
        <w:rPr>
          <w:color w:val="F4B083" w:themeColor="accent2" w:themeTint="99"/>
          <w:sz w:val="32"/>
          <w:szCs w:val="32"/>
        </w:rPr>
      </w:pPr>
    </w:p>
    <w:p w14:paraId="3C80D2F4" w14:textId="77777777" w:rsidR="00184E40" w:rsidRDefault="00184E40" w:rsidP="00574F0C">
      <w:pPr>
        <w:rPr>
          <w:color w:val="F4B083" w:themeColor="accent2" w:themeTint="99"/>
          <w:sz w:val="32"/>
          <w:szCs w:val="32"/>
        </w:rPr>
      </w:pPr>
    </w:p>
    <w:p w14:paraId="1BE0E5A7" w14:textId="77777777" w:rsidR="00184E40" w:rsidRDefault="00184E40" w:rsidP="00574F0C">
      <w:pPr>
        <w:rPr>
          <w:color w:val="F4B083" w:themeColor="accent2" w:themeTint="99"/>
          <w:sz w:val="32"/>
          <w:szCs w:val="32"/>
        </w:rPr>
      </w:pPr>
    </w:p>
    <w:p w14:paraId="5963B7F9" w14:textId="77777777" w:rsidR="00184E40" w:rsidRDefault="00184E40" w:rsidP="00574F0C">
      <w:pPr>
        <w:rPr>
          <w:color w:val="F4B083" w:themeColor="accent2" w:themeTint="99"/>
          <w:sz w:val="32"/>
          <w:szCs w:val="32"/>
        </w:rPr>
      </w:pPr>
    </w:p>
    <w:p w14:paraId="481DC1D0" w14:textId="77777777" w:rsidR="00184E40" w:rsidRDefault="00184E40" w:rsidP="00574F0C">
      <w:pPr>
        <w:rPr>
          <w:color w:val="F4B083" w:themeColor="accent2" w:themeTint="99"/>
          <w:sz w:val="32"/>
          <w:szCs w:val="32"/>
        </w:rPr>
      </w:pPr>
    </w:p>
    <w:p w14:paraId="16F12F44" w14:textId="77777777" w:rsidR="00184E40" w:rsidRDefault="00184E40" w:rsidP="00574F0C">
      <w:pPr>
        <w:rPr>
          <w:color w:val="F4B083" w:themeColor="accent2" w:themeTint="99"/>
          <w:sz w:val="32"/>
          <w:szCs w:val="32"/>
        </w:rPr>
      </w:pPr>
    </w:p>
    <w:p w14:paraId="00977FFC" w14:textId="77777777" w:rsidR="00184E40" w:rsidRDefault="00184E40" w:rsidP="00574F0C">
      <w:pPr>
        <w:rPr>
          <w:color w:val="F4B083" w:themeColor="accent2" w:themeTint="99"/>
          <w:sz w:val="32"/>
          <w:szCs w:val="32"/>
        </w:rPr>
      </w:pPr>
    </w:p>
    <w:p w14:paraId="0A7DACF6" w14:textId="77777777" w:rsidR="00184E40" w:rsidRDefault="00184E40" w:rsidP="00574F0C">
      <w:pPr>
        <w:rPr>
          <w:color w:val="F4B083" w:themeColor="accent2" w:themeTint="99"/>
          <w:sz w:val="32"/>
          <w:szCs w:val="32"/>
        </w:rPr>
      </w:pPr>
    </w:p>
    <w:p w14:paraId="2F703511" w14:textId="77777777" w:rsidR="00184E40" w:rsidRDefault="00184E40" w:rsidP="00574F0C">
      <w:pPr>
        <w:rPr>
          <w:color w:val="F4B083" w:themeColor="accent2" w:themeTint="99"/>
          <w:sz w:val="32"/>
          <w:szCs w:val="32"/>
        </w:rPr>
      </w:pPr>
    </w:p>
    <w:p w14:paraId="56919DD4" w14:textId="77777777" w:rsidR="00184E40" w:rsidRDefault="00184E40" w:rsidP="00574F0C">
      <w:pPr>
        <w:rPr>
          <w:color w:val="F4B083" w:themeColor="accent2" w:themeTint="99"/>
          <w:sz w:val="32"/>
          <w:szCs w:val="32"/>
        </w:rPr>
      </w:pPr>
    </w:p>
    <w:p w14:paraId="35E6504D" w14:textId="4CD5888E" w:rsidR="00184E40" w:rsidRDefault="00184E40" w:rsidP="00574F0C">
      <w:pPr>
        <w:rPr>
          <w:color w:val="F4B083" w:themeColor="accent2" w:themeTint="99"/>
          <w:sz w:val="32"/>
          <w:szCs w:val="32"/>
        </w:rPr>
      </w:pPr>
      <w:r w:rsidRPr="00184E40">
        <w:rPr>
          <w:noProof/>
          <w:color w:val="F4B083" w:themeColor="accent2" w:themeTint="99"/>
          <w:sz w:val="32"/>
          <w:szCs w:val="32"/>
        </w:rPr>
        <w:drawing>
          <wp:anchor distT="0" distB="0" distL="114300" distR="114300" simplePos="0" relativeHeight="251721728" behindDoc="0" locked="0" layoutInCell="1" allowOverlap="1" wp14:anchorId="36E4805C" wp14:editId="0D033910">
            <wp:simplePos x="0" y="0"/>
            <wp:positionH relativeFrom="margin">
              <wp:posOffset>-342265</wp:posOffset>
            </wp:positionH>
            <wp:positionV relativeFrom="paragraph">
              <wp:posOffset>0</wp:posOffset>
            </wp:positionV>
            <wp:extent cx="6363335" cy="6696075"/>
            <wp:effectExtent l="0" t="0" r="0" b="9525"/>
            <wp:wrapSquare wrapText="bothSides"/>
            <wp:docPr id="170057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75928" name=""/>
                    <pic:cNvPicPr/>
                  </pic:nvPicPr>
                  <pic:blipFill>
                    <a:blip r:embed="rId74">
                      <a:extLst>
                        <a:ext uri="{28A0092B-C50C-407E-A947-70E740481C1C}">
                          <a14:useLocalDpi xmlns:a14="http://schemas.microsoft.com/office/drawing/2010/main" val="0"/>
                        </a:ext>
                      </a:extLst>
                    </a:blip>
                    <a:stretch>
                      <a:fillRect/>
                    </a:stretch>
                  </pic:blipFill>
                  <pic:spPr>
                    <a:xfrm>
                      <a:off x="0" y="0"/>
                      <a:ext cx="6363335" cy="6696075"/>
                    </a:xfrm>
                    <a:prstGeom prst="rect">
                      <a:avLst/>
                    </a:prstGeom>
                  </pic:spPr>
                </pic:pic>
              </a:graphicData>
            </a:graphic>
            <wp14:sizeRelH relativeFrom="margin">
              <wp14:pctWidth>0</wp14:pctWidth>
            </wp14:sizeRelH>
            <wp14:sizeRelV relativeFrom="margin">
              <wp14:pctHeight>0</wp14:pctHeight>
            </wp14:sizeRelV>
          </wp:anchor>
        </w:drawing>
      </w:r>
    </w:p>
    <w:p w14:paraId="1AEF97A3" w14:textId="77777777" w:rsidR="00184E40" w:rsidRDefault="00184E40" w:rsidP="00574F0C">
      <w:pPr>
        <w:rPr>
          <w:color w:val="F4B083" w:themeColor="accent2" w:themeTint="99"/>
          <w:sz w:val="32"/>
          <w:szCs w:val="32"/>
        </w:rPr>
      </w:pPr>
    </w:p>
    <w:p w14:paraId="2C920040" w14:textId="77777777" w:rsidR="00184E40" w:rsidRDefault="00184E40" w:rsidP="00574F0C">
      <w:pPr>
        <w:rPr>
          <w:color w:val="F4B083" w:themeColor="accent2" w:themeTint="99"/>
          <w:sz w:val="32"/>
          <w:szCs w:val="32"/>
        </w:rPr>
      </w:pPr>
    </w:p>
    <w:p w14:paraId="0C357859" w14:textId="41AA437B" w:rsidR="00184E40" w:rsidRPr="004776C5" w:rsidRDefault="00487B12" w:rsidP="00574F0C">
      <w:pPr>
        <w:rPr>
          <w:sz w:val="32"/>
          <w:szCs w:val="32"/>
        </w:rPr>
      </w:pPr>
      <w:r w:rsidRPr="004776C5">
        <w:rPr>
          <w:sz w:val="32"/>
          <w:szCs w:val="32"/>
        </w:rPr>
        <w:t xml:space="preserve">We can find the outliers by using Z Score or by </w:t>
      </w:r>
      <w:r w:rsidR="004776C5" w:rsidRPr="004776C5">
        <w:rPr>
          <w:sz w:val="32"/>
          <w:szCs w:val="32"/>
        </w:rPr>
        <w:t>IQR so here I used Z Score.</w:t>
      </w:r>
    </w:p>
    <w:p w14:paraId="6684EB26" w14:textId="77777777" w:rsidR="00184E40" w:rsidRDefault="00184E40" w:rsidP="00574F0C">
      <w:pPr>
        <w:rPr>
          <w:color w:val="F4B083" w:themeColor="accent2" w:themeTint="99"/>
          <w:sz w:val="32"/>
          <w:szCs w:val="32"/>
        </w:rPr>
      </w:pPr>
    </w:p>
    <w:p w14:paraId="284277E3" w14:textId="77777777" w:rsidR="00184E40" w:rsidRDefault="00184E40" w:rsidP="00574F0C">
      <w:pPr>
        <w:rPr>
          <w:color w:val="F4B083" w:themeColor="accent2" w:themeTint="99"/>
          <w:sz w:val="32"/>
          <w:szCs w:val="32"/>
        </w:rPr>
      </w:pPr>
    </w:p>
    <w:p w14:paraId="66C75AE3" w14:textId="77777777" w:rsidR="00184E40" w:rsidRDefault="00184E40" w:rsidP="00574F0C">
      <w:pPr>
        <w:rPr>
          <w:color w:val="F4B083" w:themeColor="accent2" w:themeTint="99"/>
          <w:sz w:val="32"/>
          <w:szCs w:val="32"/>
        </w:rPr>
      </w:pPr>
    </w:p>
    <w:p w14:paraId="7741440A" w14:textId="77777777" w:rsidR="00184E40" w:rsidRDefault="00184E40" w:rsidP="00574F0C">
      <w:pPr>
        <w:rPr>
          <w:color w:val="F4B083" w:themeColor="accent2" w:themeTint="99"/>
          <w:sz w:val="32"/>
          <w:szCs w:val="32"/>
        </w:rPr>
      </w:pPr>
    </w:p>
    <w:p w14:paraId="2036D319" w14:textId="77777777" w:rsidR="00184E40" w:rsidRDefault="00184E40" w:rsidP="00574F0C">
      <w:pPr>
        <w:rPr>
          <w:color w:val="F4B083" w:themeColor="accent2" w:themeTint="99"/>
          <w:sz w:val="32"/>
          <w:szCs w:val="32"/>
        </w:rPr>
      </w:pPr>
    </w:p>
    <w:p w14:paraId="6ABE9D9D" w14:textId="3179B8D2" w:rsidR="007827EA" w:rsidRPr="007827EA" w:rsidRDefault="007827EA" w:rsidP="007827EA">
      <w:pPr>
        <w:rPr>
          <w:color w:val="F4B083" w:themeColor="accent2" w:themeTint="99"/>
          <w:sz w:val="32"/>
          <w:szCs w:val="32"/>
          <w:lang w:val="en-IN"/>
        </w:rPr>
      </w:pPr>
      <w:r w:rsidRPr="007827EA">
        <w:rPr>
          <w:b/>
          <w:bCs/>
          <w:color w:val="F4B083" w:themeColor="accent2" w:themeTint="99"/>
          <w:sz w:val="32"/>
          <w:szCs w:val="32"/>
        </w:rPr>
        <w:t>Are there any correlations between supplier attributes (e.g., total orders) and performance metrics (e.g., on-time delivery)?</w:t>
      </w:r>
    </w:p>
    <w:p w14:paraId="18077901" w14:textId="0E553868" w:rsidR="00184E40" w:rsidRDefault="00184E40" w:rsidP="00574F0C">
      <w:pPr>
        <w:rPr>
          <w:color w:val="F4B083" w:themeColor="accent2" w:themeTint="99"/>
          <w:sz w:val="32"/>
          <w:szCs w:val="32"/>
        </w:rPr>
      </w:pPr>
    </w:p>
    <w:p w14:paraId="2E5BA4C9" w14:textId="7B84DC21" w:rsidR="00B90168" w:rsidRDefault="00B90168" w:rsidP="00B90168">
      <w:pPr>
        <w:rPr>
          <w:sz w:val="32"/>
          <w:szCs w:val="32"/>
        </w:rPr>
      </w:pPr>
      <w:r w:rsidRPr="00B90168">
        <w:rPr>
          <w:sz w:val="32"/>
          <w:szCs w:val="32"/>
        </w:rPr>
        <w:t>The scatter plot of total orders and on-time delivery rate suggests that there may be a weak or inconsistent correlation between supplier performance metrics. While some suppliers maintain high on-time delivery rates regardless of order volume, others exhibit a decline in performance as orders increase. This indicates that supplier attributes such as size, industry, and operational capacity may influence their ability to deliver on time. Larger suppliers with efficient logistics may handle higher order volumes without compromising delivery performance, whereas smaller or less optimized suppliers might struggle with scalability. Further analysis, including segmentation by location and industry, could provide deeper insights into patterns affecting supplier reliability and product quality.</w:t>
      </w:r>
    </w:p>
    <w:p w14:paraId="0F399AF6" w14:textId="7E3B261D" w:rsidR="00B90168" w:rsidRDefault="00B90168" w:rsidP="00B90168">
      <w:pPr>
        <w:rPr>
          <w:sz w:val="32"/>
          <w:szCs w:val="32"/>
        </w:rPr>
      </w:pPr>
    </w:p>
    <w:p w14:paraId="3C293FB9" w14:textId="5BE0B7E2" w:rsidR="00B90168" w:rsidRDefault="00B90168" w:rsidP="00B90168">
      <w:pPr>
        <w:rPr>
          <w:sz w:val="32"/>
          <w:szCs w:val="32"/>
        </w:rPr>
      </w:pPr>
      <w:r w:rsidRPr="00B90168">
        <w:rPr>
          <w:noProof/>
          <w:sz w:val="32"/>
          <w:szCs w:val="32"/>
        </w:rPr>
        <w:drawing>
          <wp:anchor distT="0" distB="0" distL="114300" distR="114300" simplePos="0" relativeHeight="251722752" behindDoc="0" locked="0" layoutInCell="1" allowOverlap="1" wp14:anchorId="535BE7A9" wp14:editId="56FB3676">
            <wp:simplePos x="0" y="0"/>
            <wp:positionH relativeFrom="margin">
              <wp:align>center</wp:align>
            </wp:positionH>
            <wp:positionV relativeFrom="paragraph">
              <wp:posOffset>305435</wp:posOffset>
            </wp:positionV>
            <wp:extent cx="5731510" cy="4600575"/>
            <wp:effectExtent l="0" t="0" r="2540" b="9525"/>
            <wp:wrapSquare wrapText="bothSides"/>
            <wp:docPr id="408083420" name="Chart 1">
              <a:extLst xmlns:a="http://schemas.openxmlformats.org/drawingml/2006/main">
                <a:ext uri="{FF2B5EF4-FFF2-40B4-BE49-F238E27FC236}">
                  <a16:creationId xmlns:a16="http://schemas.microsoft.com/office/drawing/2014/main" id="{44C23365-A9FD-413F-B76A-6B2879D90F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anchor>
        </w:drawing>
      </w:r>
    </w:p>
    <w:p w14:paraId="2E194C54" w14:textId="17ACD128" w:rsidR="00B90168" w:rsidRPr="00B90168" w:rsidRDefault="00B90168" w:rsidP="00B90168">
      <w:pPr>
        <w:rPr>
          <w:sz w:val="32"/>
          <w:szCs w:val="32"/>
          <w:lang w:val="en-IN"/>
        </w:rPr>
      </w:pPr>
    </w:p>
    <w:p w14:paraId="4E3BD21A" w14:textId="5C8AC1DF" w:rsidR="007827EA" w:rsidRDefault="007827EA" w:rsidP="00574F0C">
      <w:pPr>
        <w:rPr>
          <w:color w:val="F4B083" w:themeColor="accent2" w:themeTint="99"/>
          <w:sz w:val="32"/>
          <w:szCs w:val="32"/>
        </w:rPr>
      </w:pPr>
    </w:p>
    <w:p w14:paraId="02F2C0BE" w14:textId="3658E7E2" w:rsidR="00184E40" w:rsidRDefault="00685527" w:rsidP="00574F0C">
      <w:pPr>
        <w:rPr>
          <w:color w:val="F4B083" w:themeColor="accent2" w:themeTint="99"/>
          <w:sz w:val="32"/>
          <w:szCs w:val="32"/>
        </w:rPr>
      </w:pPr>
      <w:r w:rsidRPr="00685527">
        <w:rPr>
          <w:noProof/>
          <w:color w:val="F4B083" w:themeColor="accent2" w:themeTint="99"/>
          <w:sz w:val="32"/>
          <w:szCs w:val="32"/>
        </w:rPr>
        <w:drawing>
          <wp:anchor distT="0" distB="0" distL="114300" distR="114300" simplePos="0" relativeHeight="251723776" behindDoc="0" locked="0" layoutInCell="1" allowOverlap="1" wp14:anchorId="0BC48712" wp14:editId="250AE9DD">
            <wp:simplePos x="0" y="0"/>
            <wp:positionH relativeFrom="margin">
              <wp:posOffset>-240665</wp:posOffset>
            </wp:positionH>
            <wp:positionV relativeFrom="paragraph">
              <wp:posOffset>0</wp:posOffset>
            </wp:positionV>
            <wp:extent cx="6132830" cy="5772150"/>
            <wp:effectExtent l="0" t="0" r="1270" b="0"/>
            <wp:wrapSquare wrapText="bothSides"/>
            <wp:docPr id="136188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88163" name=""/>
                    <pic:cNvPicPr/>
                  </pic:nvPicPr>
                  <pic:blipFill>
                    <a:blip r:embed="rId76">
                      <a:extLst>
                        <a:ext uri="{28A0092B-C50C-407E-A947-70E740481C1C}">
                          <a14:useLocalDpi xmlns:a14="http://schemas.microsoft.com/office/drawing/2010/main" val="0"/>
                        </a:ext>
                      </a:extLst>
                    </a:blip>
                    <a:stretch>
                      <a:fillRect/>
                    </a:stretch>
                  </pic:blipFill>
                  <pic:spPr>
                    <a:xfrm>
                      <a:off x="0" y="0"/>
                      <a:ext cx="6132830" cy="5772150"/>
                    </a:xfrm>
                    <a:prstGeom prst="rect">
                      <a:avLst/>
                    </a:prstGeom>
                  </pic:spPr>
                </pic:pic>
              </a:graphicData>
            </a:graphic>
            <wp14:sizeRelH relativeFrom="margin">
              <wp14:pctWidth>0</wp14:pctWidth>
            </wp14:sizeRelH>
            <wp14:sizeRelV relativeFrom="margin">
              <wp14:pctHeight>0</wp14:pctHeight>
            </wp14:sizeRelV>
          </wp:anchor>
        </w:drawing>
      </w:r>
    </w:p>
    <w:p w14:paraId="5F2C2E35" w14:textId="77777777" w:rsidR="00184E40" w:rsidRDefault="00184E40" w:rsidP="00574F0C">
      <w:pPr>
        <w:rPr>
          <w:color w:val="F4B083" w:themeColor="accent2" w:themeTint="99"/>
          <w:sz w:val="32"/>
          <w:szCs w:val="32"/>
        </w:rPr>
      </w:pPr>
    </w:p>
    <w:p w14:paraId="3152284C" w14:textId="77777777" w:rsidR="00184E40" w:rsidRDefault="00184E40" w:rsidP="00574F0C">
      <w:pPr>
        <w:rPr>
          <w:color w:val="F4B083" w:themeColor="accent2" w:themeTint="99"/>
          <w:sz w:val="32"/>
          <w:szCs w:val="32"/>
        </w:rPr>
      </w:pPr>
    </w:p>
    <w:p w14:paraId="43854FA6" w14:textId="77777777" w:rsidR="00184E40" w:rsidRDefault="00184E40" w:rsidP="00574F0C">
      <w:pPr>
        <w:rPr>
          <w:color w:val="F4B083" w:themeColor="accent2" w:themeTint="99"/>
          <w:sz w:val="32"/>
          <w:szCs w:val="32"/>
        </w:rPr>
      </w:pPr>
    </w:p>
    <w:p w14:paraId="72F643E0" w14:textId="77777777" w:rsidR="00184E40" w:rsidRDefault="00184E40" w:rsidP="00574F0C">
      <w:pPr>
        <w:rPr>
          <w:color w:val="F4B083" w:themeColor="accent2" w:themeTint="99"/>
          <w:sz w:val="32"/>
          <w:szCs w:val="32"/>
        </w:rPr>
      </w:pPr>
    </w:p>
    <w:p w14:paraId="62650B63" w14:textId="77777777" w:rsidR="00762671" w:rsidRDefault="00762671" w:rsidP="00574F0C">
      <w:pPr>
        <w:rPr>
          <w:color w:val="F4B083" w:themeColor="accent2" w:themeTint="99"/>
          <w:sz w:val="32"/>
          <w:szCs w:val="32"/>
        </w:rPr>
      </w:pPr>
    </w:p>
    <w:p w14:paraId="5EAEAB49" w14:textId="77777777" w:rsidR="00762671" w:rsidRDefault="00762671" w:rsidP="00574F0C">
      <w:pPr>
        <w:rPr>
          <w:color w:val="F4B083" w:themeColor="accent2" w:themeTint="99"/>
          <w:sz w:val="32"/>
          <w:szCs w:val="32"/>
        </w:rPr>
      </w:pPr>
    </w:p>
    <w:p w14:paraId="5F48B01D" w14:textId="77777777" w:rsidR="00762671" w:rsidRDefault="00762671" w:rsidP="00574F0C">
      <w:pPr>
        <w:rPr>
          <w:color w:val="F4B083" w:themeColor="accent2" w:themeTint="99"/>
          <w:sz w:val="32"/>
          <w:szCs w:val="32"/>
        </w:rPr>
      </w:pPr>
    </w:p>
    <w:p w14:paraId="4891C57E" w14:textId="77777777" w:rsidR="00762671" w:rsidRDefault="00762671" w:rsidP="00574F0C">
      <w:pPr>
        <w:rPr>
          <w:color w:val="F4B083" w:themeColor="accent2" w:themeTint="99"/>
          <w:sz w:val="32"/>
          <w:szCs w:val="32"/>
        </w:rPr>
      </w:pPr>
    </w:p>
    <w:p w14:paraId="4203ECAC" w14:textId="77777777" w:rsidR="00762671" w:rsidRDefault="00762671" w:rsidP="00574F0C">
      <w:pPr>
        <w:rPr>
          <w:color w:val="F4B083" w:themeColor="accent2" w:themeTint="99"/>
          <w:sz w:val="32"/>
          <w:szCs w:val="32"/>
        </w:rPr>
      </w:pPr>
    </w:p>
    <w:p w14:paraId="02068FC5" w14:textId="77777777" w:rsidR="00762671" w:rsidRDefault="00762671" w:rsidP="00574F0C">
      <w:pPr>
        <w:rPr>
          <w:color w:val="F4B083" w:themeColor="accent2" w:themeTint="99"/>
          <w:sz w:val="32"/>
          <w:szCs w:val="32"/>
        </w:rPr>
      </w:pPr>
    </w:p>
    <w:p w14:paraId="5B472E2E" w14:textId="77777777" w:rsidR="00762671" w:rsidRDefault="00762671" w:rsidP="00574F0C">
      <w:pPr>
        <w:rPr>
          <w:color w:val="F4B083" w:themeColor="accent2" w:themeTint="99"/>
          <w:sz w:val="32"/>
          <w:szCs w:val="32"/>
        </w:rPr>
      </w:pPr>
    </w:p>
    <w:p w14:paraId="6CDBEE8B" w14:textId="77777777" w:rsidR="00762671" w:rsidRDefault="00762671" w:rsidP="00574F0C">
      <w:pPr>
        <w:rPr>
          <w:color w:val="F4B083" w:themeColor="accent2" w:themeTint="99"/>
          <w:sz w:val="32"/>
          <w:szCs w:val="32"/>
        </w:rPr>
      </w:pPr>
    </w:p>
    <w:p w14:paraId="624569B1" w14:textId="77777777" w:rsidR="00762671" w:rsidRDefault="00762671" w:rsidP="00574F0C">
      <w:pPr>
        <w:rPr>
          <w:color w:val="F4B083" w:themeColor="accent2" w:themeTint="99"/>
          <w:sz w:val="32"/>
          <w:szCs w:val="32"/>
        </w:rPr>
      </w:pPr>
    </w:p>
    <w:p w14:paraId="0FA45C3E" w14:textId="77777777" w:rsidR="00762671" w:rsidRDefault="00762671" w:rsidP="00574F0C">
      <w:pPr>
        <w:rPr>
          <w:color w:val="F4B083" w:themeColor="accent2" w:themeTint="99"/>
          <w:sz w:val="32"/>
          <w:szCs w:val="32"/>
        </w:rPr>
      </w:pPr>
    </w:p>
    <w:p w14:paraId="65AB511A" w14:textId="77777777" w:rsidR="00CA49B8" w:rsidRDefault="00CA49B8" w:rsidP="00CA49B8">
      <w:pPr>
        <w:rPr>
          <w:b/>
          <w:bCs/>
          <w:color w:val="F4B083" w:themeColor="accent2" w:themeTint="99"/>
          <w:sz w:val="32"/>
          <w:szCs w:val="32"/>
        </w:rPr>
      </w:pPr>
      <w:r w:rsidRPr="00CA49B8">
        <w:rPr>
          <w:b/>
          <w:bCs/>
          <w:color w:val="F4B083" w:themeColor="accent2" w:themeTint="99"/>
          <w:sz w:val="32"/>
          <w:szCs w:val="32"/>
        </w:rPr>
        <w:t>How does supplier performance vary across different product categories or departments?</w:t>
      </w:r>
    </w:p>
    <w:p w14:paraId="24C8CF15" w14:textId="77777777" w:rsidR="00D82717" w:rsidRDefault="00D82717" w:rsidP="00CA49B8">
      <w:pPr>
        <w:rPr>
          <w:b/>
          <w:bCs/>
          <w:color w:val="F4B083" w:themeColor="accent2" w:themeTint="99"/>
          <w:sz w:val="32"/>
          <w:szCs w:val="32"/>
        </w:rPr>
      </w:pPr>
    </w:p>
    <w:p w14:paraId="11E8813F" w14:textId="156F9544" w:rsidR="00D82717" w:rsidRPr="00D82717" w:rsidRDefault="00D82717" w:rsidP="00D82717">
      <w:pPr>
        <w:rPr>
          <w:sz w:val="28"/>
          <w:szCs w:val="28"/>
          <w:lang w:val="en-IN"/>
        </w:rPr>
      </w:pPr>
      <w:r w:rsidRPr="00D82717">
        <w:rPr>
          <w:sz w:val="28"/>
          <w:szCs w:val="28"/>
        </w:rPr>
        <w:t xml:space="preserve">The supplier performance across different product categories varies significantly, as seen in the total orders for each supplier within various categories. Certain suppliers dominate specific categories, such as </w:t>
      </w:r>
      <w:r w:rsidRPr="00D82717">
        <w:rPr>
          <w:b/>
          <w:bCs/>
          <w:sz w:val="28"/>
          <w:szCs w:val="28"/>
        </w:rPr>
        <w:t>Specialty Biscuits</w:t>
      </w:r>
      <w:r w:rsidRPr="00D82717">
        <w:rPr>
          <w:sz w:val="28"/>
          <w:szCs w:val="28"/>
        </w:rPr>
        <w:t xml:space="preserve"> in </w:t>
      </w:r>
      <w:r w:rsidRPr="00D82717">
        <w:rPr>
          <w:b/>
          <w:bCs/>
          <w:sz w:val="28"/>
          <w:szCs w:val="28"/>
        </w:rPr>
        <w:t>Confections</w:t>
      </w:r>
      <w:r w:rsidRPr="00D82717">
        <w:rPr>
          <w:sz w:val="28"/>
          <w:szCs w:val="28"/>
        </w:rPr>
        <w:t xml:space="preserve"> (126 orders) and </w:t>
      </w:r>
      <w:r w:rsidRPr="00D82717">
        <w:rPr>
          <w:b/>
          <w:bCs/>
          <w:sz w:val="28"/>
          <w:szCs w:val="28"/>
        </w:rPr>
        <w:t>New England</w:t>
      </w:r>
      <w:r w:rsidRPr="00D82717">
        <w:rPr>
          <w:sz w:val="28"/>
          <w:szCs w:val="28"/>
        </w:rPr>
        <w:t xml:space="preserve"> in </w:t>
      </w:r>
      <w:r w:rsidRPr="00D82717">
        <w:rPr>
          <w:b/>
          <w:bCs/>
          <w:sz w:val="28"/>
          <w:szCs w:val="28"/>
        </w:rPr>
        <w:t>Seafood</w:t>
      </w:r>
      <w:r w:rsidRPr="00D82717">
        <w:rPr>
          <w:sz w:val="28"/>
          <w:szCs w:val="28"/>
        </w:rPr>
        <w:t xml:space="preserve"> (88 orders), indicating strong demand and likely reliability in fulfilling orders. Dairy products show consistent high performance across multiple suppliers, with </w:t>
      </w:r>
      <w:r w:rsidRPr="00D82717">
        <w:rPr>
          <w:b/>
          <w:bCs/>
          <w:sz w:val="28"/>
          <w:szCs w:val="28"/>
        </w:rPr>
        <w:t>Formaggi Fortini</w:t>
      </w:r>
      <w:r w:rsidRPr="00D82717">
        <w:rPr>
          <w:sz w:val="28"/>
          <w:szCs w:val="28"/>
        </w:rPr>
        <w:t xml:space="preserve">, </w:t>
      </w:r>
      <w:r w:rsidRPr="00D82717">
        <w:rPr>
          <w:b/>
          <w:bCs/>
          <w:sz w:val="28"/>
          <w:szCs w:val="28"/>
        </w:rPr>
        <w:t>Gai Pâturage</w:t>
      </w:r>
      <w:r w:rsidRPr="00D82717">
        <w:rPr>
          <w:sz w:val="28"/>
          <w:szCs w:val="28"/>
        </w:rPr>
        <w:t xml:space="preserve">, and </w:t>
      </w:r>
      <w:r w:rsidRPr="00D82717">
        <w:rPr>
          <w:b/>
          <w:bCs/>
          <w:sz w:val="28"/>
          <w:szCs w:val="28"/>
        </w:rPr>
        <w:t>Norske Meierier</w:t>
      </w:r>
      <w:r w:rsidRPr="00D82717">
        <w:rPr>
          <w:sz w:val="28"/>
          <w:szCs w:val="28"/>
        </w:rPr>
        <w:t xml:space="preserve"> all having over 100 orders each. On the other hand, categories like </w:t>
      </w:r>
      <w:r w:rsidRPr="00D82717">
        <w:rPr>
          <w:b/>
          <w:bCs/>
          <w:sz w:val="28"/>
          <w:szCs w:val="28"/>
        </w:rPr>
        <w:t>Produce</w:t>
      </w:r>
      <w:r w:rsidRPr="00D82717">
        <w:rPr>
          <w:sz w:val="28"/>
          <w:szCs w:val="28"/>
        </w:rPr>
        <w:t xml:space="preserve"> and </w:t>
      </w:r>
      <w:r w:rsidRPr="00D82717">
        <w:rPr>
          <w:b/>
          <w:bCs/>
          <w:sz w:val="28"/>
          <w:szCs w:val="28"/>
        </w:rPr>
        <w:t>Condiments</w:t>
      </w:r>
      <w:r w:rsidRPr="00D82717">
        <w:rPr>
          <w:sz w:val="28"/>
          <w:szCs w:val="28"/>
        </w:rPr>
        <w:t xml:space="preserve"> have relatively lower total orders, suggesting either lower demand or potential inefficiencies in supplier fulfillment. These insights can help in optimizing supplier selection, renegotiating contracts, and focusing on high-performing suppliers to improve overall supply chain efficiency.</w:t>
      </w:r>
    </w:p>
    <w:p w14:paraId="607FF735" w14:textId="49A8409C" w:rsidR="00D82717" w:rsidRDefault="00D82717" w:rsidP="00CA49B8">
      <w:pPr>
        <w:rPr>
          <w:color w:val="F4B083" w:themeColor="accent2" w:themeTint="99"/>
          <w:sz w:val="32"/>
          <w:szCs w:val="32"/>
          <w:lang w:val="en-IN"/>
        </w:rPr>
      </w:pPr>
    </w:p>
    <w:p w14:paraId="53AAF327" w14:textId="2AF2CC72" w:rsidR="00D82717" w:rsidRDefault="00D82717" w:rsidP="00CA49B8">
      <w:pPr>
        <w:rPr>
          <w:color w:val="F4B083" w:themeColor="accent2" w:themeTint="99"/>
          <w:sz w:val="32"/>
          <w:szCs w:val="32"/>
          <w:lang w:val="en-IN"/>
        </w:rPr>
      </w:pPr>
    </w:p>
    <w:p w14:paraId="5CAC8F7F" w14:textId="3F99FF7D" w:rsidR="00A525EF" w:rsidRPr="00CA49B8" w:rsidRDefault="00A525EF" w:rsidP="00CA49B8">
      <w:pPr>
        <w:rPr>
          <w:color w:val="F4B083" w:themeColor="accent2" w:themeTint="99"/>
          <w:sz w:val="32"/>
          <w:szCs w:val="32"/>
          <w:lang w:val="en-IN"/>
        </w:rPr>
      </w:pPr>
      <w:r w:rsidRPr="00A525EF">
        <w:rPr>
          <w:noProof/>
          <w:color w:val="F4B083" w:themeColor="accent2" w:themeTint="99"/>
          <w:sz w:val="32"/>
          <w:szCs w:val="32"/>
        </w:rPr>
        <w:drawing>
          <wp:anchor distT="0" distB="0" distL="114300" distR="114300" simplePos="0" relativeHeight="251724800" behindDoc="0" locked="0" layoutInCell="1" allowOverlap="1" wp14:anchorId="7D2F3583" wp14:editId="108C8A72">
            <wp:simplePos x="0" y="0"/>
            <wp:positionH relativeFrom="column">
              <wp:posOffset>-452755</wp:posOffset>
            </wp:positionH>
            <wp:positionV relativeFrom="paragraph">
              <wp:posOffset>221615</wp:posOffset>
            </wp:positionV>
            <wp:extent cx="6714490" cy="4876800"/>
            <wp:effectExtent l="0" t="0" r="10160" b="0"/>
            <wp:wrapSquare wrapText="bothSides"/>
            <wp:docPr id="1022719137" name="Chart 1">
              <a:extLst xmlns:a="http://schemas.openxmlformats.org/drawingml/2006/main">
                <a:ext uri="{FF2B5EF4-FFF2-40B4-BE49-F238E27FC236}">
                  <a16:creationId xmlns:a16="http://schemas.microsoft.com/office/drawing/2014/main" id="{E41FE37A-3858-4BB8-9536-3FA7FD118D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margin">
              <wp14:pctWidth>0</wp14:pctWidth>
            </wp14:sizeRelH>
            <wp14:sizeRelV relativeFrom="margin">
              <wp14:pctHeight>0</wp14:pctHeight>
            </wp14:sizeRelV>
          </wp:anchor>
        </w:drawing>
      </w:r>
    </w:p>
    <w:p w14:paraId="7C2BD759" w14:textId="77777777" w:rsidR="00762671" w:rsidRDefault="00762671" w:rsidP="00574F0C">
      <w:pPr>
        <w:rPr>
          <w:color w:val="F4B083" w:themeColor="accent2" w:themeTint="99"/>
          <w:sz w:val="32"/>
          <w:szCs w:val="32"/>
        </w:rPr>
      </w:pPr>
    </w:p>
    <w:p w14:paraId="737F51DB" w14:textId="497512B9" w:rsidR="00184E40" w:rsidRDefault="0063603E" w:rsidP="00574F0C">
      <w:pPr>
        <w:rPr>
          <w:color w:val="F4B083" w:themeColor="accent2" w:themeTint="99"/>
          <w:sz w:val="32"/>
          <w:szCs w:val="32"/>
        </w:rPr>
      </w:pPr>
      <w:r w:rsidRPr="00B910BC">
        <w:rPr>
          <w:noProof/>
          <w:color w:val="F4B083" w:themeColor="accent2" w:themeTint="99"/>
          <w:sz w:val="32"/>
          <w:szCs w:val="32"/>
        </w:rPr>
        <w:drawing>
          <wp:anchor distT="0" distB="0" distL="114300" distR="114300" simplePos="0" relativeHeight="251726848" behindDoc="0" locked="0" layoutInCell="1" allowOverlap="1" wp14:anchorId="497C5027" wp14:editId="4B2E4376">
            <wp:simplePos x="0" y="0"/>
            <wp:positionH relativeFrom="margin">
              <wp:align>center</wp:align>
            </wp:positionH>
            <wp:positionV relativeFrom="paragraph">
              <wp:posOffset>4852151</wp:posOffset>
            </wp:positionV>
            <wp:extent cx="6473023" cy="4008582"/>
            <wp:effectExtent l="0" t="0" r="4445" b="0"/>
            <wp:wrapSquare wrapText="bothSides"/>
            <wp:docPr id="120090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09606" name=""/>
                    <pic:cNvPicPr/>
                  </pic:nvPicPr>
                  <pic:blipFill>
                    <a:blip r:embed="rId78">
                      <a:extLst>
                        <a:ext uri="{28A0092B-C50C-407E-A947-70E740481C1C}">
                          <a14:useLocalDpi xmlns:a14="http://schemas.microsoft.com/office/drawing/2010/main" val="0"/>
                        </a:ext>
                      </a:extLst>
                    </a:blip>
                    <a:stretch>
                      <a:fillRect/>
                    </a:stretch>
                  </pic:blipFill>
                  <pic:spPr>
                    <a:xfrm>
                      <a:off x="0" y="0"/>
                      <a:ext cx="6473023" cy="4008582"/>
                    </a:xfrm>
                    <a:prstGeom prst="rect">
                      <a:avLst/>
                    </a:prstGeom>
                  </pic:spPr>
                </pic:pic>
              </a:graphicData>
            </a:graphic>
            <wp14:sizeRelH relativeFrom="margin">
              <wp14:pctWidth>0</wp14:pctWidth>
            </wp14:sizeRelH>
            <wp14:sizeRelV relativeFrom="margin">
              <wp14:pctHeight>0</wp14:pctHeight>
            </wp14:sizeRelV>
          </wp:anchor>
        </w:drawing>
      </w:r>
      <w:r w:rsidRPr="00DE55E4">
        <w:rPr>
          <w:noProof/>
          <w:color w:val="F4B083" w:themeColor="accent2" w:themeTint="99"/>
          <w:sz w:val="32"/>
          <w:szCs w:val="32"/>
        </w:rPr>
        <w:drawing>
          <wp:anchor distT="0" distB="0" distL="114300" distR="114300" simplePos="0" relativeHeight="251725824" behindDoc="0" locked="0" layoutInCell="1" allowOverlap="1" wp14:anchorId="7CF451C4" wp14:editId="2FEA12E7">
            <wp:simplePos x="0" y="0"/>
            <wp:positionH relativeFrom="margin">
              <wp:align>center</wp:align>
            </wp:positionH>
            <wp:positionV relativeFrom="paragraph">
              <wp:posOffset>173</wp:posOffset>
            </wp:positionV>
            <wp:extent cx="5911215" cy="4812030"/>
            <wp:effectExtent l="0" t="0" r="0" b="7620"/>
            <wp:wrapSquare wrapText="bothSides"/>
            <wp:docPr id="164749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99726" name=""/>
                    <pic:cNvPicPr/>
                  </pic:nvPicPr>
                  <pic:blipFill>
                    <a:blip r:embed="rId79">
                      <a:extLst>
                        <a:ext uri="{28A0092B-C50C-407E-A947-70E740481C1C}">
                          <a14:useLocalDpi xmlns:a14="http://schemas.microsoft.com/office/drawing/2010/main" val="0"/>
                        </a:ext>
                      </a:extLst>
                    </a:blip>
                    <a:stretch>
                      <a:fillRect/>
                    </a:stretch>
                  </pic:blipFill>
                  <pic:spPr>
                    <a:xfrm>
                      <a:off x="0" y="0"/>
                      <a:ext cx="5919852" cy="4819176"/>
                    </a:xfrm>
                    <a:prstGeom prst="rect">
                      <a:avLst/>
                    </a:prstGeom>
                  </pic:spPr>
                </pic:pic>
              </a:graphicData>
            </a:graphic>
            <wp14:sizeRelH relativeFrom="margin">
              <wp14:pctWidth>0</wp14:pctWidth>
            </wp14:sizeRelH>
            <wp14:sizeRelV relativeFrom="margin">
              <wp14:pctHeight>0</wp14:pctHeight>
            </wp14:sizeRelV>
          </wp:anchor>
        </w:drawing>
      </w:r>
    </w:p>
    <w:p w14:paraId="5FBAD7B5" w14:textId="3D1159E2" w:rsidR="007571D2" w:rsidRPr="007571D2" w:rsidRDefault="007571D2" w:rsidP="007571D2">
      <w:pPr>
        <w:rPr>
          <w:color w:val="F4B083" w:themeColor="accent2" w:themeTint="99"/>
          <w:sz w:val="32"/>
          <w:szCs w:val="32"/>
          <w:lang w:val="en-IN"/>
        </w:rPr>
      </w:pPr>
      <w:r w:rsidRPr="007571D2">
        <w:rPr>
          <w:b/>
          <w:bCs/>
          <w:color w:val="F4B083" w:themeColor="accent2" w:themeTint="99"/>
          <w:sz w:val="32"/>
          <w:szCs w:val="32"/>
        </w:rPr>
        <w:t>Can we identify any trends or patterns in supplier costs or pricing structures through visualizations?</w:t>
      </w:r>
    </w:p>
    <w:p w14:paraId="633FA01B" w14:textId="02A1F5E3" w:rsidR="00184E40" w:rsidRDefault="00184E40" w:rsidP="00574F0C">
      <w:pPr>
        <w:rPr>
          <w:color w:val="F4B083" w:themeColor="accent2" w:themeTint="99"/>
          <w:sz w:val="32"/>
          <w:szCs w:val="32"/>
        </w:rPr>
      </w:pPr>
    </w:p>
    <w:p w14:paraId="56439FCD" w14:textId="77777777" w:rsidR="00E02002" w:rsidRDefault="00E02002" w:rsidP="00834F1F">
      <w:pPr>
        <w:rPr>
          <w:sz w:val="32"/>
          <w:szCs w:val="32"/>
        </w:rPr>
      </w:pPr>
    </w:p>
    <w:p w14:paraId="17728BB5" w14:textId="31B70B92" w:rsidR="00834F1F" w:rsidRDefault="00834F1F" w:rsidP="00834F1F">
      <w:pPr>
        <w:rPr>
          <w:sz w:val="32"/>
          <w:szCs w:val="32"/>
        </w:rPr>
      </w:pPr>
      <w:r w:rsidRPr="00834F1F">
        <w:rPr>
          <w:sz w:val="32"/>
          <w:szCs w:val="32"/>
        </w:rPr>
        <w:t xml:space="preserve">The </w:t>
      </w:r>
      <w:r w:rsidRPr="00834F1F">
        <w:rPr>
          <w:b/>
          <w:bCs/>
          <w:sz w:val="32"/>
          <w:szCs w:val="32"/>
        </w:rPr>
        <w:t>Supplier vs. AvgOrderPrice</w:t>
      </w:r>
      <w:r w:rsidRPr="00834F1F">
        <w:rPr>
          <w:sz w:val="32"/>
          <w:szCs w:val="32"/>
        </w:rPr>
        <w:t xml:space="preserve"> bar chart shows large differences in supplier pricing. Some suppliers, like </w:t>
      </w:r>
      <w:r w:rsidRPr="00834F1F">
        <w:rPr>
          <w:i/>
          <w:iCs/>
          <w:sz w:val="32"/>
          <w:szCs w:val="32"/>
        </w:rPr>
        <w:t>Aux joyeux ecclésiastiques</w:t>
      </w:r>
      <w:r w:rsidRPr="00834F1F">
        <w:rPr>
          <w:sz w:val="32"/>
          <w:szCs w:val="32"/>
        </w:rPr>
        <w:t xml:space="preserve"> and </w:t>
      </w:r>
      <w:r w:rsidRPr="00834F1F">
        <w:rPr>
          <w:i/>
          <w:iCs/>
          <w:sz w:val="32"/>
          <w:szCs w:val="32"/>
        </w:rPr>
        <w:t>G’day, Mate</w:t>
      </w:r>
      <w:r w:rsidRPr="00834F1F">
        <w:rPr>
          <w:sz w:val="32"/>
          <w:szCs w:val="32"/>
        </w:rPr>
        <w:t xml:space="preserve">, have much higher average order prices, suggesting they offer premium or specialized products. Others, like </w:t>
      </w:r>
      <w:r w:rsidRPr="00834F1F">
        <w:rPr>
          <w:i/>
          <w:iCs/>
          <w:sz w:val="32"/>
          <w:szCs w:val="32"/>
        </w:rPr>
        <w:t>Cooperativa de Quesos 'Las Cabras'</w:t>
      </w:r>
      <w:r w:rsidRPr="00834F1F">
        <w:rPr>
          <w:sz w:val="32"/>
          <w:szCs w:val="32"/>
        </w:rPr>
        <w:t xml:space="preserve"> and </w:t>
      </w:r>
      <w:r w:rsidRPr="00834F1F">
        <w:rPr>
          <w:i/>
          <w:iCs/>
          <w:sz w:val="32"/>
          <w:szCs w:val="32"/>
        </w:rPr>
        <w:t>Leka Trading</w:t>
      </w:r>
      <w:r w:rsidRPr="00834F1F">
        <w:rPr>
          <w:sz w:val="32"/>
          <w:szCs w:val="32"/>
        </w:rPr>
        <w:t>, have lower prices, likely focusing on bulk or commodity products. These price differences indicate that Northwind Traders could review supplier pricing strategies to reduce costs. Additionally, variations may be due to inconsistent discounting, making it important to analyze supplier contracts and pricing agreements.</w:t>
      </w:r>
    </w:p>
    <w:p w14:paraId="62170965" w14:textId="6AAF3DC8" w:rsidR="00A1049B" w:rsidRDefault="00A1049B" w:rsidP="00834F1F">
      <w:pPr>
        <w:rPr>
          <w:sz w:val="32"/>
          <w:szCs w:val="32"/>
        </w:rPr>
      </w:pPr>
    </w:p>
    <w:p w14:paraId="5CDE3CFE" w14:textId="267204D5" w:rsidR="00A1049B" w:rsidRDefault="00A1049B" w:rsidP="00834F1F">
      <w:pPr>
        <w:rPr>
          <w:sz w:val="32"/>
          <w:szCs w:val="32"/>
        </w:rPr>
      </w:pPr>
    </w:p>
    <w:p w14:paraId="4F488359" w14:textId="4713253A" w:rsidR="00A1049B" w:rsidRPr="00834F1F" w:rsidRDefault="00A1049B" w:rsidP="00834F1F">
      <w:pPr>
        <w:rPr>
          <w:sz w:val="32"/>
          <w:szCs w:val="32"/>
          <w:lang w:val="en-IN"/>
        </w:rPr>
      </w:pPr>
    </w:p>
    <w:p w14:paraId="70A8F0B6" w14:textId="5FE219EA" w:rsidR="007571D2" w:rsidRDefault="00A1049B" w:rsidP="00574F0C">
      <w:pPr>
        <w:rPr>
          <w:color w:val="F4B083" w:themeColor="accent2" w:themeTint="99"/>
          <w:sz w:val="32"/>
          <w:szCs w:val="32"/>
        </w:rPr>
      </w:pPr>
      <w:r w:rsidRPr="00A1049B">
        <w:rPr>
          <w:noProof/>
          <w:sz w:val="32"/>
          <w:szCs w:val="32"/>
        </w:rPr>
        <w:drawing>
          <wp:anchor distT="0" distB="0" distL="114300" distR="114300" simplePos="0" relativeHeight="251727872" behindDoc="0" locked="0" layoutInCell="1" allowOverlap="1" wp14:anchorId="088E2823" wp14:editId="0009144E">
            <wp:simplePos x="0" y="0"/>
            <wp:positionH relativeFrom="margin">
              <wp:align>right</wp:align>
            </wp:positionH>
            <wp:positionV relativeFrom="paragraph">
              <wp:posOffset>305147</wp:posOffset>
            </wp:positionV>
            <wp:extent cx="5731510" cy="3228975"/>
            <wp:effectExtent l="0" t="0" r="2540" b="0"/>
            <wp:wrapSquare wrapText="bothSides"/>
            <wp:docPr id="350896733" name="Chart 1">
              <a:extLst xmlns:a="http://schemas.openxmlformats.org/drawingml/2006/main">
                <a:ext uri="{FF2B5EF4-FFF2-40B4-BE49-F238E27FC236}">
                  <a16:creationId xmlns:a16="http://schemas.microsoft.com/office/drawing/2014/main" id="{A41C0657-4FBB-6235-1202-6E3D7D1243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anchor>
        </w:drawing>
      </w:r>
    </w:p>
    <w:p w14:paraId="38B77ED7" w14:textId="1B82BC0C" w:rsidR="00184E40" w:rsidRDefault="00184E40" w:rsidP="00574F0C">
      <w:pPr>
        <w:rPr>
          <w:color w:val="F4B083" w:themeColor="accent2" w:themeTint="99"/>
          <w:sz w:val="32"/>
          <w:szCs w:val="32"/>
        </w:rPr>
      </w:pPr>
    </w:p>
    <w:p w14:paraId="2A990E55" w14:textId="7E7F48DA" w:rsidR="00184E40" w:rsidRDefault="00184E40" w:rsidP="00574F0C">
      <w:pPr>
        <w:rPr>
          <w:color w:val="F4B083" w:themeColor="accent2" w:themeTint="99"/>
          <w:sz w:val="32"/>
          <w:szCs w:val="32"/>
        </w:rPr>
      </w:pPr>
    </w:p>
    <w:p w14:paraId="217974B1" w14:textId="38591C7E" w:rsidR="00184E40" w:rsidRDefault="00184E40" w:rsidP="00574F0C">
      <w:pPr>
        <w:rPr>
          <w:color w:val="F4B083" w:themeColor="accent2" w:themeTint="99"/>
          <w:sz w:val="32"/>
          <w:szCs w:val="32"/>
        </w:rPr>
      </w:pPr>
    </w:p>
    <w:p w14:paraId="4E2A7B90" w14:textId="77777777" w:rsidR="00184E40" w:rsidRDefault="00184E40" w:rsidP="00574F0C">
      <w:pPr>
        <w:rPr>
          <w:color w:val="F4B083" w:themeColor="accent2" w:themeTint="99"/>
          <w:sz w:val="32"/>
          <w:szCs w:val="32"/>
        </w:rPr>
      </w:pPr>
    </w:p>
    <w:p w14:paraId="13CD35F2" w14:textId="77777777" w:rsidR="00184E40" w:rsidRDefault="00184E40" w:rsidP="00574F0C">
      <w:pPr>
        <w:rPr>
          <w:color w:val="F4B083" w:themeColor="accent2" w:themeTint="99"/>
          <w:sz w:val="32"/>
          <w:szCs w:val="32"/>
        </w:rPr>
      </w:pPr>
    </w:p>
    <w:p w14:paraId="5B10C07E" w14:textId="77777777" w:rsidR="00184E40" w:rsidRDefault="00184E40" w:rsidP="00574F0C">
      <w:pPr>
        <w:rPr>
          <w:color w:val="F4B083" w:themeColor="accent2" w:themeTint="99"/>
          <w:sz w:val="32"/>
          <w:szCs w:val="32"/>
        </w:rPr>
      </w:pPr>
    </w:p>
    <w:p w14:paraId="4E22505B" w14:textId="168C73B2" w:rsidR="00184E40" w:rsidRDefault="008A0250" w:rsidP="00574F0C">
      <w:pPr>
        <w:rPr>
          <w:color w:val="F4B083" w:themeColor="accent2" w:themeTint="99"/>
          <w:sz w:val="32"/>
          <w:szCs w:val="32"/>
        </w:rPr>
      </w:pPr>
      <w:r w:rsidRPr="008A0250">
        <w:rPr>
          <w:noProof/>
          <w:color w:val="F4B083" w:themeColor="accent2" w:themeTint="99"/>
          <w:sz w:val="32"/>
          <w:szCs w:val="32"/>
        </w:rPr>
        <w:drawing>
          <wp:anchor distT="0" distB="0" distL="114300" distR="114300" simplePos="0" relativeHeight="251728896" behindDoc="0" locked="0" layoutInCell="1" allowOverlap="1" wp14:anchorId="738FB66E" wp14:editId="023DA838">
            <wp:simplePos x="0" y="0"/>
            <wp:positionH relativeFrom="margin">
              <wp:align>center</wp:align>
            </wp:positionH>
            <wp:positionV relativeFrom="paragraph">
              <wp:posOffset>115</wp:posOffset>
            </wp:positionV>
            <wp:extent cx="5731510" cy="3325495"/>
            <wp:effectExtent l="0" t="0" r="2540" b="8255"/>
            <wp:wrapSquare wrapText="bothSides"/>
            <wp:docPr id="130612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26220" name=""/>
                    <pic:cNvPicPr/>
                  </pic:nvPicPr>
                  <pic:blipFill>
                    <a:blip r:embed="rId81">
                      <a:extLst>
                        <a:ext uri="{28A0092B-C50C-407E-A947-70E740481C1C}">
                          <a14:useLocalDpi xmlns:a14="http://schemas.microsoft.com/office/drawing/2010/main" val="0"/>
                        </a:ext>
                      </a:extLst>
                    </a:blip>
                    <a:stretch>
                      <a:fillRect/>
                    </a:stretch>
                  </pic:blipFill>
                  <pic:spPr>
                    <a:xfrm>
                      <a:off x="0" y="0"/>
                      <a:ext cx="5731510" cy="3325495"/>
                    </a:xfrm>
                    <a:prstGeom prst="rect">
                      <a:avLst/>
                    </a:prstGeom>
                  </pic:spPr>
                </pic:pic>
              </a:graphicData>
            </a:graphic>
          </wp:anchor>
        </w:drawing>
      </w:r>
    </w:p>
    <w:p w14:paraId="40486473" w14:textId="250EA9A1" w:rsidR="00184E40" w:rsidRDefault="00C33D04" w:rsidP="00574F0C">
      <w:pPr>
        <w:rPr>
          <w:color w:val="F4B083" w:themeColor="accent2" w:themeTint="99"/>
          <w:sz w:val="32"/>
          <w:szCs w:val="32"/>
        </w:rPr>
      </w:pPr>
      <w:r w:rsidRPr="00C33D04">
        <w:rPr>
          <w:noProof/>
          <w:color w:val="F4B083" w:themeColor="accent2" w:themeTint="99"/>
          <w:sz w:val="32"/>
          <w:szCs w:val="32"/>
        </w:rPr>
        <w:drawing>
          <wp:anchor distT="0" distB="0" distL="114300" distR="114300" simplePos="0" relativeHeight="251729920" behindDoc="0" locked="0" layoutInCell="1" allowOverlap="1" wp14:anchorId="144FC95A" wp14:editId="111F2977">
            <wp:simplePos x="0" y="0"/>
            <wp:positionH relativeFrom="margin">
              <wp:align>right</wp:align>
            </wp:positionH>
            <wp:positionV relativeFrom="paragraph">
              <wp:posOffset>212725</wp:posOffset>
            </wp:positionV>
            <wp:extent cx="5629910" cy="4312920"/>
            <wp:effectExtent l="0" t="0" r="8890" b="0"/>
            <wp:wrapSquare wrapText="bothSides"/>
            <wp:docPr id="124976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3070" name=""/>
                    <pic:cNvPicPr/>
                  </pic:nvPicPr>
                  <pic:blipFill>
                    <a:blip r:embed="rId82">
                      <a:extLst>
                        <a:ext uri="{28A0092B-C50C-407E-A947-70E740481C1C}">
                          <a14:useLocalDpi xmlns:a14="http://schemas.microsoft.com/office/drawing/2010/main" val="0"/>
                        </a:ext>
                      </a:extLst>
                    </a:blip>
                    <a:stretch>
                      <a:fillRect/>
                    </a:stretch>
                  </pic:blipFill>
                  <pic:spPr>
                    <a:xfrm>
                      <a:off x="0" y="0"/>
                      <a:ext cx="5629910" cy="4312920"/>
                    </a:xfrm>
                    <a:prstGeom prst="rect">
                      <a:avLst/>
                    </a:prstGeom>
                  </pic:spPr>
                </pic:pic>
              </a:graphicData>
            </a:graphic>
            <wp14:sizeRelH relativeFrom="margin">
              <wp14:pctWidth>0</wp14:pctWidth>
            </wp14:sizeRelH>
            <wp14:sizeRelV relativeFrom="margin">
              <wp14:pctHeight>0</wp14:pctHeight>
            </wp14:sizeRelV>
          </wp:anchor>
        </w:drawing>
      </w:r>
    </w:p>
    <w:p w14:paraId="74D48D4E" w14:textId="1E0AF2BB" w:rsidR="00184E40" w:rsidRDefault="00184E40" w:rsidP="00574F0C">
      <w:pPr>
        <w:rPr>
          <w:color w:val="F4B083" w:themeColor="accent2" w:themeTint="99"/>
          <w:sz w:val="32"/>
          <w:szCs w:val="32"/>
        </w:rPr>
      </w:pPr>
    </w:p>
    <w:p w14:paraId="77ADDF72" w14:textId="7689FD33" w:rsidR="00184E40" w:rsidRDefault="00184E40" w:rsidP="00574F0C">
      <w:pPr>
        <w:rPr>
          <w:color w:val="F4B083" w:themeColor="accent2" w:themeTint="99"/>
          <w:sz w:val="32"/>
          <w:szCs w:val="32"/>
        </w:rPr>
      </w:pPr>
    </w:p>
    <w:p w14:paraId="20602DB4" w14:textId="252545C4" w:rsidR="00184E40" w:rsidRDefault="00184E40" w:rsidP="00574F0C">
      <w:pPr>
        <w:rPr>
          <w:color w:val="F4B083" w:themeColor="accent2" w:themeTint="99"/>
          <w:sz w:val="32"/>
          <w:szCs w:val="32"/>
        </w:rPr>
      </w:pPr>
    </w:p>
    <w:p w14:paraId="72804BB5" w14:textId="74F0FDF6" w:rsidR="006A404B" w:rsidRDefault="00BF52B4" w:rsidP="006A404B">
      <w:pPr>
        <w:rPr>
          <w:sz w:val="32"/>
          <w:szCs w:val="32"/>
        </w:rPr>
      </w:pPr>
      <w:r w:rsidRPr="003E7BFE">
        <w:rPr>
          <w:noProof/>
          <w:color w:val="F4B083" w:themeColor="accent2" w:themeTint="99"/>
          <w:sz w:val="32"/>
          <w:szCs w:val="32"/>
        </w:rPr>
        <w:drawing>
          <wp:anchor distT="0" distB="0" distL="114300" distR="114300" simplePos="0" relativeHeight="251731968" behindDoc="0" locked="0" layoutInCell="1" allowOverlap="1" wp14:anchorId="5A35811F" wp14:editId="5E7AFF28">
            <wp:simplePos x="0" y="0"/>
            <wp:positionH relativeFrom="column">
              <wp:posOffset>64135</wp:posOffset>
            </wp:positionH>
            <wp:positionV relativeFrom="paragraph">
              <wp:posOffset>4580890</wp:posOffset>
            </wp:positionV>
            <wp:extent cx="5729605" cy="4275455"/>
            <wp:effectExtent l="0" t="0" r="4445" b="0"/>
            <wp:wrapSquare wrapText="bothSides"/>
            <wp:docPr id="104030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07783" name=""/>
                    <pic:cNvPicPr/>
                  </pic:nvPicPr>
                  <pic:blipFill>
                    <a:blip r:embed="rId83">
                      <a:extLst>
                        <a:ext uri="{28A0092B-C50C-407E-A947-70E740481C1C}">
                          <a14:useLocalDpi xmlns:a14="http://schemas.microsoft.com/office/drawing/2010/main" val="0"/>
                        </a:ext>
                      </a:extLst>
                    </a:blip>
                    <a:stretch>
                      <a:fillRect/>
                    </a:stretch>
                  </pic:blipFill>
                  <pic:spPr>
                    <a:xfrm>
                      <a:off x="0" y="0"/>
                      <a:ext cx="5729605" cy="4275455"/>
                    </a:xfrm>
                    <a:prstGeom prst="rect">
                      <a:avLst/>
                    </a:prstGeom>
                  </pic:spPr>
                </pic:pic>
              </a:graphicData>
            </a:graphic>
            <wp14:sizeRelH relativeFrom="margin">
              <wp14:pctWidth>0</wp14:pctWidth>
            </wp14:sizeRelH>
            <wp14:sizeRelV relativeFrom="margin">
              <wp14:pctHeight>0</wp14:pctHeight>
            </wp14:sizeRelV>
          </wp:anchor>
        </w:drawing>
      </w:r>
      <w:r w:rsidRPr="0018026C">
        <w:rPr>
          <w:noProof/>
          <w:sz w:val="32"/>
          <w:szCs w:val="32"/>
        </w:rPr>
        <w:drawing>
          <wp:anchor distT="0" distB="0" distL="114300" distR="114300" simplePos="0" relativeHeight="251730944" behindDoc="0" locked="0" layoutInCell="1" allowOverlap="1" wp14:anchorId="452124C7" wp14:editId="235DDC36">
            <wp:simplePos x="0" y="0"/>
            <wp:positionH relativeFrom="margin">
              <wp:align>center</wp:align>
            </wp:positionH>
            <wp:positionV relativeFrom="paragraph">
              <wp:posOffset>1496060</wp:posOffset>
            </wp:positionV>
            <wp:extent cx="5731510" cy="3001645"/>
            <wp:effectExtent l="0" t="0" r="2540" b="8255"/>
            <wp:wrapSquare wrapText="bothSides"/>
            <wp:docPr id="930466443" name="Chart 1">
              <a:extLst xmlns:a="http://schemas.openxmlformats.org/drawingml/2006/main">
                <a:ext uri="{FF2B5EF4-FFF2-40B4-BE49-F238E27FC236}">
                  <a16:creationId xmlns:a16="http://schemas.microsoft.com/office/drawing/2014/main" id="{B7F07AE9-8A25-1CF3-3FEA-BB7B32C4B4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anchor>
        </w:drawing>
      </w:r>
      <w:r w:rsidR="006A404B" w:rsidRPr="006A404B">
        <w:rPr>
          <w:sz w:val="32"/>
          <w:szCs w:val="32"/>
        </w:rPr>
        <w:t xml:space="preserve">The </w:t>
      </w:r>
      <w:r w:rsidR="006A404B" w:rsidRPr="006A404B">
        <w:rPr>
          <w:b/>
          <w:bCs/>
          <w:sz w:val="32"/>
          <w:szCs w:val="32"/>
        </w:rPr>
        <w:t>AvgOrderPrice by OrderDate</w:t>
      </w:r>
      <w:r w:rsidR="006A404B" w:rsidRPr="006A404B">
        <w:rPr>
          <w:sz w:val="32"/>
          <w:szCs w:val="32"/>
        </w:rPr>
        <w:t xml:space="preserve"> chart shows seasonal pricing trends, with sharp price spikes in December 1995 and 1996, likely due to high holiday demand or bulk orders. Outside these peaks, prices remain stable with minor fluctuations. Northwind Traders can use this insight to adjust purchasing strategies, buy during off-peak periods, and negotiate better supplier contracts to manage seasonal price increases.</w:t>
      </w:r>
    </w:p>
    <w:p w14:paraId="67EC2959" w14:textId="77777777" w:rsidR="00480891" w:rsidRDefault="00480891" w:rsidP="00480891">
      <w:pPr>
        <w:rPr>
          <w:b/>
          <w:bCs/>
          <w:sz w:val="32"/>
          <w:szCs w:val="32"/>
          <w:lang w:val="en-IN"/>
        </w:rPr>
      </w:pPr>
      <w:r w:rsidRPr="00480891">
        <w:rPr>
          <w:b/>
          <w:bCs/>
          <w:sz w:val="32"/>
          <w:szCs w:val="32"/>
          <w:lang w:val="en-IN"/>
        </w:rPr>
        <w:t>Conclusion: Northwind Traders Sales Analysis</w:t>
      </w:r>
    </w:p>
    <w:p w14:paraId="572D9B76" w14:textId="77777777" w:rsidR="00480891" w:rsidRPr="00480891" w:rsidRDefault="00480891" w:rsidP="00480891">
      <w:pPr>
        <w:rPr>
          <w:b/>
          <w:bCs/>
          <w:sz w:val="32"/>
          <w:szCs w:val="32"/>
          <w:lang w:val="en-IN"/>
        </w:rPr>
      </w:pPr>
    </w:p>
    <w:p w14:paraId="69FB3A2F" w14:textId="77777777" w:rsidR="00480891" w:rsidRDefault="00480891" w:rsidP="00480891">
      <w:pPr>
        <w:rPr>
          <w:sz w:val="28"/>
          <w:szCs w:val="28"/>
          <w:lang w:val="en-IN"/>
        </w:rPr>
      </w:pPr>
      <w:r w:rsidRPr="00480891">
        <w:rPr>
          <w:sz w:val="28"/>
          <w:szCs w:val="28"/>
          <w:lang w:val="en-IN"/>
        </w:rPr>
        <w:t>The analysis of Northwind Traders' sales data provides valuable insights into various aspects of business operations, including customer behavior, sales trends, employee performance, inventory management, and supplier reliability. By leveraging data-driven decision-making, Northwind Traders can optimize its operations, improve efficiency, and enhance customer satisfaction.</w:t>
      </w:r>
    </w:p>
    <w:p w14:paraId="58425813" w14:textId="77777777" w:rsidR="00480891" w:rsidRPr="00480891" w:rsidRDefault="00480891" w:rsidP="00480891">
      <w:pPr>
        <w:rPr>
          <w:sz w:val="28"/>
          <w:szCs w:val="28"/>
          <w:lang w:val="en-IN"/>
        </w:rPr>
      </w:pPr>
    </w:p>
    <w:p w14:paraId="65F40AC4" w14:textId="77777777" w:rsidR="00480891" w:rsidRDefault="00480891" w:rsidP="00480891">
      <w:pPr>
        <w:rPr>
          <w:b/>
          <w:bCs/>
          <w:sz w:val="32"/>
          <w:szCs w:val="32"/>
          <w:lang w:val="en-IN"/>
        </w:rPr>
      </w:pPr>
      <w:r w:rsidRPr="00480891">
        <w:rPr>
          <w:b/>
          <w:bCs/>
          <w:sz w:val="32"/>
          <w:szCs w:val="32"/>
          <w:lang w:val="en-IN"/>
        </w:rPr>
        <w:t>Key Findings and Insights:</w:t>
      </w:r>
    </w:p>
    <w:p w14:paraId="4267B882" w14:textId="77777777" w:rsidR="00480891" w:rsidRPr="00480891" w:rsidRDefault="00480891" w:rsidP="00480891">
      <w:pPr>
        <w:rPr>
          <w:b/>
          <w:bCs/>
          <w:sz w:val="32"/>
          <w:szCs w:val="32"/>
          <w:lang w:val="en-IN"/>
        </w:rPr>
      </w:pPr>
    </w:p>
    <w:p w14:paraId="5E4DFE68" w14:textId="77777777" w:rsidR="00480891" w:rsidRPr="00480891" w:rsidRDefault="00480891" w:rsidP="00480891">
      <w:pPr>
        <w:numPr>
          <w:ilvl w:val="0"/>
          <w:numId w:val="11"/>
        </w:numPr>
        <w:rPr>
          <w:sz w:val="32"/>
          <w:szCs w:val="32"/>
          <w:lang w:val="en-IN"/>
        </w:rPr>
      </w:pPr>
      <w:r w:rsidRPr="00480891">
        <w:rPr>
          <w:b/>
          <w:bCs/>
          <w:sz w:val="32"/>
          <w:szCs w:val="32"/>
          <w:lang w:val="en-IN"/>
        </w:rPr>
        <w:t>Customer Behavior &amp; Retention:</w:t>
      </w:r>
    </w:p>
    <w:p w14:paraId="7125C9A0" w14:textId="77777777" w:rsidR="00480891" w:rsidRPr="00480891" w:rsidRDefault="00480891" w:rsidP="00480891">
      <w:pPr>
        <w:numPr>
          <w:ilvl w:val="1"/>
          <w:numId w:val="11"/>
        </w:numPr>
        <w:rPr>
          <w:sz w:val="28"/>
          <w:szCs w:val="28"/>
          <w:lang w:val="en-IN"/>
        </w:rPr>
      </w:pPr>
      <w:r w:rsidRPr="00480891">
        <w:rPr>
          <w:sz w:val="28"/>
          <w:szCs w:val="28"/>
          <w:lang w:val="en-IN"/>
        </w:rPr>
        <w:t>Customers from certain regions exhibit higher order frequency and loyalty, indicating potential areas for targeted marketing efforts.</w:t>
      </w:r>
    </w:p>
    <w:p w14:paraId="51B4E3E7" w14:textId="77777777" w:rsidR="00480891" w:rsidRPr="00480891" w:rsidRDefault="00480891" w:rsidP="00480891">
      <w:pPr>
        <w:numPr>
          <w:ilvl w:val="1"/>
          <w:numId w:val="11"/>
        </w:numPr>
        <w:rPr>
          <w:sz w:val="28"/>
          <w:szCs w:val="28"/>
          <w:lang w:val="en-IN"/>
        </w:rPr>
      </w:pPr>
      <w:r w:rsidRPr="00480891">
        <w:rPr>
          <w:sz w:val="28"/>
          <w:szCs w:val="28"/>
          <w:lang w:val="en-IN"/>
        </w:rPr>
        <w:t>Customer segmentation based on location, order history, and demographics reveals distinct buying patterns that can be leveraged for personalized marketing campaigns.</w:t>
      </w:r>
    </w:p>
    <w:p w14:paraId="2397FA99" w14:textId="77777777" w:rsidR="00480891" w:rsidRPr="00480891" w:rsidRDefault="00480891" w:rsidP="00480891">
      <w:pPr>
        <w:numPr>
          <w:ilvl w:val="1"/>
          <w:numId w:val="11"/>
        </w:numPr>
        <w:rPr>
          <w:sz w:val="28"/>
          <w:szCs w:val="28"/>
          <w:lang w:val="en-IN"/>
        </w:rPr>
      </w:pPr>
      <w:r w:rsidRPr="00480891">
        <w:rPr>
          <w:sz w:val="28"/>
          <w:szCs w:val="28"/>
          <w:lang w:val="en-IN"/>
        </w:rPr>
        <w:t>Interactive visualizations highlight clusters of high-value customers, enabling strategic engagement and retention efforts.</w:t>
      </w:r>
    </w:p>
    <w:p w14:paraId="187585B8" w14:textId="77777777" w:rsidR="00480891" w:rsidRPr="00480891" w:rsidRDefault="00480891" w:rsidP="00480891">
      <w:pPr>
        <w:numPr>
          <w:ilvl w:val="0"/>
          <w:numId w:val="11"/>
        </w:numPr>
        <w:rPr>
          <w:sz w:val="32"/>
          <w:szCs w:val="32"/>
          <w:lang w:val="en-IN"/>
        </w:rPr>
      </w:pPr>
      <w:r w:rsidRPr="00480891">
        <w:rPr>
          <w:b/>
          <w:bCs/>
          <w:sz w:val="32"/>
          <w:szCs w:val="32"/>
          <w:lang w:val="en-IN"/>
        </w:rPr>
        <w:t>Sales Trends &amp; Product Performance:</w:t>
      </w:r>
    </w:p>
    <w:p w14:paraId="6F9797EB" w14:textId="77777777" w:rsidR="00480891" w:rsidRPr="00480891" w:rsidRDefault="00480891" w:rsidP="00480891">
      <w:pPr>
        <w:numPr>
          <w:ilvl w:val="1"/>
          <w:numId w:val="11"/>
        </w:numPr>
        <w:rPr>
          <w:sz w:val="28"/>
          <w:szCs w:val="28"/>
          <w:lang w:val="en-IN"/>
        </w:rPr>
      </w:pPr>
      <w:r w:rsidRPr="00480891">
        <w:rPr>
          <w:sz w:val="28"/>
          <w:szCs w:val="28"/>
          <w:lang w:val="en-IN"/>
        </w:rPr>
        <w:t>Sales analysis reveals seasonal demand fluctuations, helping Northwind optimize inventory and supply chain management.</w:t>
      </w:r>
    </w:p>
    <w:p w14:paraId="25ABF56E" w14:textId="77777777" w:rsidR="00480891" w:rsidRPr="00480891" w:rsidRDefault="00480891" w:rsidP="00480891">
      <w:pPr>
        <w:numPr>
          <w:ilvl w:val="1"/>
          <w:numId w:val="11"/>
        </w:numPr>
        <w:rPr>
          <w:sz w:val="28"/>
          <w:szCs w:val="28"/>
          <w:lang w:val="en-IN"/>
        </w:rPr>
      </w:pPr>
      <w:r w:rsidRPr="00480891">
        <w:rPr>
          <w:sz w:val="28"/>
          <w:szCs w:val="28"/>
          <w:lang w:val="en-IN"/>
        </w:rPr>
        <w:t>Certain product categories significantly contribute to revenue, emphasizing the need for targeted promotions and inventory restocking strategies.</w:t>
      </w:r>
    </w:p>
    <w:p w14:paraId="50F33588" w14:textId="77777777" w:rsidR="00480891" w:rsidRPr="00480891" w:rsidRDefault="00480891" w:rsidP="00480891">
      <w:pPr>
        <w:numPr>
          <w:ilvl w:val="1"/>
          <w:numId w:val="11"/>
        </w:numPr>
        <w:rPr>
          <w:sz w:val="28"/>
          <w:szCs w:val="28"/>
          <w:lang w:val="en-IN"/>
        </w:rPr>
      </w:pPr>
      <w:r w:rsidRPr="00480891">
        <w:rPr>
          <w:sz w:val="28"/>
          <w:szCs w:val="28"/>
          <w:lang w:val="en-IN"/>
        </w:rPr>
        <w:t>Identifying outliers and anomalies in sales performance allows the company to adjust pricing, discontinue underperforming products, or invest in high-demand items.</w:t>
      </w:r>
    </w:p>
    <w:p w14:paraId="1D598191" w14:textId="77777777" w:rsidR="00480891" w:rsidRPr="00480891" w:rsidRDefault="00480891" w:rsidP="00480891">
      <w:pPr>
        <w:numPr>
          <w:ilvl w:val="0"/>
          <w:numId w:val="11"/>
        </w:numPr>
        <w:rPr>
          <w:sz w:val="32"/>
          <w:szCs w:val="32"/>
          <w:lang w:val="en-IN"/>
        </w:rPr>
      </w:pPr>
      <w:r w:rsidRPr="00480891">
        <w:rPr>
          <w:b/>
          <w:bCs/>
          <w:sz w:val="32"/>
          <w:szCs w:val="32"/>
          <w:lang w:val="en-IN"/>
        </w:rPr>
        <w:t>Inventory Management &amp; Supplier Performance:</w:t>
      </w:r>
    </w:p>
    <w:p w14:paraId="0DCC6561" w14:textId="77777777" w:rsidR="00480891" w:rsidRPr="00480891" w:rsidRDefault="00480891" w:rsidP="00480891">
      <w:pPr>
        <w:numPr>
          <w:ilvl w:val="1"/>
          <w:numId w:val="11"/>
        </w:numPr>
        <w:rPr>
          <w:sz w:val="28"/>
          <w:szCs w:val="28"/>
          <w:lang w:val="en-IN"/>
        </w:rPr>
      </w:pPr>
      <w:r w:rsidRPr="00480891">
        <w:rPr>
          <w:sz w:val="28"/>
          <w:szCs w:val="28"/>
          <w:lang w:val="en-IN"/>
        </w:rPr>
        <w:t>Efficient stock management is crucial, as inventory turnover rates impact supply chain effectiveness.</w:t>
      </w:r>
    </w:p>
    <w:p w14:paraId="7559FB93" w14:textId="77777777" w:rsidR="00480891" w:rsidRPr="00480891" w:rsidRDefault="00480891" w:rsidP="00480891">
      <w:pPr>
        <w:numPr>
          <w:ilvl w:val="1"/>
          <w:numId w:val="11"/>
        </w:numPr>
        <w:rPr>
          <w:sz w:val="28"/>
          <w:szCs w:val="28"/>
          <w:lang w:val="en-IN"/>
        </w:rPr>
      </w:pPr>
      <w:r w:rsidRPr="00480891">
        <w:rPr>
          <w:sz w:val="28"/>
          <w:szCs w:val="28"/>
          <w:lang w:val="en-IN"/>
        </w:rPr>
        <w:t>Supplier performance evaluation highlights variations in delivery times, product quality, and pricing structures, aiding in procurement decisions.</w:t>
      </w:r>
    </w:p>
    <w:p w14:paraId="18151F3B" w14:textId="77777777" w:rsidR="00480891" w:rsidRPr="00480891" w:rsidRDefault="00480891" w:rsidP="00480891">
      <w:pPr>
        <w:numPr>
          <w:ilvl w:val="1"/>
          <w:numId w:val="11"/>
        </w:numPr>
        <w:rPr>
          <w:sz w:val="28"/>
          <w:szCs w:val="28"/>
          <w:lang w:val="en-IN"/>
        </w:rPr>
      </w:pPr>
      <w:r w:rsidRPr="00480891">
        <w:rPr>
          <w:sz w:val="28"/>
          <w:szCs w:val="28"/>
          <w:lang w:val="en-IN"/>
        </w:rPr>
        <w:t>Trends in supplier costs and pricing structures reveal optimization opportunities for cost reduction and efficiency improvements.</w:t>
      </w:r>
    </w:p>
    <w:p w14:paraId="7D5BD267" w14:textId="77777777" w:rsidR="00480891" w:rsidRPr="00480891" w:rsidRDefault="00480891" w:rsidP="00480891">
      <w:pPr>
        <w:numPr>
          <w:ilvl w:val="0"/>
          <w:numId w:val="11"/>
        </w:numPr>
        <w:rPr>
          <w:sz w:val="32"/>
          <w:szCs w:val="32"/>
          <w:lang w:val="en-IN"/>
        </w:rPr>
      </w:pPr>
      <w:r w:rsidRPr="00480891">
        <w:rPr>
          <w:b/>
          <w:bCs/>
          <w:sz w:val="32"/>
          <w:szCs w:val="32"/>
          <w:lang w:val="en-IN"/>
        </w:rPr>
        <w:t>Employee Productivity &amp; Performance:</w:t>
      </w:r>
    </w:p>
    <w:p w14:paraId="46A3AD8F" w14:textId="77777777" w:rsidR="00480891" w:rsidRPr="00480891" w:rsidRDefault="00480891" w:rsidP="00480891">
      <w:pPr>
        <w:numPr>
          <w:ilvl w:val="1"/>
          <w:numId w:val="11"/>
        </w:numPr>
        <w:rPr>
          <w:sz w:val="28"/>
          <w:szCs w:val="28"/>
          <w:lang w:val="en-IN"/>
        </w:rPr>
      </w:pPr>
      <w:r w:rsidRPr="00480891">
        <w:rPr>
          <w:sz w:val="28"/>
          <w:szCs w:val="28"/>
          <w:lang w:val="en-IN"/>
        </w:rPr>
        <w:t>Employee performance metrics help in recognizing top contributors and identifying areas for training and improvement.</w:t>
      </w:r>
    </w:p>
    <w:p w14:paraId="10460F68" w14:textId="77777777" w:rsidR="00480891" w:rsidRPr="00480891" w:rsidRDefault="00480891" w:rsidP="00480891">
      <w:pPr>
        <w:numPr>
          <w:ilvl w:val="1"/>
          <w:numId w:val="11"/>
        </w:numPr>
        <w:rPr>
          <w:sz w:val="28"/>
          <w:szCs w:val="28"/>
          <w:lang w:val="en-IN"/>
        </w:rPr>
      </w:pPr>
      <w:r w:rsidRPr="00480891">
        <w:rPr>
          <w:sz w:val="28"/>
          <w:szCs w:val="28"/>
          <w:lang w:val="en-IN"/>
        </w:rPr>
        <w:t>Analysis of employee turnover trends provides insights into workforce stability and retention strategies.</w:t>
      </w:r>
    </w:p>
    <w:p w14:paraId="6AC9D50E" w14:textId="77777777" w:rsidR="00480891" w:rsidRPr="00480891" w:rsidRDefault="00480891" w:rsidP="00480891">
      <w:pPr>
        <w:numPr>
          <w:ilvl w:val="1"/>
          <w:numId w:val="11"/>
        </w:numPr>
        <w:rPr>
          <w:sz w:val="28"/>
          <w:szCs w:val="28"/>
          <w:lang w:val="en-IN"/>
        </w:rPr>
      </w:pPr>
      <w:r w:rsidRPr="00480891">
        <w:rPr>
          <w:sz w:val="28"/>
          <w:szCs w:val="28"/>
          <w:lang w:val="en-IN"/>
        </w:rPr>
        <w:t>Employee tenure and performance correlations highlight skill development opportunities and career progression strategies.</w:t>
      </w:r>
    </w:p>
    <w:p w14:paraId="5BFF76D7" w14:textId="77777777" w:rsidR="00480891" w:rsidRPr="00480891" w:rsidRDefault="00480891" w:rsidP="00480891">
      <w:pPr>
        <w:numPr>
          <w:ilvl w:val="0"/>
          <w:numId w:val="11"/>
        </w:numPr>
        <w:rPr>
          <w:sz w:val="32"/>
          <w:szCs w:val="32"/>
          <w:lang w:val="en-IN"/>
        </w:rPr>
      </w:pPr>
      <w:r w:rsidRPr="00480891">
        <w:rPr>
          <w:b/>
          <w:bCs/>
          <w:sz w:val="32"/>
          <w:szCs w:val="32"/>
          <w:lang w:val="en-IN"/>
        </w:rPr>
        <w:t>Power BI-Driven Insights:</w:t>
      </w:r>
    </w:p>
    <w:p w14:paraId="727F0093" w14:textId="77777777" w:rsidR="00480891" w:rsidRPr="00480891" w:rsidRDefault="00480891" w:rsidP="00480891">
      <w:pPr>
        <w:numPr>
          <w:ilvl w:val="1"/>
          <w:numId w:val="11"/>
        </w:numPr>
        <w:rPr>
          <w:sz w:val="28"/>
          <w:szCs w:val="28"/>
          <w:lang w:val="en-IN"/>
        </w:rPr>
      </w:pPr>
      <w:r w:rsidRPr="00480891">
        <w:rPr>
          <w:sz w:val="28"/>
          <w:szCs w:val="28"/>
          <w:lang w:val="en-IN"/>
        </w:rPr>
        <w:t>Geographical visualizations provide a clear picture of customer distribution, aiding in regional marketing strategies.</w:t>
      </w:r>
    </w:p>
    <w:p w14:paraId="0D460BE1" w14:textId="77777777" w:rsidR="00480891" w:rsidRPr="00480891" w:rsidRDefault="00480891" w:rsidP="00480891">
      <w:pPr>
        <w:numPr>
          <w:ilvl w:val="1"/>
          <w:numId w:val="11"/>
        </w:numPr>
        <w:rPr>
          <w:sz w:val="28"/>
          <w:szCs w:val="28"/>
          <w:lang w:val="en-IN"/>
        </w:rPr>
      </w:pPr>
      <w:r w:rsidRPr="00480891">
        <w:rPr>
          <w:sz w:val="28"/>
          <w:szCs w:val="28"/>
          <w:lang w:val="en-IN"/>
        </w:rPr>
        <w:t>Time-series analysis of order volume and sales trends identifies revenue growth patterns and peak seasons.</w:t>
      </w:r>
    </w:p>
    <w:p w14:paraId="53426F9C" w14:textId="77777777" w:rsidR="00480891" w:rsidRDefault="00480891" w:rsidP="00480891">
      <w:pPr>
        <w:numPr>
          <w:ilvl w:val="1"/>
          <w:numId w:val="11"/>
        </w:numPr>
        <w:rPr>
          <w:sz w:val="28"/>
          <w:szCs w:val="28"/>
          <w:lang w:val="en-IN"/>
        </w:rPr>
      </w:pPr>
      <w:r w:rsidRPr="00480891">
        <w:rPr>
          <w:sz w:val="28"/>
          <w:szCs w:val="28"/>
          <w:lang w:val="en-IN"/>
        </w:rPr>
        <w:t>Distribution charts for employee tenure, product ratings, and supplier performance offer an in-depth understanding of operational dynamics.</w:t>
      </w:r>
    </w:p>
    <w:p w14:paraId="7B63C7CA" w14:textId="77777777" w:rsidR="00480891" w:rsidRPr="00480891" w:rsidRDefault="00480891" w:rsidP="00480891">
      <w:pPr>
        <w:ind w:left="1440"/>
        <w:rPr>
          <w:sz w:val="28"/>
          <w:szCs w:val="28"/>
          <w:lang w:val="en-IN"/>
        </w:rPr>
      </w:pPr>
    </w:p>
    <w:p w14:paraId="36C08857" w14:textId="77777777" w:rsidR="00480891" w:rsidRDefault="00480891" w:rsidP="00480891">
      <w:pPr>
        <w:rPr>
          <w:b/>
          <w:bCs/>
          <w:sz w:val="32"/>
          <w:szCs w:val="32"/>
          <w:lang w:val="en-IN"/>
        </w:rPr>
      </w:pPr>
      <w:r w:rsidRPr="00480891">
        <w:rPr>
          <w:b/>
          <w:bCs/>
          <w:sz w:val="32"/>
          <w:szCs w:val="32"/>
          <w:lang w:val="en-IN"/>
        </w:rPr>
        <w:t>Strategic Recommendations:</w:t>
      </w:r>
    </w:p>
    <w:p w14:paraId="4DB395E9" w14:textId="77777777" w:rsidR="00C9228C" w:rsidRPr="00480891" w:rsidRDefault="00C9228C" w:rsidP="00480891">
      <w:pPr>
        <w:rPr>
          <w:b/>
          <w:bCs/>
          <w:sz w:val="32"/>
          <w:szCs w:val="32"/>
          <w:lang w:val="en-IN"/>
        </w:rPr>
      </w:pPr>
    </w:p>
    <w:p w14:paraId="133B5530" w14:textId="77777777" w:rsidR="00480891" w:rsidRPr="00480891" w:rsidRDefault="00480891" w:rsidP="00480891">
      <w:pPr>
        <w:numPr>
          <w:ilvl w:val="0"/>
          <w:numId w:val="12"/>
        </w:numPr>
        <w:rPr>
          <w:sz w:val="28"/>
          <w:szCs w:val="28"/>
          <w:lang w:val="en-IN"/>
        </w:rPr>
      </w:pPr>
      <w:r w:rsidRPr="00480891">
        <w:rPr>
          <w:b/>
          <w:bCs/>
          <w:sz w:val="28"/>
          <w:szCs w:val="28"/>
          <w:lang w:val="en-IN"/>
        </w:rPr>
        <w:t>Customer Engagement &amp; Retention:</w:t>
      </w:r>
      <w:r w:rsidRPr="00480891">
        <w:rPr>
          <w:sz w:val="28"/>
          <w:szCs w:val="28"/>
          <w:lang w:val="en-IN"/>
        </w:rPr>
        <w:t xml:space="preserve"> Leverage customer segmentation insights to personalize marketing efforts, offer loyalty rewards, and enhance customer experience.</w:t>
      </w:r>
    </w:p>
    <w:p w14:paraId="663FD546" w14:textId="77777777" w:rsidR="00480891" w:rsidRPr="00480891" w:rsidRDefault="00480891" w:rsidP="00480891">
      <w:pPr>
        <w:numPr>
          <w:ilvl w:val="0"/>
          <w:numId w:val="12"/>
        </w:numPr>
        <w:rPr>
          <w:sz w:val="28"/>
          <w:szCs w:val="28"/>
          <w:lang w:val="en-IN"/>
        </w:rPr>
      </w:pPr>
      <w:r w:rsidRPr="00480891">
        <w:rPr>
          <w:b/>
          <w:bCs/>
          <w:sz w:val="28"/>
          <w:szCs w:val="28"/>
          <w:lang w:val="en-IN"/>
        </w:rPr>
        <w:t>Sales Growth Strategies:</w:t>
      </w:r>
      <w:r w:rsidRPr="00480891">
        <w:rPr>
          <w:sz w:val="28"/>
          <w:szCs w:val="28"/>
          <w:lang w:val="en-IN"/>
        </w:rPr>
        <w:t xml:space="preserve"> Optimize pricing and promotions based on product performance insights and seasonal demand fluctuations.</w:t>
      </w:r>
    </w:p>
    <w:p w14:paraId="39E5B92B" w14:textId="77777777" w:rsidR="00480891" w:rsidRPr="00480891" w:rsidRDefault="00480891" w:rsidP="00480891">
      <w:pPr>
        <w:numPr>
          <w:ilvl w:val="0"/>
          <w:numId w:val="12"/>
        </w:numPr>
        <w:rPr>
          <w:sz w:val="28"/>
          <w:szCs w:val="28"/>
          <w:lang w:val="en-IN"/>
        </w:rPr>
      </w:pPr>
      <w:r w:rsidRPr="00480891">
        <w:rPr>
          <w:b/>
          <w:bCs/>
          <w:sz w:val="28"/>
          <w:szCs w:val="28"/>
          <w:lang w:val="en-IN"/>
        </w:rPr>
        <w:t>Inventory Optimization:</w:t>
      </w:r>
      <w:r w:rsidRPr="00480891">
        <w:rPr>
          <w:sz w:val="28"/>
          <w:szCs w:val="28"/>
          <w:lang w:val="en-IN"/>
        </w:rPr>
        <w:t xml:space="preserve"> Implement a proactive inventory management strategy by forecasting demand and aligning stock levels with sales trends.</w:t>
      </w:r>
    </w:p>
    <w:p w14:paraId="3CFD7F30" w14:textId="77777777" w:rsidR="00480891" w:rsidRPr="00480891" w:rsidRDefault="00480891" w:rsidP="00480891">
      <w:pPr>
        <w:numPr>
          <w:ilvl w:val="0"/>
          <w:numId w:val="12"/>
        </w:numPr>
        <w:rPr>
          <w:sz w:val="28"/>
          <w:szCs w:val="28"/>
          <w:lang w:val="en-IN"/>
        </w:rPr>
      </w:pPr>
      <w:r w:rsidRPr="00480891">
        <w:rPr>
          <w:b/>
          <w:bCs/>
          <w:sz w:val="28"/>
          <w:szCs w:val="28"/>
          <w:lang w:val="en-IN"/>
        </w:rPr>
        <w:t>Supplier Relationship Management:</w:t>
      </w:r>
      <w:r w:rsidRPr="00480891">
        <w:rPr>
          <w:sz w:val="28"/>
          <w:szCs w:val="28"/>
          <w:lang w:val="en-IN"/>
        </w:rPr>
        <w:t xml:space="preserve"> Strengthen vendor partnerships by prioritizing suppliers with a track record of timely delivery, quality products, and cost efficiency.</w:t>
      </w:r>
    </w:p>
    <w:p w14:paraId="640522BC" w14:textId="77777777" w:rsidR="00480891" w:rsidRDefault="00480891" w:rsidP="00480891">
      <w:pPr>
        <w:numPr>
          <w:ilvl w:val="0"/>
          <w:numId w:val="12"/>
        </w:numPr>
        <w:rPr>
          <w:sz w:val="28"/>
          <w:szCs w:val="28"/>
          <w:lang w:val="en-IN"/>
        </w:rPr>
      </w:pPr>
      <w:r w:rsidRPr="00480891">
        <w:rPr>
          <w:b/>
          <w:bCs/>
          <w:sz w:val="28"/>
          <w:szCs w:val="28"/>
          <w:lang w:val="en-IN"/>
        </w:rPr>
        <w:t>Employee Development &amp; Productivity:</w:t>
      </w:r>
      <w:r w:rsidRPr="00480891">
        <w:rPr>
          <w:sz w:val="28"/>
          <w:szCs w:val="28"/>
          <w:lang w:val="en-IN"/>
        </w:rPr>
        <w:t xml:space="preserve"> Invest in employee training programs, recognize high performers, and create incentive structures to enhance workforce efficiency.</w:t>
      </w:r>
    </w:p>
    <w:p w14:paraId="3BE5D233" w14:textId="77777777" w:rsidR="00B11170" w:rsidRPr="00480891" w:rsidRDefault="00B11170" w:rsidP="00B11170">
      <w:pPr>
        <w:ind w:left="720"/>
        <w:rPr>
          <w:sz w:val="28"/>
          <w:szCs w:val="28"/>
          <w:lang w:val="en-IN"/>
        </w:rPr>
      </w:pPr>
    </w:p>
    <w:p w14:paraId="34127F62" w14:textId="77777777" w:rsidR="00480891" w:rsidRDefault="00480891" w:rsidP="00480891">
      <w:pPr>
        <w:rPr>
          <w:b/>
          <w:bCs/>
          <w:sz w:val="32"/>
          <w:szCs w:val="32"/>
          <w:lang w:val="en-IN"/>
        </w:rPr>
      </w:pPr>
      <w:r w:rsidRPr="00480891">
        <w:rPr>
          <w:b/>
          <w:bCs/>
          <w:sz w:val="32"/>
          <w:szCs w:val="32"/>
          <w:lang w:val="en-IN"/>
        </w:rPr>
        <w:t>Final Thoughts</w:t>
      </w:r>
    </w:p>
    <w:p w14:paraId="5F0C0C83" w14:textId="77777777" w:rsidR="00185DF7" w:rsidRPr="00480891" w:rsidRDefault="00185DF7" w:rsidP="00480891">
      <w:pPr>
        <w:rPr>
          <w:b/>
          <w:bCs/>
          <w:sz w:val="32"/>
          <w:szCs w:val="32"/>
          <w:lang w:val="en-IN"/>
        </w:rPr>
      </w:pPr>
    </w:p>
    <w:p w14:paraId="44AD9A75" w14:textId="77777777" w:rsidR="00480891" w:rsidRPr="00480891" w:rsidRDefault="00480891" w:rsidP="00480891">
      <w:pPr>
        <w:rPr>
          <w:sz w:val="28"/>
          <w:szCs w:val="28"/>
          <w:lang w:val="en-IN"/>
        </w:rPr>
      </w:pPr>
      <w:r w:rsidRPr="00480891">
        <w:rPr>
          <w:sz w:val="28"/>
          <w:szCs w:val="28"/>
          <w:lang w:val="en-IN"/>
        </w:rPr>
        <w:t>By transforming raw data into actionable insights, Northwind Traders can enhance decision-making, streamline operations, and drive business growth. The integration of Power BI and SQL allows for interactive data exploration, ensuring that stakeholders can efficiently monitor key performance indicators and adapt to market trends. This data-driven approach positions Northwind Traders for long-term success, improved customer satisfaction, and sustainable business expansion.</w:t>
      </w:r>
    </w:p>
    <w:p w14:paraId="78142146" w14:textId="05ADBB24" w:rsidR="006A404B" w:rsidRDefault="006A404B" w:rsidP="006A404B">
      <w:pPr>
        <w:rPr>
          <w:sz w:val="32"/>
          <w:szCs w:val="32"/>
        </w:rPr>
      </w:pPr>
    </w:p>
    <w:p w14:paraId="33635F38" w14:textId="5E8816B0" w:rsidR="006A404B" w:rsidRDefault="006A404B" w:rsidP="006A404B">
      <w:pPr>
        <w:rPr>
          <w:sz w:val="32"/>
          <w:szCs w:val="32"/>
        </w:rPr>
      </w:pPr>
    </w:p>
    <w:p w14:paraId="2E872C80" w14:textId="675DC1D2" w:rsidR="006A404B" w:rsidRPr="006A404B" w:rsidRDefault="006A404B" w:rsidP="006A404B">
      <w:pPr>
        <w:rPr>
          <w:sz w:val="32"/>
          <w:szCs w:val="32"/>
          <w:lang w:val="en-IN"/>
        </w:rPr>
      </w:pPr>
    </w:p>
    <w:p w14:paraId="60625333" w14:textId="7128B763" w:rsidR="00184E40" w:rsidRDefault="00184E40" w:rsidP="00574F0C">
      <w:pPr>
        <w:rPr>
          <w:color w:val="F4B083" w:themeColor="accent2" w:themeTint="99"/>
          <w:sz w:val="32"/>
          <w:szCs w:val="32"/>
        </w:rPr>
      </w:pPr>
    </w:p>
    <w:p w14:paraId="31BD0AA7" w14:textId="258CF94D" w:rsidR="00184E40" w:rsidRDefault="00184E40" w:rsidP="00574F0C">
      <w:pPr>
        <w:rPr>
          <w:color w:val="F4B083" w:themeColor="accent2" w:themeTint="99"/>
          <w:sz w:val="32"/>
          <w:szCs w:val="32"/>
        </w:rPr>
      </w:pPr>
    </w:p>
    <w:p w14:paraId="00B07918" w14:textId="0F21E393" w:rsidR="00177736" w:rsidRPr="00DA533A" w:rsidRDefault="00F8662A" w:rsidP="00574F0C">
      <w:pPr>
        <w:rPr>
          <w:color w:val="F4B083" w:themeColor="accent2" w:themeTint="99"/>
          <w:sz w:val="32"/>
          <w:szCs w:val="32"/>
        </w:rPr>
      </w:pPr>
      <w:r>
        <w:rPr>
          <w:color w:val="F4B083" w:themeColor="accent2" w:themeTint="99"/>
          <w:sz w:val="32"/>
          <w:szCs w:val="32"/>
        </w:rPr>
        <w:t xml:space="preserve">                                                                                </w:t>
      </w:r>
      <w:r w:rsidR="0087060A">
        <w:rPr>
          <w:color w:val="F4B083" w:themeColor="accent2" w:themeTint="99"/>
          <w:sz w:val="32"/>
          <w:szCs w:val="32"/>
        </w:rPr>
        <w:t xml:space="preserve">                                         </w:t>
      </w:r>
    </w:p>
    <w:sectPr w:rsidR="00177736" w:rsidRPr="00DA533A" w:rsidSect="001117DF">
      <w:footerReference w:type="default" r:id="rId85"/>
      <w:pgSz w:w="11906" w:h="16838" w:code="9"/>
      <w:pgMar w:top="1440" w:right="1440" w:bottom="1191" w:left="1440" w:header="720" w:footer="283" w:gutter="0"/>
      <w:pgBorders w:offsetFrom="page">
        <w:top w:val="single" w:sz="8" w:space="24" w:color="FFFFFF" w:themeColor="background1"/>
        <w:left w:val="single" w:sz="8" w:space="24" w:color="FFFFFF" w:themeColor="background1"/>
        <w:bottom w:val="single" w:sz="8" w:space="24" w:color="FFFFFF" w:themeColor="background1"/>
        <w:right w:val="single" w:sz="8" w:space="24" w:color="FFFFFF" w:themeColor="background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A76587" w14:textId="77777777" w:rsidR="00434A45" w:rsidRDefault="00434A45" w:rsidP="001556C7">
      <w:pPr>
        <w:spacing w:line="240" w:lineRule="auto"/>
      </w:pPr>
      <w:r>
        <w:separator/>
      </w:r>
    </w:p>
  </w:endnote>
  <w:endnote w:type="continuationSeparator" w:id="0">
    <w:p w14:paraId="5D876D34" w14:textId="77777777" w:rsidR="00434A45" w:rsidRDefault="00434A45" w:rsidP="001556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Times New Roman (Headings C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E84FA" w14:textId="6A86A952" w:rsidR="0092082A" w:rsidRDefault="004D153F" w:rsidP="00214C35">
    <w:pPr>
      <w:pStyle w:val="Footer"/>
      <w:jc w:val="both"/>
    </w:pPr>
    <w:r>
      <w:t xml:space="preserve">                                                                                                                                                                                               </w:t>
    </w:r>
    <w:sdt>
      <w:sdtPr>
        <w:id w:val="-995188204"/>
        <w:docPartObj>
          <w:docPartGallery w:val="Page Numbers (Bottom of Page)"/>
          <w:docPartUnique/>
        </w:docPartObj>
      </w:sdtPr>
      <w:sdtEndPr>
        <w:rPr>
          <w:noProof/>
        </w:rPr>
      </w:sdtEndPr>
      <w:sdtContent>
        <w:r w:rsidR="00DE62B0">
          <w:t xml:space="preserve">                    </w:t>
        </w:r>
        <w:r w:rsidR="0092082A">
          <w:fldChar w:fldCharType="begin"/>
        </w:r>
        <w:r w:rsidR="0092082A">
          <w:instrText xml:space="preserve"> PAGE   \* MERGEFORMAT </w:instrText>
        </w:r>
        <w:r w:rsidR="0092082A">
          <w:fldChar w:fldCharType="separate"/>
        </w:r>
        <w:r w:rsidR="0092082A">
          <w:rPr>
            <w:noProof/>
          </w:rPr>
          <w:t>2</w:t>
        </w:r>
        <w:r w:rsidR="0092082A">
          <w:rPr>
            <w:noProof/>
          </w:rPr>
          <w:fldChar w:fldCharType="end"/>
        </w:r>
        <w:r w:rsidR="00214C35">
          <w:rPr>
            <w:noProof/>
          </w:rPr>
          <w:t xml:space="preserve">                                                                                                                        </w:t>
        </w:r>
        <w:r w:rsidR="009F05CB" w:rsidRPr="000B733D">
          <w:rPr>
            <w:noProof/>
          </w:rPr>
          <w:t xml:space="preserve">NorthWind </w:t>
        </w:r>
        <w:r w:rsidR="00214C35" w:rsidRPr="000B733D">
          <w:rPr>
            <w:noProof/>
          </w:rPr>
          <w:t xml:space="preserve"> Sales Analysis</w:t>
        </w:r>
      </w:sdtContent>
    </w:sdt>
  </w:p>
  <w:p w14:paraId="2D6EC97B" w14:textId="77777777" w:rsidR="00564FC7" w:rsidRDefault="00564F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CED131" w14:textId="77777777" w:rsidR="00434A45" w:rsidRDefault="00434A45" w:rsidP="001556C7">
      <w:pPr>
        <w:spacing w:line="240" w:lineRule="auto"/>
      </w:pPr>
      <w:r>
        <w:separator/>
      </w:r>
    </w:p>
  </w:footnote>
  <w:footnote w:type="continuationSeparator" w:id="0">
    <w:p w14:paraId="26CB6D90" w14:textId="77777777" w:rsidR="00434A45" w:rsidRDefault="00434A45" w:rsidP="001556C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D7BF8"/>
    <w:multiLevelType w:val="multilevel"/>
    <w:tmpl w:val="5E42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1A7C06"/>
    <w:multiLevelType w:val="multilevel"/>
    <w:tmpl w:val="67D83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076C47"/>
    <w:multiLevelType w:val="multilevel"/>
    <w:tmpl w:val="687A7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3F6C15"/>
    <w:multiLevelType w:val="multilevel"/>
    <w:tmpl w:val="571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737E87"/>
    <w:multiLevelType w:val="multilevel"/>
    <w:tmpl w:val="9E1C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F961F2"/>
    <w:multiLevelType w:val="multilevel"/>
    <w:tmpl w:val="96EEB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D56118"/>
    <w:multiLevelType w:val="multilevel"/>
    <w:tmpl w:val="651EC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8F4074"/>
    <w:multiLevelType w:val="multilevel"/>
    <w:tmpl w:val="C25E3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B71981"/>
    <w:multiLevelType w:val="multilevel"/>
    <w:tmpl w:val="1D40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8512E7"/>
    <w:multiLevelType w:val="multilevel"/>
    <w:tmpl w:val="D0B8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9479F6"/>
    <w:multiLevelType w:val="multilevel"/>
    <w:tmpl w:val="39ACFA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BB116FE"/>
    <w:multiLevelType w:val="multilevel"/>
    <w:tmpl w:val="7F600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8243947">
    <w:abstractNumId w:val="0"/>
  </w:num>
  <w:num w:numId="2" w16cid:durableId="1419209160">
    <w:abstractNumId w:val="6"/>
  </w:num>
  <w:num w:numId="3" w16cid:durableId="1111705758">
    <w:abstractNumId w:val="8"/>
  </w:num>
  <w:num w:numId="4" w16cid:durableId="695080391">
    <w:abstractNumId w:val="2"/>
  </w:num>
  <w:num w:numId="5" w16cid:durableId="1186289063">
    <w:abstractNumId w:val="5"/>
  </w:num>
  <w:num w:numId="6" w16cid:durableId="725682740">
    <w:abstractNumId w:val="7"/>
  </w:num>
  <w:num w:numId="7" w16cid:durableId="887958175">
    <w:abstractNumId w:val="4"/>
  </w:num>
  <w:num w:numId="8" w16cid:durableId="2002923493">
    <w:abstractNumId w:val="9"/>
  </w:num>
  <w:num w:numId="9" w16cid:durableId="553852379">
    <w:abstractNumId w:val="3"/>
  </w:num>
  <w:num w:numId="10" w16cid:durableId="1387800218">
    <w:abstractNumId w:val="1"/>
  </w:num>
  <w:num w:numId="11" w16cid:durableId="1746150481">
    <w:abstractNumId w:val="10"/>
  </w:num>
  <w:num w:numId="12" w16cid:durableId="48818068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displayBackgroundShap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savePreviewPicture/>
  <w:hdrShapeDefaults>
    <o:shapedefaults v:ext="edit" spidmax="205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402"/>
    <w:rsid w:val="00005E62"/>
    <w:rsid w:val="000132EB"/>
    <w:rsid w:val="000145B8"/>
    <w:rsid w:val="00023B4B"/>
    <w:rsid w:val="000251C5"/>
    <w:rsid w:val="0002539B"/>
    <w:rsid w:val="0005016A"/>
    <w:rsid w:val="00061886"/>
    <w:rsid w:val="00063D73"/>
    <w:rsid w:val="00071E5E"/>
    <w:rsid w:val="00074410"/>
    <w:rsid w:val="000904FF"/>
    <w:rsid w:val="00093FBB"/>
    <w:rsid w:val="0009594D"/>
    <w:rsid w:val="0009788B"/>
    <w:rsid w:val="00097AF7"/>
    <w:rsid w:val="000A136E"/>
    <w:rsid w:val="000A22B9"/>
    <w:rsid w:val="000A6402"/>
    <w:rsid w:val="000B257C"/>
    <w:rsid w:val="000B4BF9"/>
    <w:rsid w:val="000B733D"/>
    <w:rsid w:val="000C0B4D"/>
    <w:rsid w:val="000D2A39"/>
    <w:rsid w:val="000D477F"/>
    <w:rsid w:val="000E516F"/>
    <w:rsid w:val="000F3622"/>
    <w:rsid w:val="000F3DBF"/>
    <w:rsid w:val="000F5311"/>
    <w:rsid w:val="00100566"/>
    <w:rsid w:val="00101388"/>
    <w:rsid w:val="00110409"/>
    <w:rsid w:val="00110579"/>
    <w:rsid w:val="00111003"/>
    <w:rsid w:val="001117DF"/>
    <w:rsid w:val="00117555"/>
    <w:rsid w:val="00123C1D"/>
    <w:rsid w:val="00126CA4"/>
    <w:rsid w:val="00134A0D"/>
    <w:rsid w:val="001514A3"/>
    <w:rsid w:val="001556C7"/>
    <w:rsid w:val="00161439"/>
    <w:rsid w:val="0016707D"/>
    <w:rsid w:val="00167AD4"/>
    <w:rsid w:val="00167CE1"/>
    <w:rsid w:val="00171338"/>
    <w:rsid w:val="00172F06"/>
    <w:rsid w:val="00177736"/>
    <w:rsid w:val="0018026C"/>
    <w:rsid w:val="00184E40"/>
    <w:rsid w:val="00185DF7"/>
    <w:rsid w:val="001907C0"/>
    <w:rsid w:val="001A4B91"/>
    <w:rsid w:val="001B68B1"/>
    <w:rsid w:val="001C4C16"/>
    <w:rsid w:val="001D191F"/>
    <w:rsid w:val="001D7EB1"/>
    <w:rsid w:val="001F0B46"/>
    <w:rsid w:val="001F6840"/>
    <w:rsid w:val="00206357"/>
    <w:rsid w:val="00207912"/>
    <w:rsid w:val="00213AA2"/>
    <w:rsid w:val="00214C35"/>
    <w:rsid w:val="00220E65"/>
    <w:rsid w:val="002302D3"/>
    <w:rsid w:val="00234118"/>
    <w:rsid w:val="002414F2"/>
    <w:rsid w:val="00244992"/>
    <w:rsid w:val="00246C57"/>
    <w:rsid w:val="00263A43"/>
    <w:rsid w:val="00271AD2"/>
    <w:rsid w:val="00280685"/>
    <w:rsid w:val="00290946"/>
    <w:rsid w:val="002930E2"/>
    <w:rsid w:val="00295439"/>
    <w:rsid w:val="002A0726"/>
    <w:rsid w:val="002A0F26"/>
    <w:rsid w:val="002A1A9D"/>
    <w:rsid w:val="002A5056"/>
    <w:rsid w:val="002A6B5A"/>
    <w:rsid w:val="002A7D6A"/>
    <w:rsid w:val="002B34B0"/>
    <w:rsid w:val="002C4222"/>
    <w:rsid w:val="002D0A01"/>
    <w:rsid w:val="002E33A8"/>
    <w:rsid w:val="002E7FA7"/>
    <w:rsid w:val="003042C1"/>
    <w:rsid w:val="00305723"/>
    <w:rsid w:val="00307888"/>
    <w:rsid w:val="00316925"/>
    <w:rsid w:val="0031748A"/>
    <w:rsid w:val="003216EC"/>
    <w:rsid w:val="003375BA"/>
    <w:rsid w:val="003401F4"/>
    <w:rsid w:val="003567FA"/>
    <w:rsid w:val="00356848"/>
    <w:rsid w:val="0035737C"/>
    <w:rsid w:val="00367471"/>
    <w:rsid w:val="00371D2B"/>
    <w:rsid w:val="00385B18"/>
    <w:rsid w:val="00391702"/>
    <w:rsid w:val="003919CC"/>
    <w:rsid w:val="003937CC"/>
    <w:rsid w:val="003B3091"/>
    <w:rsid w:val="003B523F"/>
    <w:rsid w:val="003B6F3D"/>
    <w:rsid w:val="003C3F1A"/>
    <w:rsid w:val="003D04BA"/>
    <w:rsid w:val="003D7093"/>
    <w:rsid w:val="003E35FA"/>
    <w:rsid w:val="003E7BFE"/>
    <w:rsid w:val="003F2DDD"/>
    <w:rsid w:val="003F7B27"/>
    <w:rsid w:val="00401343"/>
    <w:rsid w:val="00401AE2"/>
    <w:rsid w:val="00415C07"/>
    <w:rsid w:val="0041695A"/>
    <w:rsid w:val="00417AC6"/>
    <w:rsid w:val="00417BDE"/>
    <w:rsid w:val="004211A9"/>
    <w:rsid w:val="00423612"/>
    <w:rsid w:val="004252DD"/>
    <w:rsid w:val="0043322B"/>
    <w:rsid w:val="00434A45"/>
    <w:rsid w:val="0044051E"/>
    <w:rsid w:val="00451F4C"/>
    <w:rsid w:val="00452CC3"/>
    <w:rsid w:val="004776C5"/>
    <w:rsid w:val="00480891"/>
    <w:rsid w:val="004843D0"/>
    <w:rsid w:val="00487B12"/>
    <w:rsid w:val="004938D2"/>
    <w:rsid w:val="004972F3"/>
    <w:rsid w:val="004B0871"/>
    <w:rsid w:val="004B08E0"/>
    <w:rsid w:val="004C1184"/>
    <w:rsid w:val="004C2B80"/>
    <w:rsid w:val="004C562A"/>
    <w:rsid w:val="004C579E"/>
    <w:rsid w:val="004D1138"/>
    <w:rsid w:val="004D153F"/>
    <w:rsid w:val="004D2DA2"/>
    <w:rsid w:val="004E285E"/>
    <w:rsid w:val="004E3DA0"/>
    <w:rsid w:val="004E40B3"/>
    <w:rsid w:val="004E5820"/>
    <w:rsid w:val="004E7C53"/>
    <w:rsid w:val="004F05E0"/>
    <w:rsid w:val="004F158C"/>
    <w:rsid w:val="004F46B2"/>
    <w:rsid w:val="004F5051"/>
    <w:rsid w:val="0050055F"/>
    <w:rsid w:val="00507E54"/>
    <w:rsid w:val="00525245"/>
    <w:rsid w:val="00525947"/>
    <w:rsid w:val="00533E03"/>
    <w:rsid w:val="00537AFF"/>
    <w:rsid w:val="00550B63"/>
    <w:rsid w:val="0055503B"/>
    <w:rsid w:val="00564FC7"/>
    <w:rsid w:val="00574F0C"/>
    <w:rsid w:val="00575A12"/>
    <w:rsid w:val="00580569"/>
    <w:rsid w:val="00581A49"/>
    <w:rsid w:val="00590AA6"/>
    <w:rsid w:val="0059600D"/>
    <w:rsid w:val="005A0CDD"/>
    <w:rsid w:val="005B04E2"/>
    <w:rsid w:val="005B1F30"/>
    <w:rsid w:val="005B336F"/>
    <w:rsid w:val="005B6DFD"/>
    <w:rsid w:val="005B6FAE"/>
    <w:rsid w:val="005C30A0"/>
    <w:rsid w:val="005D2AA7"/>
    <w:rsid w:val="005D455A"/>
    <w:rsid w:val="005F1466"/>
    <w:rsid w:val="005F34A6"/>
    <w:rsid w:val="00606528"/>
    <w:rsid w:val="00607DB4"/>
    <w:rsid w:val="006133F5"/>
    <w:rsid w:val="006261C5"/>
    <w:rsid w:val="0062658B"/>
    <w:rsid w:val="006275B0"/>
    <w:rsid w:val="00634FF1"/>
    <w:rsid w:val="0063603E"/>
    <w:rsid w:val="00651E54"/>
    <w:rsid w:val="0066410D"/>
    <w:rsid w:val="006643DF"/>
    <w:rsid w:val="0066636E"/>
    <w:rsid w:val="006720F2"/>
    <w:rsid w:val="00681312"/>
    <w:rsid w:val="00685527"/>
    <w:rsid w:val="006A0A66"/>
    <w:rsid w:val="006A404B"/>
    <w:rsid w:val="006A7C43"/>
    <w:rsid w:val="006A7F3D"/>
    <w:rsid w:val="006B6B39"/>
    <w:rsid w:val="006B721F"/>
    <w:rsid w:val="006B7C25"/>
    <w:rsid w:val="006C4359"/>
    <w:rsid w:val="006C46B4"/>
    <w:rsid w:val="006C5C4F"/>
    <w:rsid w:val="006C6195"/>
    <w:rsid w:val="006D7F76"/>
    <w:rsid w:val="006E383F"/>
    <w:rsid w:val="006E52C8"/>
    <w:rsid w:val="006E7B71"/>
    <w:rsid w:val="006F047A"/>
    <w:rsid w:val="00705AA2"/>
    <w:rsid w:val="00706D46"/>
    <w:rsid w:val="00710E03"/>
    <w:rsid w:val="007261F0"/>
    <w:rsid w:val="00732A35"/>
    <w:rsid w:val="00737772"/>
    <w:rsid w:val="00750194"/>
    <w:rsid w:val="007571D2"/>
    <w:rsid w:val="0075769B"/>
    <w:rsid w:val="00757E10"/>
    <w:rsid w:val="00762671"/>
    <w:rsid w:val="007777D2"/>
    <w:rsid w:val="007827EA"/>
    <w:rsid w:val="00786DDA"/>
    <w:rsid w:val="00793405"/>
    <w:rsid w:val="00796BEF"/>
    <w:rsid w:val="007A4D8F"/>
    <w:rsid w:val="007A71A0"/>
    <w:rsid w:val="007B331A"/>
    <w:rsid w:val="007B3D82"/>
    <w:rsid w:val="007C14C8"/>
    <w:rsid w:val="007D54B1"/>
    <w:rsid w:val="007D7376"/>
    <w:rsid w:val="007E0485"/>
    <w:rsid w:val="007E0EE3"/>
    <w:rsid w:val="0080263C"/>
    <w:rsid w:val="00802B08"/>
    <w:rsid w:val="00805E83"/>
    <w:rsid w:val="008061BB"/>
    <w:rsid w:val="00807FEC"/>
    <w:rsid w:val="008120A6"/>
    <w:rsid w:val="008319BD"/>
    <w:rsid w:val="00834F1F"/>
    <w:rsid w:val="00842886"/>
    <w:rsid w:val="008452F0"/>
    <w:rsid w:val="008473AF"/>
    <w:rsid w:val="00851B7E"/>
    <w:rsid w:val="00856B11"/>
    <w:rsid w:val="008625BE"/>
    <w:rsid w:val="0087060A"/>
    <w:rsid w:val="00871841"/>
    <w:rsid w:val="00872491"/>
    <w:rsid w:val="008A0250"/>
    <w:rsid w:val="008A0D7D"/>
    <w:rsid w:val="008A4B6D"/>
    <w:rsid w:val="008B2453"/>
    <w:rsid w:val="008C0091"/>
    <w:rsid w:val="008C1CA0"/>
    <w:rsid w:val="008E6657"/>
    <w:rsid w:val="008F5422"/>
    <w:rsid w:val="00903CD4"/>
    <w:rsid w:val="00904537"/>
    <w:rsid w:val="00912DF9"/>
    <w:rsid w:val="00917ADD"/>
    <w:rsid w:val="0092082A"/>
    <w:rsid w:val="00921410"/>
    <w:rsid w:val="00930227"/>
    <w:rsid w:val="00934E7B"/>
    <w:rsid w:val="00936932"/>
    <w:rsid w:val="009554E5"/>
    <w:rsid w:val="00955B97"/>
    <w:rsid w:val="009572E4"/>
    <w:rsid w:val="00964187"/>
    <w:rsid w:val="009644B8"/>
    <w:rsid w:val="00977E1A"/>
    <w:rsid w:val="009816C7"/>
    <w:rsid w:val="00987B45"/>
    <w:rsid w:val="00987FD9"/>
    <w:rsid w:val="009972E3"/>
    <w:rsid w:val="009A0EF1"/>
    <w:rsid w:val="009A204F"/>
    <w:rsid w:val="009A4E95"/>
    <w:rsid w:val="009B5C4F"/>
    <w:rsid w:val="009D47C1"/>
    <w:rsid w:val="009E2670"/>
    <w:rsid w:val="009E5CE0"/>
    <w:rsid w:val="009F05CB"/>
    <w:rsid w:val="009F4B22"/>
    <w:rsid w:val="00A00E6F"/>
    <w:rsid w:val="00A1049B"/>
    <w:rsid w:val="00A1158A"/>
    <w:rsid w:val="00A12FED"/>
    <w:rsid w:val="00A23A24"/>
    <w:rsid w:val="00A3347D"/>
    <w:rsid w:val="00A42D8F"/>
    <w:rsid w:val="00A44118"/>
    <w:rsid w:val="00A50D58"/>
    <w:rsid w:val="00A51153"/>
    <w:rsid w:val="00A51A7B"/>
    <w:rsid w:val="00A525EF"/>
    <w:rsid w:val="00A52BD3"/>
    <w:rsid w:val="00A56F82"/>
    <w:rsid w:val="00A605B2"/>
    <w:rsid w:val="00A60AA5"/>
    <w:rsid w:val="00A62DDD"/>
    <w:rsid w:val="00A6538C"/>
    <w:rsid w:val="00A6719B"/>
    <w:rsid w:val="00A72982"/>
    <w:rsid w:val="00A74AC3"/>
    <w:rsid w:val="00A759AC"/>
    <w:rsid w:val="00A76BE2"/>
    <w:rsid w:val="00A812E3"/>
    <w:rsid w:val="00A87D00"/>
    <w:rsid w:val="00AA1B5A"/>
    <w:rsid w:val="00AA705B"/>
    <w:rsid w:val="00AB78E6"/>
    <w:rsid w:val="00AC3006"/>
    <w:rsid w:val="00AC7F73"/>
    <w:rsid w:val="00AD0074"/>
    <w:rsid w:val="00AD14C8"/>
    <w:rsid w:val="00AE3D25"/>
    <w:rsid w:val="00AF25B4"/>
    <w:rsid w:val="00AF675C"/>
    <w:rsid w:val="00AF7F21"/>
    <w:rsid w:val="00B106E1"/>
    <w:rsid w:val="00B11170"/>
    <w:rsid w:val="00B25673"/>
    <w:rsid w:val="00B325CA"/>
    <w:rsid w:val="00B35962"/>
    <w:rsid w:val="00B37A77"/>
    <w:rsid w:val="00B40223"/>
    <w:rsid w:val="00B603EB"/>
    <w:rsid w:val="00B63B33"/>
    <w:rsid w:val="00B7065F"/>
    <w:rsid w:val="00B709F3"/>
    <w:rsid w:val="00B81700"/>
    <w:rsid w:val="00B82252"/>
    <w:rsid w:val="00B82E8A"/>
    <w:rsid w:val="00B836C2"/>
    <w:rsid w:val="00B900F8"/>
    <w:rsid w:val="00B90168"/>
    <w:rsid w:val="00B910BC"/>
    <w:rsid w:val="00B932FA"/>
    <w:rsid w:val="00B93A4C"/>
    <w:rsid w:val="00BA18A0"/>
    <w:rsid w:val="00BA31A8"/>
    <w:rsid w:val="00BC44D2"/>
    <w:rsid w:val="00BC4A0F"/>
    <w:rsid w:val="00BC4BAB"/>
    <w:rsid w:val="00BC5A18"/>
    <w:rsid w:val="00BD41F6"/>
    <w:rsid w:val="00BD6990"/>
    <w:rsid w:val="00BD7408"/>
    <w:rsid w:val="00BE5C8F"/>
    <w:rsid w:val="00BE7FAF"/>
    <w:rsid w:val="00BF52B4"/>
    <w:rsid w:val="00C02F72"/>
    <w:rsid w:val="00C04214"/>
    <w:rsid w:val="00C07B5E"/>
    <w:rsid w:val="00C20AFB"/>
    <w:rsid w:val="00C2398D"/>
    <w:rsid w:val="00C261F9"/>
    <w:rsid w:val="00C30B62"/>
    <w:rsid w:val="00C3159C"/>
    <w:rsid w:val="00C3321D"/>
    <w:rsid w:val="00C33D04"/>
    <w:rsid w:val="00C47BA2"/>
    <w:rsid w:val="00C509F7"/>
    <w:rsid w:val="00C519B1"/>
    <w:rsid w:val="00C62C67"/>
    <w:rsid w:val="00C73278"/>
    <w:rsid w:val="00C7537F"/>
    <w:rsid w:val="00C81FB0"/>
    <w:rsid w:val="00C9228C"/>
    <w:rsid w:val="00CA49B8"/>
    <w:rsid w:val="00CA5C39"/>
    <w:rsid w:val="00CB6938"/>
    <w:rsid w:val="00CC37E4"/>
    <w:rsid w:val="00CC798D"/>
    <w:rsid w:val="00CD6A09"/>
    <w:rsid w:val="00CE30DF"/>
    <w:rsid w:val="00CE46D3"/>
    <w:rsid w:val="00CF1B58"/>
    <w:rsid w:val="00CF210F"/>
    <w:rsid w:val="00CF610A"/>
    <w:rsid w:val="00D03695"/>
    <w:rsid w:val="00D070CA"/>
    <w:rsid w:val="00D1254E"/>
    <w:rsid w:val="00D213AE"/>
    <w:rsid w:val="00D268C7"/>
    <w:rsid w:val="00D26BC8"/>
    <w:rsid w:val="00D4049F"/>
    <w:rsid w:val="00D51F7B"/>
    <w:rsid w:val="00D561C3"/>
    <w:rsid w:val="00D6779C"/>
    <w:rsid w:val="00D82717"/>
    <w:rsid w:val="00D8426B"/>
    <w:rsid w:val="00D847B0"/>
    <w:rsid w:val="00D950C9"/>
    <w:rsid w:val="00DA0185"/>
    <w:rsid w:val="00DA3C7C"/>
    <w:rsid w:val="00DA533A"/>
    <w:rsid w:val="00DB0C0B"/>
    <w:rsid w:val="00DB3F9D"/>
    <w:rsid w:val="00DC3E32"/>
    <w:rsid w:val="00DD0ECD"/>
    <w:rsid w:val="00DD3656"/>
    <w:rsid w:val="00DE01A2"/>
    <w:rsid w:val="00DE55E4"/>
    <w:rsid w:val="00DE62B0"/>
    <w:rsid w:val="00DF1FE2"/>
    <w:rsid w:val="00DF6895"/>
    <w:rsid w:val="00E00D15"/>
    <w:rsid w:val="00E00D34"/>
    <w:rsid w:val="00E015E9"/>
    <w:rsid w:val="00E02002"/>
    <w:rsid w:val="00E03AE0"/>
    <w:rsid w:val="00E06134"/>
    <w:rsid w:val="00E076DB"/>
    <w:rsid w:val="00E10EC9"/>
    <w:rsid w:val="00E123A2"/>
    <w:rsid w:val="00E160FF"/>
    <w:rsid w:val="00E344A3"/>
    <w:rsid w:val="00E41354"/>
    <w:rsid w:val="00E4364E"/>
    <w:rsid w:val="00E4682D"/>
    <w:rsid w:val="00E521A8"/>
    <w:rsid w:val="00E52EC8"/>
    <w:rsid w:val="00E74476"/>
    <w:rsid w:val="00E75810"/>
    <w:rsid w:val="00EA3ECA"/>
    <w:rsid w:val="00EA6C5E"/>
    <w:rsid w:val="00EC0DEE"/>
    <w:rsid w:val="00EC1AD3"/>
    <w:rsid w:val="00EC6B3D"/>
    <w:rsid w:val="00ED0693"/>
    <w:rsid w:val="00ED1722"/>
    <w:rsid w:val="00EE77B5"/>
    <w:rsid w:val="00EF4BEA"/>
    <w:rsid w:val="00EF5340"/>
    <w:rsid w:val="00EF57FC"/>
    <w:rsid w:val="00EF78AB"/>
    <w:rsid w:val="00F0352A"/>
    <w:rsid w:val="00F125A2"/>
    <w:rsid w:val="00F144DB"/>
    <w:rsid w:val="00F169D4"/>
    <w:rsid w:val="00F23E16"/>
    <w:rsid w:val="00F26EDE"/>
    <w:rsid w:val="00F456BC"/>
    <w:rsid w:val="00F506AD"/>
    <w:rsid w:val="00F616AF"/>
    <w:rsid w:val="00F65859"/>
    <w:rsid w:val="00F85F82"/>
    <w:rsid w:val="00F8662A"/>
    <w:rsid w:val="00F90C5C"/>
    <w:rsid w:val="00F93F71"/>
    <w:rsid w:val="00FA08FA"/>
    <w:rsid w:val="00FA1807"/>
    <w:rsid w:val="00FA5010"/>
    <w:rsid w:val="00FA5767"/>
    <w:rsid w:val="00FA7C1F"/>
    <w:rsid w:val="00FC0DFA"/>
    <w:rsid w:val="00FD5144"/>
    <w:rsid w:val="00FD5F57"/>
    <w:rsid w:val="00FE2D6A"/>
    <w:rsid w:val="00FF3889"/>
    <w:rsid w:val="00FF6B2D"/>
    <w:rsid w:val="00FF75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2FE2CFCD"/>
  <w15:chartTrackingRefBased/>
  <w15:docId w15:val="{3E9BF757-4E69-43B2-A2FA-4DAC118C5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qFormat="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6C7"/>
    <w:pPr>
      <w:spacing w:line="320" w:lineRule="exact"/>
    </w:pPr>
    <w:rPr>
      <w:rFonts w:cs="Times New Roman (Body CS)"/>
      <w:color w:val="FFFFFF" w:themeColor="background1"/>
    </w:rPr>
  </w:style>
  <w:style w:type="paragraph" w:styleId="Heading1">
    <w:name w:val="heading 1"/>
    <w:basedOn w:val="Normal"/>
    <w:next w:val="Normal"/>
    <w:link w:val="Heading1Char"/>
    <w:uiPriority w:val="9"/>
    <w:semiHidden/>
    <w:qFormat/>
    <w:rsid w:val="00A1158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qFormat/>
    <w:rsid w:val="00A1158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autoRedefine/>
    <w:uiPriority w:val="9"/>
    <w:semiHidden/>
    <w:qFormat/>
    <w:rsid w:val="00802B08"/>
    <w:pPr>
      <w:keepNext/>
      <w:keepLines/>
      <w:spacing w:before="40" w:line="288" w:lineRule="auto"/>
      <w:outlineLvl w:val="2"/>
    </w:pPr>
    <w:rPr>
      <w:rFonts w:asciiTheme="majorHAnsi" w:eastAsiaTheme="majorEastAsia" w:hAnsiTheme="majorHAnsi" w:cstheme="majorBidi"/>
      <w:color w:val="000000" w:themeColor="text1"/>
      <w:sz w:val="20"/>
    </w:rPr>
  </w:style>
  <w:style w:type="paragraph" w:styleId="Heading4">
    <w:name w:val="heading 4"/>
    <w:basedOn w:val="Normal"/>
    <w:next w:val="Normal"/>
    <w:link w:val="Heading4Char"/>
    <w:uiPriority w:val="9"/>
    <w:semiHidden/>
    <w:qFormat/>
    <w:rsid w:val="00A1158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qFormat/>
    <w:rsid w:val="00A1158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qFormat/>
    <w:rsid w:val="00A1158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qFormat/>
    <w:rsid w:val="00A1158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qFormat/>
    <w:rsid w:val="00A1158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qFormat/>
    <w:rsid w:val="00A1158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023B4B"/>
    <w:rPr>
      <w:rFonts w:asciiTheme="majorHAnsi" w:eastAsiaTheme="majorEastAsia" w:hAnsiTheme="majorHAnsi" w:cstheme="majorBidi"/>
      <w:color w:val="000000" w:themeColor="text1"/>
      <w:sz w:val="20"/>
    </w:rPr>
  </w:style>
  <w:style w:type="character" w:customStyle="1" w:styleId="Heading1Char">
    <w:name w:val="Heading 1 Char"/>
    <w:basedOn w:val="DefaultParagraphFont"/>
    <w:link w:val="Heading1"/>
    <w:uiPriority w:val="9"/>
    <w:semiHidden/>
    <w:rsid w:val="00023B4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23B4B"/>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023B4B"/>
    <w:rPr>
      <w:rFonts w:ascii="Gill Sans MT" w:eastAsiaTheme="majorEastAsia" w:hAnsi="Gill Sans MT" w:cstheme="majorBidi"/>
      <w:i/>
      <w:iCs/>
      <w:color w:val="2F5496" w:themeColor="accent1" w:themeShade="BF"/>
    </w:rPr>
  </w:style>
  <w:style w:type="character" w:customStyle="1" w:styleId="Heading5Char">
    <w:name w:val="Heading 5 Char"/>
    <w:basedOn w:val="DefaultParagraphFont"/>
    <w:link w:val="Heading5"/>
    <w:uiPriority w:val="9"/>
    <w:semiHidden/>
    <w:rsid w:val="00023B4B"/>
    <w:rPr>
      <w:rFonts w:ascii="Gill Sans MT" w:eastAsiaTheme="majorEastAsia" w:hAnsi="Gill Sans MT" w:cstheme="majorBidi"/>
      <w:color w:val="2F5496" w:themeColor="accent1" w:themeShade="BF"/>
    </w:rPr>
  </w:style>
  <w:style w:type="character" w:customStyle="1" w:styleId="Heading6Char">
    <w:name w:val="Heading 6 Char"/>
    <w:basedOn w:val="DefaultParagraphFont"/>
    <w:link w:val="Heading6"/>
    <w:uiPriority w:val="9"/>
    <w:semiHidden/>
    <w:rsid w:val="00023B4B"/>
    <w:rPr>
      <w:rFonts w:ascii="Gill Sans MT" w:eastAsiaTheme="majorEastAsia" w:hAnsi="Gill Sans MT" w:cstheme="majorBidi"/>
      <w:i/>
      <w:iCs/>
      <w:color w:val="595959" w:themeColor="text1" w:themeTint="A6"/>
    </w:rPr>
  </w:style>
  <w:style w:type="character" w:customStyle="1" w:styleId="Heading7Char">
    <w:name w:val="Heading 7 Char"/>
    <w:basedOn w:val="DefaultParagraphFont"/>
    <w:link w:val="Heading7"/>
    <w:uiPriority w:val="9"/>
    <w:semiHidden/>
    <w:rsid w:val="00023B4B"/>
    <w:rPr>
      <w:rFonts w:ascii="Gill Sans MT" w:eastAsiaTheme="majorEastAsia" w:hAnsi="Gill Sans MT" w:cstheme="majorBidi"/>
      <w:color w:val="595959" w:themeColor="text1" w:themeTint="A6"/>
    </w:rPr>
  </w:style>
  <w:style w:type="character" w:customStyle="1" w:styleId="Heading8Char">
    <w:name w:val="Heading 8 Char"/>
    <w:basedOn w:val="DefaultParagraphFont"/>
    <w:link w:val="Heading8"/>
    <w:uiPriority w:val="9"/>
    <w:semiHidden/>
    <w:rsid w:val="00023B4B"/>
    <w:rPr>
      <w:rFonts w:ascii="Gill Sans MT" w:eastAsiaTheme="majorEastAsia" w:hAnsi="Gill Sans MT" w:cstheme="majorBidi"/>
      <w:i/>
      <w:iCs/>
      <w:color w:val="272727" w:themeColor="text1" w:themeTint="D8"/>
    </w:rPr>
  </w:style>
  <w:style w:type="character" w:customStyle="1" w:styleId="Heading9Char">
    <w:name w:val="Heading 9 Char"/>
    <w:basedOn w:val="DefaultParagraphFont"/>
    <w:link w:val="Heading9"/>
    <w:uiPriority w:val="9"/>
    <w:semiHidden/>
    <w:rsid w:val="00023B4B"/>
    <w:rPr>
      <w:rFonts w:ascii="Gill Sans MT" w:eastAsiaTheme="majorEastAsia" w:hAnsi="Gill Sans MT" w:cstheme="majorBidi"/>
      <w:color w:val="272727" w:themeColor="text1" w:themeTint="D8"/>
    </w:rPr>
  </w:style>
  <w:style w:type="paragraph" w:styleId="Title">
    <w:name w:val="Title"/>
    <w:basedOn w:val="Normal"/>
    <w:next w:val="Normal"/>
    <w:link w:val="TitleChar"/>
    <w:uiPriority w:val="10"/>
    <w:qFormat/>
    <w:rsid w:val="001556C7"/>
    <w:pPr>
      <w:spacing w:before="480" w:after="840" w:line="240" w:lineRule="auto"/>
      <w:contextualSpacing/>
      <w:jc w:val="center"/>
    </w:pPr>
    <w:rPr>
      <w:rFonts w:asciiTheme="majorHAnsi" w:eastAsiaTheme="majorEastAsia" w:hAnsiTheme="majorHAnsi" w:cs="Times New Roman (Headings CS)"/>
      <w:b/>
      <w:caps/>
      <w:spacing w:val="-10"/>
      <w:kern w:val="28"/>
      <w:sz w:val="52"/>
      <w:szCs w:val="56"/>
    </w:rPr>
  </w:style>
  <w:style w:type="character" w:customStyle="1" w:styleId="TitleChar">
    <w:name w:val="Title Char"/>
    <w:basedOn w:val="DefaultParagraphFont"/>
    <w:link w:val="Title"/>
    <w:uiPriority w:val="10"/>
    <w:rsid w:val="001556C7"/>
    <w:rPr>
      <w:rFonts w:asciiTheme="majorHAnsi" w:eastAsiaTheme="majorEastAsia" w:hAnsiTheme="majorHAnsi" w:cs="Times New Roman (Headings CS)"/>
      <w:b/>
      <w:caps/>
      <w:color w:val="FFFFFF" w:themeColor="background1"/>
      <w:spacing w:val="-10"/>
      <w:kern w:val="28"/>
      <w:sz w:val="52"/>
      <w:szCs w:val="56"/>
    </w:rPr>
  </w:style>
  <w:style w:type="paragraph" w:styleId="Subtitle">
    <w:name w:val="Subtitle"/>
    <w:basedOn w:val="Normal"/>
    <w:next w:val="Normal"/>
    <w:link w:val="SubtitleChar"/>
    <w:uiPriority w:val="11"/>
    <w:semiHidden/>
    <w:qFormat/>
    <w:rsid w:val="00A1158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semiHidden/>
    <w:rsid w:val="00023B4B"/>
    <w:rPr>
      <w:rFonts w:ascii="Gill Sans MT" w:eastAsiaTheme="majorEastAsia" w:hAnsi="Gill Sans MT" w:cstheme="majorBidi"/>
      <w:color w:val="595959" w:themeColor="text1" w:themeTint="A6"/>
      <w:spacing w:val="15"/>
      <w:sz w:val="28"/>
      <w:szCs w:val="28"/>
    </w:rPr>
  </w:style>
  <w:style w:type="paragraph" w:styleId="Quote">
    <w:name w:val="Quote"/>
    <w:basedOn w:val="Normal"/>
    <w:next w:val="Normal"/>
    <w:link w:val="QuoteChar"/>
    <w:uiPriority w:val="29"/>
    <w:semiHidden/>
    <w:qFormat/>
    <w:rsid w:val="00A1158A"/>
    <w:pPr>
      <w:spacing w:before="160" w:after="160"/>
      <w:jc w:val="center"/>
    </w:pPr>
    <w:rPr>
      <w:i/>
      <w:iCs/>
      <w:color w:val="404040" w:themeColor="text1" w:themeTint="BF"/>
    </w:rPr>
  </w:style>
  <w:style w:type="character" w:customStyle="1" w:styleId="QuoteChar">
    <w:name w:val="Quote Char"/>
    <w:basedOn w:val="DefaultParagraphFont"/>
    <w:link w:val="Quote"/>
    <w:uiPriority w:val="29"/>
    <w:semiHidden/>
    <w:rsid w:val="00023B4B"/>
    <w:rPr>
      <w:rFonts w:ascii="Gill Sans MT" w:hAnsi="Gill Sans MT" w:cs="Times New Roman (Body CS)"/>
      <w:i/>
      <w:iCs/>
      <w:color w:val="404040" w:themeColor="text1" w:themeTint="BF"/>
    </w:rPr>
  </w:style>
  <w:style w:type="paragraph" w:styleId="ListParagraph">
    <w:name w:val="List Paragraph"/>
    <w:basedOn w:val="Normal"/>
    <w:uiPriority w:val="34"/>
    <w:semiHidden/>
    <w:qFormat/>
    <w:rsid w:val="00A1158A"/>
    <w:pPr>
      <w:ind w:left="720"/>
      <w:contextualSpacing/>
    </w:pPr>
  </w:style>
  <w:style w:type="character" w:styleId="IntenseEmphasis">
    <w:name w:val="Intense Emphasis"/>
    <w:basedOn w:val="DefaultParagraphFont"/>
    <w:uiPriority w:val="21"/>
    <w:semiHidden/>
    <w:qFormat/>
    <w:rsid w:val="00A1158A"/>
    <w:rPr>
      <w:i/>
      <w:iCs/>
      <w:color w:val="2F5496" w:themeColor="accent1" w:themeShade="BF"/>
    </w:rPr>
  </w:style>
  <w:style w:type="paragraph" w:styleId="IntenseQuote">
    <w:name w:val="Intense Quote"/>
    <w:basedOn w:val="Normal"/>
    <w:next w:val="Normal"/>
    <w:link w:val="IntenseQuoteChar"/>
    <w:uiPriority w:val="30"/>
    <w:semiHidden/>
    <w:qFormat/>
    <w:rsid w:val="00A1158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semiHidden/>
    <w:rsid w:val="00023B4B"/>
    <w:rPr>
      <w:rFonts w:ascii="Gill Sans MT" w:hAnsi="Gill Sans MT" w:cs="Times New Roman (Body CS)"/>
      <w:i/>
      <w:iCs/>
      <w:color w:val="2F5496" w:themeColor="accent1" w:themeShade="BF"/>
    </w:rPr>
  </w:style>
  <w:style w:type="character" w:styleId="IntenseReference">
    <w:name w:val="Intense Reference"/>
    <w:basedOn w:val="DefaultParagraphFont"/>
    <w:uiPriority w:val="32"/>
    <w:semiHidden/>
    <w:qFormat/>
    <w:rsid w:val="00A1158A"/>
    <w:rPr>
      <w:b/>
      <w:bCs/>
      <w:smallCaps/>
      <w:color w:val="2F5496" w:themeColor="accent1" w:themeShade="BF"/>
      <w:spacing w:val="5"/>
    </w:rPr>
  </w:style>
  <w:style w:type="table" w:styleId="TableGrid">
    <w:name w:val="Table Grid"/>
    <w:basedOn w:val="TableNormal"/>
    <w:uiPriority w:val="39"/>
    <w:rsid w:val="00A115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losing">
    <w:name w:val="Closing"/>
    <w:basedOn w:val="Normal"/>
    <w:link w:val="ClosingChar"/>
    <w:uiPriority w:val="99"/>
    <w:semiHidden/>
    <w:qFormat/>
    <w:rsid w:val="00A1158A"/>
    <w:pPr>
      <w:spacing w:after="600" w:line="259" w:lineRule="auto"/>
    </w:pPr>
    <w:rPr>
      <w:kern w:val="0"/>
      <w:sz w:val="22"/>
      <w:szCs w:val="22"/>
      <w14:ligatures w14:val="none"/>
    </w:rPr>
  </w:style>
  <w:style w:type="character" w:customStyle="1" w:styleId="ClosingChar">
    <w:name w:val="Closing Char"/>
    <w:basedOn w:val="DefaultParagraphFont"/>
    <w:link w:val="Closing"/>
    <w:uiPriority w:val="99"/>
    <w:semiHidden/>
    <w:rsid w:val="00023B4B"/>
    <w:rPr>
      <w:rFonts w:ascii="Gill Sans MT" w:hAnsi="Gill Sans MT" w:cs="Times New Roman (Body CS)"/>
      <w:color w:val="FFFFFF" w:themeColor="background1"/>
      <w:kern w:val="0"/>
      <w:sz w:val="22"/>
      <w:szCs w:val="22"/>
      <w14:ligatures w14:val="none"/>
    </w:rPr>
  </w:style>
  <w:style w:type="paragraph" w:customStyle="1" w:styleId="Address">
    <w:name w:val="Address"/>
    <w:basedOn w:val="Normal"/>
    <w:uiPriority w:val="1"/>
    <w:qFormat/>
    <w:rsid w:val="00C7537F"/>
    <w:pPr>
      <w:spacing w:line="259" w:lineRule="auto"/>
      <w:ind w:right="144"/>
    </w:pPr>
    <w:rPr>
      <w:kern w:val="0"/>
      <w:szCs w:val="20"/>
      <w14:ligatures w14:val="none"/>
    </w:rPr>
  </w:style>
  <w:style w:type="paragraph" w:customStyle="1" w:styleId="Graphicsanchor">
    <w:name w:val="Graphics anchor"/>
    <w:basedOn w:val="Normal"/>
    <w:qFormat/>
    <w:rsid w:val="00023B4B"/>
    <w:pPr>
      <w:spacing w:line="240" w:lineRule="auto"/>
      <w:jc w:val="center"/>
    </w:pPr>
  </w:style>
  <w:style w:type="paragraph" w:styleId="Header">
    <w:name w:val="header"/>
    <w:basedOn w:val="Normal"/>
    <w:link w:val="HeaderChar"/>
    <w:uiPriority w:val="99"/>
    <w:unhideWhenUsed/>
    <w:rsid w:val="001556C7"/>
    <w:pPr>
      <w:tabs>
        <w:tab w:val="center" w:pos="4680"/>
        <w:tab w:val="right" w:pos="9360"/>
      </w:tabs>
      <w:spacing w:line="240" w:lineRule="auto"/>
    </w:pPr>
  </w:style>
  <w:style w:type="character" w:customStyle="1" w:styleId="HeaderChar">
    <w:name w:val="Header Char"/>
    <w:basedOn w:val="DefaultParagraphFont"/>
    <w:link w:val="Header"/>
    <w:uiPriority w:val="99"/>
    <w:rsid w:val="001556C7"/>
    <w:rPr>
      <w:rFonts w:ascii="Gill Sans MT" w:hAnsi="Gill Sans MT" w:cs="Times New Roman (Body CS)"/>
      <w:color w:val="FFFFFF" w:themeColor="background1"/>
    </w:rPr>
  </w:style>
  <w:style w:type="paragraph" w:styleId="Footer">
    <w:name w:val="footer"/>
    <w:basedOn w:val="Normal"/>
    <w:link w:val="FooterChar"/>
    <w:uiPriority w:val="99"/>
    <w:unhideWhenUsed/>
    <w:rsid w:val="001556C7"/>
    <w:pPr>
      <w:tabs>
        <w:tab w:val="center" w:pos="4680"/>
        <w:tab w:val="right" w:pos="9360"/>
      </w:tabs>
      <w:spacing w:line="240" w:lineRule="auto"/>
    </w:pPr>
  </w:style>
  <w:style w:type="character" w:customStyle="1" w:styleId="FooterChar">
    <w:name w:val="Footer Char"/>
    <w:basedOn w:val="DefaultParagraphFont"/>
    <w:link w:val="Footer"/>
    <w:uiPriority w:val="99"/>
    <w:rsid w:val="001556C7"/>
    <w:rPr>
      <w:rFonts w:ascii="Gill Sans MT" w:hAnsi="Gill Sans MT" w:cs="Times New Roman (Body CS)"/>
      <w:color w:val="FFFFFF" w:themeColor="background1"/>
    </w:rPr>
  </w:style>
  <w:style w:type="character" w:styleId="Hyperlink">
    <w:name w:val="Hyperlink"/>
    <w:basedOn w:val="DefaultParagraphFont"/>
    <w:uiPriority w:val="99"/>
    <w:unhideWhenUsed/>
    <w:rsid w:val="000A6402"/>
    <w:rPr>
      <w:color w:val="0563C1" w:themeColor="hyperlink"/>
      <w:u w:val="single"/>
    </w:rPr>
  </w:style>
  <w:style w:type="character" w:styleId="UnresolvedMention">
    <w:name w:val="Unresolved Mention"/>
    <w:basedOn w:val="DefaultParagraphFont"/>
    <w:uiPriority w:val="99"/>
    <w:semiHidden/>
    <w:unhideWhenUsed/>
    <w:rsid w:val="000A6402"/>
    <w:rPr>
      <w:color w:val="605E5C"/>
      <w:shd w:val="clear" w:color="auto" w:fill="E1DFDD"/>
    </w:rPr>
  </w:style>
  <w:style w:type="paragraph" w:styleId="NormalWeb">
    <w:name w:val="Normal (Web)"/>
    <w:basedOn w:val="Normal"/>
    <w:uiPriority w:val="99"/>
    <w:semiHidden/>
    <w:unhideWhenUsed/>
    <w:rsid w:val="00117555"/>
    <w:pPr>
      <w:spacing w:before="100" w:beforeAutospacing="1" w:after="100" w:afterAutospacing="1" w:line="240" w:lineRule="auto"/>
    </w:pPr>
    <w:rPr>
      <w:rFonts w:ascii="Times New Roman" w:eastAsia="Times New Roman" w:hAnsi="Times New Roman" w:cs="Times New Roman"/>
      <w:color w:val="auto"/>
      <w:kern w:val="0"/>
      <w:lang w:val="en-IN" w:eastAsia="en-IN"/>
      <w14:ligatures w14:val="none"/>
    </w:rPr>
  </w:style>
  <w:style w:type="paragraph" w:styleId="NoSpacing">
    <w:name w:val="No Spacing"/>
    <w:link w:val="NoSpacingChar"/>
    <w:uiPriority w:val="1"/>
    <w:qFormat/>
    <w:rsid w:val="004B08E0"/>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4B08E0"/>
    <w:rPr>
      <w:rFonts w:eastAsiaTheme="minorEastAsia"/>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321748">
      <w:bodyDiv w:val="1"/>
      <w:marLeft w:val="0"/>
      <w:marRight w:val="0"/>
      <w:marTop w:val="0"/>
      <w:marBottom w:val="0"/>
      <w:divBdr>
        <w:top w:val="none" w:sz="0" w:space="0" w:color="auto"/>
        <w:left w:val="none" w:sz="0" w:space="0" w:color="auto"/>
        <w:bottom w:val="none" w:sz="0" w:space="0" w:color="auto"/>
        <w:right w:val="none" w:sz="0" w:space="0" w:color="auto"/>
      </w:divBdr>
    </w:div>
    <w:div w:id="276327466">
      <w:bodyDiv w:val="1"/>
      <w:marLeft w:val="0"/>
      <w:marRight w:val="0"/>
      <w:marTop w:val="0"/>
      <w:marBottom w:val="0"/>
      <w:divBdr>
        <w:top w:val="none" w:sz="0" w:space="0" w:color="auto"/>
        <w:left w:val="none" w:sz="0" w:space="0" w:color="auto"/>
        <w:bottom w:val="none" w:sz="0" w:space="0" w:color="auto"/>
        <w:right w:val="none" w:sz="0" w:space="0" w:color="auto"/>
      </w:divBdr>
    </w:div>
    <w:div w:id="297689592">
      <w:bodyDiv w:val="1"/>
      <w:marLeft w:val="0"/>
      <w:marRight w:val="0"/>
      <w:marTop w:val="0"/>
      <w:marBottom w:val="0"/>
      <w:divBdr>
        <w:top w:val="none" w:sz="0" w:space="0" w:color="auto"/>
        <w:left w:val="none" w:sz="0" w:space="0" w:color="auto"/>
        <w:bottom w:val="none" w:sz="0" w:space="0" w:color="auto"/>
        <w:right w:val="none" w:sz="0" w:space="0" w:color="auto"/>
      </w:divBdr>
    </w:div>
    <w:div w:id="333190048">
      <w:bodyDiv w:val="1"/>
      <w:marLeft w:val="0"/>
      <w:marRight w:val="0"/>
      <w:marTop w:val="0"/>
      <w:marBottom w:val="0"/>
      <w:divBdr>
        <w:top w:val="none" w:sz="0" w:space="0" w:color="auto"/>
        <w:left w:val="none" w:sz="0" w:space="0" w:color="auto"/>
        <w:bottom w:val="none" w:sz="0" w:space="0" w:color="auto"/>
        <w:right w:val="none" w:sz="0" w:space="0" w:color="auto"/>
      </w:divBdr>
    </w:div>
    <w:div w:id="339506550">
      <w:bodyDiv w:val="1"/>
      <w:marLeft w:val="0"/>
      <w:marRight w:val="0"/>
      <w:marTop w:val="0"/>
      <w:marBottom w:val="0"/>
      <w:divBdr>
        <w:top w:val="none" w:sz="0" w:space="0" w:color="auto"/>
        <w:left w:val="none" w:sz="0" w:space="0" w:color="auto"/>
        <w:bottom w:val="none" w:sz="0" w:space="0" w:color="auto"/>
        <w:right w:val="none" w:sz="0" w:space="0" w:color="auto"/>
      </w:divBdr>
    </w:div>
    <w:div w:id="341274708">
      <w:bodyDiv w:val="1"/>
      <w:marLeft w:val="0"/>
      <w:marRight w:val="0"/>
      <w:marTop w:val="0"/>
      <w:marBottom w:val="0"/>
      <w:divBdr>
        <w:top w:val="none" w:sz="0" w:space="0" w:color="auto"/>
        <w:left w:val="none" w:sz="0" w:space="0" w:color="auto"/>
        <w:bottom w:val="none" w:sz="0" w:space="0" w:color="auto"/>
        <w:right w:val="none" w:sz="0" w:space="0" w:color="auto"/>
      </w:divBdr>
    </w:div>
    <w:div w:id="343867727">
      <w:bodyDiv w:val="1"/>
      <w:marLeft w:val="0"/>
      <w:marRight w:val="0"/>
      <w:marTop w:val="0"/>
      <w:marBottom w:val="0"/>
      <w:divBdr>
        <w:top w:val="none" w:sz="0" w:space="0" w:color="auto"/>
        <w:left w:val="none" w:sz="0" w:space="0" w:color="auto"/>
        <w:bottom w:val="none" w:sz="0" w:space="0" w:color="auto"/>
        <w:right w:val="none" w:sz="0" w:space="0" w:color="auto"/>
      </w:divBdr>
    </w:div>
    <w:div w:id="385421602">
      <w:bodyDiv w:val="1"/>
      <w:marLeft w:val="0"/>
      <w:marRight w:val="0"/>
      <w:marTop w:val="0"/>
      <w:marBottom w:val="0"/>
      <w:divBdr>
        <w:top w:val="none" w:sz="0" w:space="0" w:color="auto"/>
        <w:left w:val="none" w:sz="0" w:space="0" w:color="auto"/>
        <w:bottom w:val="none" w:sz="0" w:space="0" w:color="auto"/>
        <w:right w:val="none" w:sz="0" w:space="0" w:color="auto"/>
      </w:divBdr>
    </w:div>
    <w:div w:id="431164795">
      <w:bodyDiv w:val="1"/>
      <w:marLeft w:val="0"/>
      <w:marRight w:val="0"/>
      <w:marTop w:val="0"/>
      <w:marBottom w:val="0"/>
      <w:divBdr>
        <w:top w:val="none" w:sz="0" w:space="0" w:color="auto"/>
        <w:left w:val="none" w:sz="0" w:space="0" w:color="auto"/>
        <w:bottom w:val="none" w:sz="0" w:space="0" w:color="auto"/>
        <w:right w:val="none" w:sz="0" w:space="0" w:color="auto"/>
      </w:divBdr>
    </w:div>
    <w:div w:id="431244762">
      <w:bodyDiv w:val="1"/>
      <w:marLeft w:val="0"/>
      <w:marRight w:val="0"/>
      <w:marTop w:val="0"/>
      <w:marBottom w:val="0"/>
      <w:divBdr>
        <w:top w:val="none" w:sz="0" w:space="0" w:color="auto"/>
        <w:left w:val="none" w:sz="0" w:space="0" w:color="auto"/>
        <w:bottom w:val="none" w:sz="0" w:space="0" w:color="auto"/>
        <w:right w:val="none" w:sz="0" w:space="0" w:color="auto"/>
      </w:divBdr>
    </w:div>
    <w:div w:id="440074674">
      <w:bodyDiv w:val="1"/>
      <w:marLeft w:val="0"/>
      <w:marRight w:val="0"/>
      <w:marTop w:val="0"/>
      <w:marBottom w:val="0"/>
      <w:divBdr>
        <w:top w:val="none" w:sz="0" w:space="0" w:color="auto"/>
        <w:left w:val="none" w:sz="0" w:space="0" w:color="auto"/>
        <w:bottom w:val="none" w:sz="0" w:space="0" w:color="auto"/>
        <w:right w:val="none" w:sz="0" w:space="0" w:color="auto"/>
      </w:divBdr>
    </w:div>
    <w:div w:id="449276452">
      <w:bodyDiv w:val="1"/>
      <w:marLeft w:val="0"/>
      <w:marRight w:val="0"/>
      <w:marTop w:val="0"/>
      <w:marBottom w:val="0"/>
      <w:divBdr>
        <w:top w:val="none" w:sz="0" w:space="0" w:color="auto"/>
        <w:left w:val="none" w:sz="0" w:space="0" w:color="auto"/>
        <w:bottom w:val="none" w:sz="0" w:space="0" w:color="auto"/>
        <w:right w:val="none" w:sz="0" w:space="0" w:color="auto"/>
      </w:divBdr>
    </w:div>
    <w:div w:id="480393589">
      <w:bodyDiv w:val="1"/>
      <w:marLeft w:val="0"/>
      <w:marRight w:val="0"/>
      <w:marTop w:val="0"/>
      <w:marBottom w:val="0"/>
      <w:divBdr>
        <w:top w:val="none" w:sz="0" w:space="0" w:color="auto"/>
        <w:left w:val="none" w:sz="0" w:space="0" w:color="auto"/>
        <w:bottom w:val="none" w:sz="0" w:space="0" w:color="auto"/>
        <w:right w:val="none" w:sz="0" w:space="0" w:color="auto"/>
      </w:divBdr>
    </w:div>
    <w:div w:id="484665436">
      <w:bodyDiv w:val="1"/>
      <w:marLeft w:val="0"/>
      <w:marRight w:val="0"/>
      <w:marTop w:val="0"/>
      <w:marBottom w:val="0"/>
      <w:divBdr>
        <w:top w:val="none" w:sz="0" w:space="0" w:color="auto"/>
        <w:left w:val="none" w:sz="0" w:space="0" w:color="auto"/>
        <w:bottom w:val="none" w:sz="0" w:space="0" w:color="auto"/>
        <w:right w:val="none" w:sz="0" w:space="0" w:color="auto"/>
      </w:divBdr>
    </w:div>
    <w:div w:id="485782146">
      <w:bodyDiv w:val="1"/>
      <w:marLeft w:val="0"/>
      <w:marRight w:val="0"/>
      <w:marTop w:val="0"/>
      <w:marBottom w:val="0"/>
      <w:divBdr>
        <w:top w:val="none" w:sz="0" w:space="0" w:color="auto"/>
        <w:left w:val="none" w:sz="0" w:space="0" w:color="auto"/>
        <w:bottom w:val="none" w:sz="0" w:space="0" w:color="auto"/>
        <w:right w:val="none" w:sz="0" w:space="0" w:color="auto"/>
      </w:divBdr>
    </w:div>
    <w:div w:id="708191091">
      <w:bodyDiv w:val="1"/>
      <w:marLeft w:val="0"/>
      <w:marRight w:val="0"/>
      <w:marTop w:val="0"/>
      <w:marBottom w:val="0"/>
      <w:divBdr>
        <w:top w:val="none" w:sz="0" w:space="0" w:color="auto"/>
        <w:left w:val="none" w:sz="0" w:space="0" w:color="auto"/>
        <w:bottom w:val="none" w:sz="0" w:space="0" w:color="auto"/>
        <w:right w:val="none" w:sz="0" w:space="0" w:color="auto"/>
      </w:divBdr>
    </w:div>
    <w:div w:id="709570562">
      <w:bodyDiv w:val="1"/>
      <w:marLeft w:val="0"/>
      <w:marRight w:val="0"/>
      <w:marTop w:val="0"/>
      <w:marBottom w:val="0"/>
      <w:divBdr>
        <w:top w:val="none" w:sz="0" w:space="0" w:color="auto"/>
        <w:left w:val="none" w:sz="0" w:space="0" w:color="auto"/>
        <w:bottom w:val="none" w:sz="0" w:space="0" w:color="auto"/>
        <w:right w:val="none" w:sz="0" w:space="0" w:color="auto"/>
      </w:divBdr>
    </w:div>
    <w:div w:id="750853573">
      <w:bodyDiv w:val="1"/>
      <w:marLeft w:val="0"/>
      <w:marRight w:val="0"/>
      <w:marTop w:val="0"/>
      <w:marBottom w:val="0"/>
      <w:divBdr>
        <w:top w:val="none" w:sz="0" w:space="0" w:color="auto"/>
        <w:left w:val="none" w:sz="0" w:space="0" w:color="auto"/>
        <w:bottom w:val="none" w:sz="0" w:space="0" w:color="auto"/>
        <w:right w:val="none" w:sz="0" w:space="0" w:color="auto"/>
      </w:divBdr>
    </w:div>
    <w:div w:id="789010224">
      <w:bodyDiv w:val="1"/>
      <w:marLeft w:val="0"/>
      <w:marRight w:val="0"/>
      <w:marTop w:val="0"/>
      <w:marBottom w:val="0"/>
      <w:divBdr>
        <w:top w:val="none" w:sz="0" w:space="0" w:color="auto"/>
        <w:left w:val="none" w:sz="0" w:space="0" w:color="auto"/>
        <w:bottom w:val="none" w:sz="0" w:space="0" w:color="auto"/>
        <w:right w:val="none" w:sz="0" w:space="0" w:color="auto"/>
      </w:divBdr>
    </w:div>
    <w:div w:id="790126935">
      <w:bodyDiv w:val="1"/>
      <w:marLeft w:val="0"/>
      <w:marRight w:val="0"/>
      <w:marTop w:val="0"/>
      <w:marBottom w:val="0"/>
      <w:divBdr>
        <w:top w:val="none" w:sz="0" w:space="0" w:color="auto"/>
        <w:left w:val="none" w:sz="0" w:space="0" w:color="auto"/>
        <w:bottom w:val="none" w:sz="0" w:space="0" w:color="auto"/>
        <w:right w:val="none" w:sz="0" w:space="0" w:color="auto"/>
      </w:divBdr>
    </w:div>
    <w:div w:id="798642607">
      <w:bodyDiv w:val="1"/>
      <w:marLeft w:val="0"/>
      <w:marRight w:val="0"/>
      <w:marTop w:val="0"/>
      <w:marBottom w:val="0"/>
      <w:divBdr>
        <w:top w:val="none" w:sz="0" w:space="0" w:color="auto"/>
        <w:left w:val="none" w:sz="0" w:space="0" w:color="auto"/>
        <w:bottom w:val="none" w:sz="0" w:space="0" w:color="auto"/>
        <w:right w:val="none" w:sz="0" w:space="0" w:color="auto"/>
      </w:divBdr>
    </w:div>
    <w:div w:id="808858460">
      <w:bodyDiv w:val="1"/>
      <w:marLeft w:val="0"/>
      <w:marRight w:val="0"/>
      <w:marTop w:val="0"/>
      <w:marBottom w:val="0"/>
      <w:divBdr>
        <w:top w:val="none" w:sz="0" w:space="0" w:color="auto"/>
        <w:left w:val="none" w:sz="0" w:space="0" w:color="auto"/>
        <w:bottom w:val="none" w:sz="0" w:space="0" w:color="auto"/>
        <w:right w:val="none" w:sz="0" w:space="0" w:color="auto"/>
      </w:divBdr>
    </w:div>
    <w:div w:id="931086125">
      <w:bodyDiv w:val="1"/>
      <w:marLeft w:val="0"/>
      <w:marRight w:val="0"/>
      <w:marTop w:val="0"/>
      <w:marBottom w:val="0"/>
      <w:divBdr>
        <w:top w:val="none" w:sz="0" w:space="0" w:color="auto"/>
        <w:left w:val="none" w:sz="0" w:space="0" w:color="auto"/>
        <w:bottom w:val="none" w:sz="0" w:space="0" w:color="auto"/>
        <w:right w:val="none" w:sz="0" w:space="0" w:color="auto"/>
      </w:divBdr>
    </w:div>
    <w:div w:id="950284014">
      <w:bodyDiv w:val="1"/>
      <w:marLeft w:val="0"/>
      <w:marRight w:val="0"/>
      <w:marTop w:val="0"/>
      <w:marBottom w:val="0"/>
      <w:divBdr>
        <w:top w:val="none" w:sz="0" w:space="0" w:color="auto"/>
        <w:left w:val="none" w:sz="0" w:space="0" w:color="auto"/>
        <w:bottom w:val="none" w:sz="0" w:space="0" w:color="auto"/>
        <w:right w:val="none" w:sz="0" w:space="0" w:color="auto"/>
      </w:divBdr>
    </w:div>
    <w:div w:id="979963068">
      <w:bodyDiv w:val="1"/>
      <w:marLeft w:val="0"/>
      <w:marRight w:val="0"/>
      <w:marTop w:val="0"/>
      <w:marBottom w:val="0"/>
      <w:divBdr>
        <w:top w:val="none" w:sz="0" w:space="0" w:color="auto"/>
        <w:left w:val="none" w:sz="0" w:space="0" w:color="auto"/>
        <w:bottom w:val="none" w:sz="0" w:space="0" w:color="auto"/>
        <w:right w:val="none" w:sz="0" w:space="0" w:color="auto"/>
      </w:divBdr>
    </w:div>
    <w:div w:id="995961220">
      <w:bodyDiv w:val="1"/>
      <w:marLeft w:val="0"/>
      <w:marRight w:val="0"/>
      <w:marTop w:val="0"/>
      <w:marBottom w:val="0"/>
      <w:divBdr>
        <w:top w:val="none" w:sz="0" w:space="0" w:color="auto"/>
        <w:left w:val="none" w:sz="0" w:space="0" w:color="auto"/>
        <w:bottom w:val="none" w:sz="0" w:space="0" w:color="auto"/>
        <w:right w:val="none" w:sz="0" w:space="0" w:color="auto"/>
      </w:divBdr>
    </w:div>
    <w:div w:id="1007445338">
      <w:bodyDiv w:val="1"/>
      <w:marLeft w:val="0"/>
      <w:marRight w:val="0"/>
      <w:marTop w:val="0"/>
      <w:marBottom w:val="0"/>
      <w:divBdr>
        <w:top w:val="none" w:sz="0" w:space="0" w:color="auto"/>
        <w:left w:val="none" w:sz="0" w:space="0" w:color="auto"/>
        <w:bottom w:val="none" w:sz="0" w:space="0" w:color="auto"/>
        <w:right w:val="none" w:sz="0" w:space="0" w:color="auto"/>
      </w:divBdr>
    </w:div>
    <w:div w:id="1016539139">
      <w:bodyDiv w:val="1"/>
      <w:marLeft w:val="0"/>
      <w:marRight w:val="0"/>
      <w:marTop w:val="0"/>
      <w:marBottom w:val="0"/>
      <w:divBdr>
        <w:top w:val="none" w:sz="0" w:space="0" w:color="auto"/>
        <w:left w:val="none" w:sz="0" w:space="0" w:color="auto"/>
        <w:bottom w:val="none" w:sz="0" w:space="0" w:color="auto"/>
        <w:right w:val="none" w:sz="0" w:space="0" w:color="auto"/>
      </w:divBdr>
    </w:div>
    <w:div w:id="1018889743">
      <w:bodyDiv w:val="1"/>
      <w:marLeft w:val="0"/>
      <w:marRight w:val="0"/>
      <w:marTop w:val="0"/>
      <w:marBottom w:val="0"/>
      <w:divBdr>
        <w:top w:val="none" w:sz="0" w:space="0" w:color="auto"/>
        <w:left w:val="none" w:sz="0" w:space="0" w:color="auto"/>
        <w:bottom w:val="none" w:sz="0" w:space="0" w:color="auto"/>
        <w:right w:val="none" w:sz="0" w:space="0" w:color="auto"/>
      </w:divBdr>
    </w:div>
    <w:div w:id="1067268102">
      <w:bodyDiv w:val="1"/>
      <w:marLeft w:val="0"/>
      <w:marRight w:val="0"/>
      <w:marTop w:val="0"/>
      <w:marBottom w:val="0"/>
      <w:divBdr>
        <w:top w:val="none" w:sz="0" w:space="0" w:color="auto"/>
        <w:left w:val="none" w:sz="0" w:space="0" w:color="auto"/>
        <w:bottom w:val="none" w:sz="0" w:space="0" w:color="auto"/>
        <w:right w:val="none" w:sz="0" w:space="0" w:color="auto"/>
      </w:divBdr>
    </w:div>
    <w:div w:id="1114714487">
      <w:bodyDiv w:val="1"/>
      <w:marLeft w:val="0"/>
      <w:marRight w:val="0"/>
      <w:marTop w:val="0"/>
      <w:marBottom w:val="0"/>
      <w:divBdr>
        <w:top w:val="none" w:sz="0" w:space="0" w:color="auto"/>
        <w:left w:val="none" w:sz="0" w:space="0" w:color="auto"/>
        <w:bottom w:val="none" w:sz="0" w:space="0" w:color="auto"/>
        <w:right w:val="none" w:sz="0" w:space="0" w:color="auto"/>
      </w:divBdr>
    </w:div>
    <w:div w:id="1125082999">
      <w:bodyDiv w:val="1"/>
      <w:marLeft w:val="0"/>
      <w:marRight w:val="0"/>
      <w:marTop w:val="0"/>
      <w:marBottom w:val="0"/>
      <w:divBdr>
        <w:top w:val="none" w:sz="0" w:space="0" w:color="auto"/>
        <w:left w:val="none" w:sz="0" w:space="0" w:color="auto"/>
        <w:bottom w:val="none" w:sz="0" w:space="0" w:color="auto"/>
        <w:right w:val="none" w:sz="0" w:space="0" w:color="auto"/>
      </w:divBdr>
    </w:div>
    <w:div w:id="1145393308">
      <w:bodyDiv w:val="1"/>
      <w:marLeft w:val="0"/>
      <w:marRight w:val="0"/>
      <w:marTop w:val="0"/>
      <w:marBottom w:val="0"/>
      <w:divBdr>
        <w:top w:val="none" w:sz="0" w:space="0" w:color="auto"/>
        <w:left w:val="none" w:sz="0" w:space="0" w:color="auto"/>
        <w:bottom w:val="none" w:sz="0" w:space="0" w:color="auto"/>
        <w:right w:val="none" w:sz="0" w:space="0" w:color="auto"/>
      </w:divBdr>
    </w:div>
    <w:div w:id="1152403627">
      <w:bodyDiv w:val="1"/>
      <w:marLeft w:val="0"/>
      <w:marRight w:val="0"/>
      <w:marTop w:val="0"/>
      <w:marBottom w:val="0"/>
      <w:divBdr>
        <w:top w:val="none" w:sz="0" w:space="0" w:color="auto"/>
        <w:left w:val="none" w:sz="0" w:space="0" w:color="auto"/>
        <w:bottom w:val="none" w:sz="0" w:space="0" w:color="auto"/>
        <w:right w:val="none" w:sz="0" w:space="0" w:color="auto"/>
      </w:divBdr>
    </w:div>
    <w:div w:id="1160577281">
      <w:bodyDiv w:val="1"/>
      <w:marLeft w:val="0"/>
      <w:marRight w:val="0"/>
      <w:marTop w:val="0"/>
      <w:marBottom w:val="0"/>
      <w:divBdr>
        <w:top w:val="none" w:sz="0" w:space="0" w:color="auto"/>
        <w:left w:val="none" w:sz="0" w:space="0" w:color="auto"/>
        <w:bottom w:val="none" w:sz="0" w:space="0" w:color="auto"/>
        <w:right w:val="none" w:sz="0" w:space="0" w:color="auto"/>
      </w:divBdr>
    </w:div>
    <w:div w:id="1163854999">
      <w:bodyDiv w:val="1"/>
      <w:marLeft w:val="0"/>
      <w:marRight w:val="0"/>
      <w:marTop w:val="0"/>
      <w:marBottom w:val="0"/>
      <w:divBdr>
        <w:top w:val="none" w:sz="0" w:space="0" w:color="auto"/>
        <w:left w:val="none" w:sz="0" w:space="0" w:color="auto"/>
        <w:bottom w:val="none" w:sz="0" w:space="0" w:color="auto"/>
        <w:right w:val="none" w:sz="0" w:space="0" w:color="auto"/>
      </w:divBdr>
    </w:div>
    <w:div w:id="1180196141">
      <w:bodyDiv w:val="1"/>
      <w:marLeft w:val="0"/>
      <w:marRight w:val="0"/>
      <w:marTop w:val="0"/>
      <w:marBottom w:val="0"/>
      <w:divBdr>
        <w:top w:val="none" w:sz="0" w:space="0" w:color="auto"/>
        <w:left w:val="none" w:sz="0" w:space="0" w:color="auto"/>
        <w:bottom w:val="none" w:sz="0" w:space="0" w:color="auto"/>
        <w:right w:val="none" w:sz="0" w:space="0" w:color="auto"/>
      </w:divBdr>
    </w:div>
    <w:div w:id="1188757854">
      <w:bodyDiv w:val="1"/>
      <w:marLeft w:val="0"/>
      <w:marRight w:val="0"/>
      <w:marTop w:val="0"/>
      <w:marBottom w:val="0"/>
      <w:divBdr>
        <w:top w:val="none" w:sz="0" w:space="0" w:color="auto"/>
        <w:left w:val="none" w:sz="0" w:space="0" w:color="auto"/>
        <w:bottom w:val="none" w:sz="0" w:space="0" w:color="auto"/>
        <w:right w:val="none" w:sz="0" w:space="0" w:color="auto"/>
      </w:divBdr>
    </w:div>
    <w:div w:id="1205171807">
      <w:bodyDiv w:val="1"/>
      <w:marLeft w:val="0"/>
      <w:marRight w:val="0"/>
      <w:marTop w:val="0"/>
      <w:marBottom w:val="0"/>
      <w:divBdr>
        <w:top w:val="none" w:sz="0" w:space="0" w:color="auto"/>
        <w:left w:val="none" w:sz="0" w:space="0" w:color="auto"/>
        <w:bottom w:val="none" w:sz="0" w:space="0" w:color="auto"/>
        <w:right w:val="none" w:sz="0" w:space="0" w:color="auto"/>
      </w:divBdr>
    </w:div>
    <w:div w:id="1216431291">
      <w:bodyDiv w:val="1"/>
      <w:marLeft w:val="0"/>
      <w:marRight w:val="0"/>
      <w:marTop w:val="0"/>
      <w:marBottom w:val="0"/>
      <w:divBdr>
        <w:top w:val="none" w:sz="0" w:space="0" w:color="auto"/>
        <w:left w:val="none" w:sz="0" w:space="0" w:color="auto"/>
        <w:bottom w:val="none" w:sz="0" w:space="0" w:color="auto"/>
        <w:right w:val="none" w:sz="0" w:space="0" w:color="auto"/>
      </w:divBdr>
    </w:div>
    <w:div w:id="1227498611">
      <w:bodyDiv w:val="1"/>
      <w:marLeft w:val="0"/>
      <w:marRight w:val="0"/>
      <w:marTop w:val="0"/>
      <w:marBottom w:val="0"/>
      <w:divBdr>
        <w:top w:val="none" w:sz="0" w:space="0" w:color="auto"/>
        <w:left w:val="none" w:sz="0" w:space="0" w:color="auto"/>
        <w:bottom w:val="none" w:sz="0" w:space="0" w:color="auto"/>
        <w:right w:val="none" w:sz="0" w:space="0" w:color="auto"/>
      </w:divBdr>
    </w:div>
    <w:div w:id="1242711585">
      <w:bodyDiv w:val="1"/>
      <w:marLeft w:val="0"/>
      <w:marRight w:val="0"/>
      <w:marTop w:val="0"/>
      <w:marBottom w:val="0"/>
      <w:divBdr>
        <w:top w:val="none" w:sz="0" w:space="0" w:color="auto"/>
        <w:left w:val="none" w:sz="0" w:space="0" w:color="auto"/>
        <w:bottom w:val="none" w:sz="0" w:space="0" w:color="auto"/>
        <w:right w:val="none" w:sz="0" w:space="0" w:color="auto"/>
      </w:divBdr>
    </w:div>
    <w:div w:id="1291520570">
      <w:bodyDiv w:val="1"/>
      <w:marLeft w:val="0"/>
      <w:marRight w:val="0"/>
      <w:marTop w:val="0"/>
      <w:marBottom w:val="0"/>
      <w:divBdr>
        <w:top w:val="none" w:sz="0" w:space="0" w:color="auto"/>
        <w:left w:val="none" w:sz="0" w:space="0" w:color="auto"/>
        <w:bottom w:val="none" w:sz="0" w:space="0" w:color="auto"/>
        <w:right w:val="none" w:sz="0" w:space="0" w:color="auto"/>
      </w:divBdr>
    </w:div>
    <w:div w:id="1307272275">
      <w:bodyDiv w:val="1"/>
      <w:marLeft w:val="0"/>
      <w:marRight w:val="0"/>
      <w:marTop w:val="0"/>
      <w:marBottom w:val="0"/>
      <w:divBdr>
        <w:top w:val="none" w:sz="0" w:space="0" w:color="auto"/>
        <w:left w:val="none" w:sz="0" w:space="0" w:color="auto"/>
        <w:bottom w:val="none" w:sz="0" w:space="0" w:color="auto"/>
        <w:right w:val="none" w:sz="0" w:space="0" w:color="auto"/>
      </w:divBdr>
    </w:div>
    <w:div w:id="1308707891">
      <w:bodyDiv w:val="1"/>
      <w:marLeft w:val="0"/>
      <w:marRight w:val="0"/>
      <w:marTop w:val="0"/>
      <w:marBottom w:val="0"/>
      <w:divBdr>
        <w:top w:val="none" w:sz="0" w:space="0" w:color="auto"/>
        <w:left w:val="none" w:sz="0" w:space="0" w:color="auto"/>
        <w:bottom w:val="none" w:sz="0" w:space="0" w:color="auto"/>
        <w:right w:val="none" w:sz="0" w:space="0" w:color="auto"/>
      </w:divBdr>
    </w:div>
    <w:div w:id="1329090372">
      <w:bodyDiv w:val="1"/>
      <w:marLeft w:val="0"/>
      <w:marRight w:val="0"/>
      <w:marTop w:val="0"/>
      <w:marBottom w:val="0"/>
      <w:divBdr>
        <w:top w:val="none" w:sz="0" w:space="0" w:color="auto"/>
        <w:left w:val="none" w:sz="0" w:space="0" w:color="auto"/>
        <w:bottom w:val="none" w:sz="0" w:space="0" w:color="auto"/>
        <w:right w:val="none" w:sz="0" w:space="0" w:color="auto"/>
      </w:divBdr>
    </w:div>
    <w:div w:id="1342049241">
      <w:bodyDiv w:val="1"/>
      <w:marLeft w:val="0"/>
      <w:marRight w:val="0"/>
      <w:marTop w:val="0"/>
      <w:marBottom w:val="0"/>
      <w:divBdr>
        <w:top w:val="none" w:sz="0" w:space="0" w:color="auto"/>
        <w:left w:val="none" w:sz="0" w:space="0" w:color="auto"/>
        <w:bottom w:val="none" w:sz="0" w:space="0" w:color="auto"/>
        <w:right w:val="none" w:sz="0" w:space="0" w:color="auto"/>
      </w:divBdr>
    </w:div>
    <w:div w:id="1350525734">
      <w:bodyDiv w:val="1"/>
      <w:marLeft w:val="0"/>
      <w:marRight w:val="0"/>
      <w:marTop w:val="0"/>
      <w:marBottom w:val="0"/>
      <w:divBdr>
        <w:top w:val="none" w:sz="0" w:space="0" w:color="auto"/>
        <w:left w:val="none" w:sz="0" w:space="0" w:color="auto"/>
        <w:bottom w:val="none" w:sz="0" w:space="0" w:color="auto"/>
        <w:right w:val="none" w:sz="0" w:space="0" w:color="auto"/>
      </w:divBdr>
    </w:div>
    <w:div w:id="1400443391">
      <w:bodyDiv w:val="1"/>
      <w:marLeft w:val="0"/>
      <w:marRight w:val="0"/>
      <w:marTop w:val="0"/>
      <w:marBottom w:val="0"/>
      <w:divBdr>
        <w:top w:val="none" w:sz="0" w:space="0" w:color="auto"/>
        <w:left w:val="none" w:sz="0" w:space="0" w:color="auto"/>
        <w:bottom w:val="none" w:sz="0" w:space="0" w:color="auto"/>
        <w:right w:val="none" w:sz="0" w:space="0" w:color="auto"/>
      </w:divBdr>
    </w:div>
    <w:div w:id="1415663857">
      <w:bodyDiv w:val="1"/>
      <w:marLeft w:val="0"/>
      <w:marRight w:val="0"/>
      <w:marTop w:val="0"/>
      <w:marBottom w:val="0"/>
      <w:divBdr>
        <w:top w:val="none" w:sz="0" w:space="0" w:color="auto"/>
        <w:left w:val="none" w:sz="0" w:space="0" w:color="auto"/>
        <w:bottom w:val="none" w:sz="0" w:space="0" w:color="auto"/>
        <w:right w:val="none" w:sz="0" w:space="0" w:color="auto"/>
      </w:divBdr>
    </w:div>
    <w:div w:id="1435904166">
      <w:bodyDiv w:val="1"/>
      <w:marLeft w:val="0"/>
      <w:marRight w:val="0"/>
      <w:marTop w:val="0"/>
      <w:marBottom w:val="0"/>
      <w:divBdr>
        <w:top w:val="none" w:sz="0" w:space="0" w:color="auto"/>
        <w:left w:val="none" w:sz="0" w:space="0" w:color="auto"/>
        <w:bottom w:val="none" w:sz="0" w:space="0" w:color="auto"/>
        <w:right w:val="none" w:sz="0" w:space="0" w:color="auto"/>
      </w:divBdr>
    </w:div>
    <w:div w:id="1441100273">
      <w:bodyDiv w:val="1"/>
      <w:marLeft w:val="0"/>
      <w:marRight w:val="0"/>
      <w:marTop w:val="0"/>
      <w:marBottom w:val="0"/>
      <w:divBdr>
        <w:top w:val="none" w:sz="0" w:space="0" w:color="auto"/>
        <w:left w:val="none" w:sz="0" w:space="0" w:color="auto"/>
        <w:bottom w:val="none" w:sz="0" w:space="0" w:color="auto"/>
        <w:right w:val="none" w:sz="0" w:space="0" w:color="auto"/>
      </w:divBdr>
    </w:div>
    <w:div w:id="1458333253">
      <w:bodyDiv w:val="1"/>
      <w:marLeft w:val="0"/>
      <w:marRight w:val="0"/>
      <w:marTop w:val="0"/>
      <w:marBottom w:val="0"/>
      <w:divBdr>
        <w:top w:val="none" w:sz="0" w:space="0" w:color="auto"/>
        <w:left w:val="none" w:sz="0" w:space="0" w:color="auto"/>
        <w:bottom w:val="none" w:sz="0" w:space="0" w:color="auto"/>
        <w:right w:val="none" w:sz="0" w:space="0" w:color="auto"/>
      </w:divBdr>
    </w:div>
    <w:div w:id="1498693847">
      <w:bodyDiv w:val="1"/>
      <w:marLeft w:val="0"/>
      <w:marRight w:val="0"/>
      <w:marTop w:val="0"/>
      <w:marBottom w:val="0"/>
      <w:divBdr>
        <w:top w:val="none" w:sz="0" w:space="0" w:color="auto"/>
        <w:left w:val="none" w:sz="0" w:space="0" w:color="auto"/>
        <w:bottom w:val="none" w:sz="0" w:space="0" w:color="auto"/>
        <w:right w:val="none" w:sz="0" w:space="0" w:color="auto"/>
      </w:divBdr>
    </w:div>
    <w:div w:id="1530529095">
      <w:bodyDiv w:val="1"/>
      <w:marLeft w:val="0"/>
      <w:marRight w:val="0"/>
      <w:marTop w:val="0"/>
      <w:marBottom w:val="0"/>
      <w:divBdr>
        <w:top w:val="none" w:sz="0" w:space="0" w:color="auto"/>
        <w:left w:val="none" w:sz="0" w:space="0" w:color="auto"/>
        <w:bottom w:val="none" w:sz="0" w:space="0" w:color="auto"/>
        <w:right w:val="none" w:sz="0" w:space="0" w:color="auto"/>
      </w:divBdr>
    </w:div>
    <w:div w:id="1546869215">
      <w:bodyDiv w:val="1"/>
      <w:marLeft w:val="0"/>
      <w:marRight w:val="0"/>
      <w:marTop w:val="0"/>
      <w:marBottom w:val="0"/>
      <w:divBdr>
        <w:top w:val="none" w:sz="0" w:space="0" w:color="auto"/>
        <w:left w:val="none" w:sz="0" w:space="0" w:color="auto"/>
        <w:bottom w:val="none" w:sz="0" w:space="0" w:color="auto"/>
        <w:right w:val="none" w:sz="0" w:space="0" w:color="auto"/>
      </w:divBdr>
    </w:div>
    <w:div w:id="1576936697">
      <w:bodyDiv w:val="1"/>
      <w:marLeft w:val="0"/>
      <w:marRight w:val="0"/>
      <w:marTop w:val="0"/>
      <w:marBottom w:val="0"/>
      <w:divBdr>
        <w:top w:val="none" w:sz="0" w:space="0" w:color="auto"/>
        <w:left w:val="none" w:sz="0" w:space="0" w:color="auto"/>
        <w:bottom w:val="none" w:sz="0" w:space="0" w:color="auto"/>
        <w:right w:val="none" w:sz="0" w:space="0" w:color="auto"/>
      </w:divBdr>
    </w:div>
    <w:div w:id="1610163975">
      <w:bodyDiv w:val="1"/>
      <w:marLeft w:val="0"/>
      <w:marRight w:val="0"/>
      <w:marTop w:val="0"/>
      <w:marBottom w:val="0"/>
      <w:divBdr>
        <w:top w:val="none" w:sz="0" w:space="0" w:color="auto"/>
        <w:left w:val="none" w:sz="0" w:space="0" w:color="auto"/>
        <w:bottom w:val="none" w:sz="0" w:space="0" w:color="auto"/>
        <w:right w:val="none" w:sz="0" w:space="0" w:color="auto"/>
      </w:divBdr>
    </w:div>
    <w:div w:id="1673290633">
      <w:bodyDiv w:val="1"/>
      <w:marLeft w:val="0"/>
      <w:marRight w:val="0"/>
      <w:marTop w:val="0"/>
      <w:marBottom w:val="0"/>
      <w:divBdr>
        <w:top w:val="none" w:sz="0" w:space="0" w:color="auto"/>
        <w:left w:val="none" w:sz="0" w:space="0" w:color="auto"/>
        <w:bottom w:val="none" w:sz="0" w:space="0" w:color="auto"/>
        <w:right w:val="none" w:sz="0" w:space="0" w:color="auto"/>
      </w:divBdr>
    </w:div>
    <w:div w:id="1674066767">
      <w:bodyDiv w:val="1"/>
      <w:marLeft w:val="0"/>
      <w:marRight w:val="0"/>
      <w:marTop w:val="0"/>
      <w:marBottom w:val="0"/>
      <w:divBdr>
        <w:top w:val="none" w:sz="0" w:space="0" w:color="auto"/>
        <w:left w:val="none" w:sz="0" w:space="0" w:color="auto"/>
        <w:bottom w:val="none" w:sz="0" w:space="0" w:color="auto"/>
        <w:right w:val="none" w:sz="0" w:space="0" w:color="auto"/>
      </w:divBdr>
    </w:div>
    <w:div w:id="1674600572">
      <w:bodyDiv w:val="1"/>
      <w:marLeft w:val="0"/>
      <w:marRight w:val="0"/>
      <w:marTop w:val="0"/>
      <w:marBottom w:val="0"/>
      <w:divBdr>
        <w:top w:val="none" w:sz="0" w:space="0" w:color="auto"/>
        <w:left w:val="none" w:sz="0" w:space="0" w:color="auto"/>
        <w:bottom w:val="none" w:sz="0" w:space="0" w:color="auto"/>
        <w:right w:val="none" w:sz="0" w:space="0" w:color="auto"/>
      </w:divBdr>
    </w:div>
    <w:div w:id="1682514696">
      <w:bodyDiv w:val="1"/>
      <w:marLeft w:val="0"/>
      <w:marRight w:val="0"/>
      <w:marTop w:val="0"/>
      <w:marBottom w:val="0"/>
      <w:divBdr>
        <w:top w:val="none" w:sz="0" w:space="0" w:color="auto"/>
        <w:left w:val="none" w:sz="0" w:space="0" w:color="auto"/>
        <w:bottom w:val="none" w:sz="0" w:space="0" w:color="auto"/>
        <w:right w:val="none" w:sz="0" w:space="0" w:color="auto"/>
      </w:divBdr>
    </w:div>
    <w:div w:id="1709717113">
      <w:bodyDiv w:val="1"/>
      <w:marLeft w:val="0"/>
      <w:marRight w:val="0"/>
      <w:marTop w:val="0"/>
      <w:marBottom w:val="0"/>
      <w:divBdr>
        <w:top w:val="none" w:sz="0" w:space="0" w:color="auto"/>
        <w:left w:val="none" w:sz="0" w:space="0" w:color="auto"/>
        <w:bottom w:val="none" w:sz="0" w:space="0" w:color="auto"/>
        <w:right w:val="none" w:sz="0" w:space="0" w:color="auto"/>
      </w:divBdr>
    </w:div>
    <w:div w:id="1716156203">
      <w:bodyDiv w:val="1"/>
      <w:marLeft w:val="0"/>
      <w:marRight w:val="0"/>
      <w:marTop w:val="0"/>
      <w:marBottom w:val="0"/>
      <w:divBdr>
        <w:top w:val="none" w:sz="0" w:space="0" w:color="auto"/>
        <w:left w:val="none" w:sz="0" w:space="0" w:color="auto"/>
        <w:bottom w:val="none" w:sz="0" w:space="0" w:color="auto"/>
        <w:right w:val="none" w:sz="0" w:space="0" w:color="auto"/>
      </w:divBdr>
    </w:div>
    <w:div w:id="1719474342">
      <w:bodyDiv w:val="1"/>
      <w:marLeft w:val="0"/>
      <w:marRight w:val="0"/>
      <w:marTop w:val="0"/>
      <w:marBottom w:val="0"/>
      <w:divBdr>
        <w:top w:val="none" w:sz="0" w:space="0" w:color="auto"/>
        <w:left w:val="none" w:sz="0" w:space="0" w:color="auto"/>
        <w:bottom w:val="none" w:sz="0" w:space="0" w:color="auto"/>
        <w:right w:val="none" w:sz="0" w:space="0" w:color="auto"/>
      </w:divBdr>
    </w:div>
    <w:div w:id="1739942112">
      <w:bodyDiv w:val="1"/>
      <w:marLeft w:val="0"/>
      <w:marRight w:val="0"/>
      <w:marTop w:val="0"/>
      <w:marBottom w:val="0"/>
      <w:divBdr>
        <w:top w:val="none" w:sz="0" w:space="0" w:color="auto"/>
        <w:left w:val="none" w:sz="0" w:space="0" w:color="auto"/>
        <w:bottom w:val="none" w:sz="0" w:space="0" w:color="auto"/>
        <w:right w:val="none" w:sz="0" w:space="0" w:color="auto"/>
      </w:divBdr>
    </w:div>
    <w:div w:id="1751192779">
      <w:bodyDiv w:val="1"/>
      <w:marLeft w:val="0"/>
      <w:marRight w:val="0"/>
      <w:marTop w:val="0"/>
      <w:marBottom w:val="0"/>
      <w:divBdr>
        <w:top w:val="none" w:sz="0" w:space="0" w:color="auto"/>
        <w:left w:val="none" w:sz="0" w:space="0" w:color="auto"/>
        <w:bottom w:val="none" w:sz="0" w:space="0" w:color="auto"/>
        <w:right w:val="none" w:sz="0" w:space="0" w:color="auto"/>
      </w:divBdr>
    </w:div>
    <w:div w:id="1757432382">
      <w:bodyDiv w:val="1"/>
      <w:marLeft w:val="0"/>
      <w:marRight w:val="0"/>
      <w:marTop w:val="0"/>
      <w:marBottom w:val="0"/>
      <w:divBdr>
        <w:top w:val="none" w:sz="0" w:space="0" w:color="auto"/>
        <w:left w:val="none" w:sz="0" w:space="0" w:color="auto"/>
        <w:bottom w:val="none" w:sz="0" w:space="0" w:color="auto"/>
        <w:right w:val="none" w:sz="0" w:space="0" w:color="auto"/>
      </w:divBdr>
    </w:div>
    <w:div w:id="1784497687">
      <w:bodyDiv w:val="1"/>
      <w:marLeft w:val="0"/>
      <w:marRight w:val="0"/>
      <w:marTop w:val="0"/>
      <w:marBottom w:val="0"/>
      <w:divBdr>
        <w:top w:val="none" w:sz="0" w:space="0" w:color="auto"/>
        <w:left w:val="none" w:sz="0" w:space="0" w:color="auto"/>
        <w:bottom w:val="none" w:sz="0" w:space="0" w:color="auto"/>
        <w:right w:val="none" w:sz="0" w:space="0" w:color="auto"/>
      </w:divBdr>
    </w:div>
    <w:div w:id="1827472666">
      <w:bodyDiv w:val="1"/>
      <w:marLeft w:val="0"/>
      <w:marRight w:val="0"/>
      <w:marTop w:val="0"/>
      <w:marBottom w:val="0"/>
      <w:divBdr>
        <w:top w:val="none" w:sz="0" w:space="0" w:color="auto"/>
        <w:left w:val="none" w:sz="0" w:space="0" w:color="auto"/>
        <w:bottom w:val="none" w:sz="0" w:space="0" w:color="auto"/>
        <w:right w:val="none" w:sz="0" w:space="0" w:color="auto"/>
      </w:divBdr>
    </w:div>
    <w:div w:id="1841895649">
      <w:bodyDiv w:val="1"/>
      <w:marLeft w:val="0"/>
      <w:marRight w:val="0"/>
      <w:marTop w:val="0"/>
      <w:marBottom w:val="0"/>
      <w:divBdr>
        <w:top w:val="none" w:sz="0" w:space="0" w:color="auto"/>
        <w:left w:val="none" w:sz="0" w:space="0" w:color="auto"/>
        <w:bottom w:val="none" w:sz="0" w:space="0" w:color="auto"/>
        <w:right w:val="none" w:sz="0" w:space="0" w:color="auto"/>
      </w:divBdr>
    </w:div>
    <w:div w:id="1848475134">
      <w:bodyDiv w:val="1"/>
      <w:marLeft w:val="0"/>
      <w:marRight w:val="0"/>
      <w:marTop w:val="0"/>
      <w:marBottom w:val="0"/>
      <w:divBdr>
        <w:top w:val="none" w:sz="0" w:space="0" w:color="auto"/>
        <w:left w:val="none" w:sz="0" w:space="0" w:color="auto"/>
        <w:bottom w:val="none" w:sz="0" w:space="0" w:color="auto"/>
        <w:right w:val="none" w:sz="0" w:space="0" w:color="auto"/>
      </w:divBdr>
    </w:div>
    <w:div w:id="1868328300">
      <w:bodyDiv w:val="1"/>
      <w:marLeft w:val="0"/>
      <w:marRight w:val="0"/>
      <w:marTop w:val="0"/>
      <w:marBottom w:val="0"/>
      <w:divBdr>
        <w:top w:val="none" w:sz="0" w:space="0" w:color="auto"/>
        <w:left w:val="none" w:sz="0" w:space="0" w:color="auto"/>
        <w:bottom w:val="none" w:sz="0" w:space="0" w:color="auto"/>
        <w:right w:val="none" w:sz="0" w:space="0" w:color="auto"/>
      </w:divBdr>
    </w:div>
    <w:div w:id="1871530562">
      <w:bodyDiv w:val="1"/>
      <w:marLeft w:val="0"/>
      <w:marRight w:val="0"/>
      <w:marTop w:val="0"/>
      <w:marBottom w:val="0"/>
      <w:divBdr>
        <w:top w:val="none" w:sz="0" w:space="0" w:color="auto"/>
        <w:left w:val="none" w:sz="0" w:space="0" w:color="auto"/>
        <w:bottom w:val="none" w:sz="0" w:space="0" w:color="auto"/>
        <w:right w:val="none" w:sz="0" w:space="0" w:color="auto"/>
      </w:divBdr>
    </w:div>
    <w:div w:id="1919752663">
      <w:bodyDiv w:val="1"/>
      <w:marLeft w:val="0"/>
      <w:marRight w:val="0"/>
      <w:marTop w:val="0"/>
      <w:marBottom w:val="0"/>
      <w:divBdr>
        <w:top w:val="none" w:sz="0" w:space="0" w:color="auto"/>
        <w:left w:val="none" w:sz="0" w:space="0" w:color="auto"/>
        <w:bottom w:val="none" w:sz="0" w:space="0" w:color="auto"/>
        <w:right w:val="none" w:sz="0" w:space="0" w:color="auto"/>
      </w:divBdr>
    </w:div>
    <w:div w:id="1935045685">
      <w:bodyDiv w:val="1"/>
      <w:marLeft w:val="0"/>
      <w:marRight w:val="0"/>
      <w:marTop w:val="0"/>
      <w:marBottom w:val="0"/>
      <w:divBdr>
        <w:top w:val="none" w:sz="0" w:space="0" w:color="auto"/>
        <w:left w:val="none" w:sz="0" w:space="0" w:color="auto"/>
        <w:bottom w:val="none" w:sz="0" w:space="0" w:color="auto"/>
        <w:right w:val="none" w:sz="0" w:space="0" w:color="auto"/>
      </w:divBdr>
    </w:div>
    <w:div w:id="1938753829">
      <w:bodyDiv w:val="1"/>
      <w:marLeft w:val="0"/>
      <w:marRight w:val="0"/>
      <w:marTop w:val="0"/>
      <w:marBottom w:val="0"/>
      <w:divBdr>
        <w:top w:val="none" w:sz="0" w:space="0" w:color="auto"/>
        <w:left w:val="none" w:sz="0" w:space="0" w:color="auto"/>
        <w:bottom w:val="none" w:sz="0" w:space="0" w:color="auto"/>
        <w:right w:val="none" w:sz="0" w:space="0" w:color="auto"/>
      </w:divBdr>
    </w:div>
    <w:div w:id="2004778006">
      <w:bodyDiv w:val="1"/>
      <w:marLeft w:val="0"/>
      <w:marRight w:val="0"/>
      <w:marTop w:val="0"/>
      <w:marBottom w:val="0"/>
      <w:divBdr>
        <w:top w:val="none" w:sz="0" w:space="0" w:color="auto"/>
        <w:left w:val="none" w:sz="0" w:space="0" w:color="auto"/>
        <w:bottom w:val="none" w:sz="0" w:space="0" w:color="auto"/>
        <w:right w:val="none" w:sz="0" w:space="0" w:color="auto"/>
      </w:divBdr>
    </w:div>
    <w:div w:id="2040617292">
      <w:bodyDiv w:val="1"/>
      <w:marLeft w:val="0"/>
      <w:marRight w:val="0"/>
      <w:marTop w:val="0"/>
      <w:marBottom w:val="0"/>
      <w:divBdr>
        <w:top w:val="none" w:sz="0" w:space="0" w:color="auto"/>
        <w:left w:val="none" w:sz="0" w:space="0" w:color="auto"/>
        <w:bottom w:val="none" w:sz="0" w:space="0" w:color="auto"/>
        <w:right w:val="none" w:sz="0" w:space="0" w:color="auto"/>
      </w:divBdr>
    </w:div>
    <w:div w:id="2051223518">
      <w:bodyDiv w:val="1"/>
      <w:marLeft w:val="0"/>
      <w:marRight w:val="0"/>
      <w:marTop w:val="0"/>
      <w:marBottom w:val="0"/>
      <w:divBdr>
        <w:top w:val="none" w:sz="0" w:space="0" w:color="auto"/>
        <w:left w:val="none" w:sz="0" w:space="0" w:color="auto"/>
        <w:bottom w:val="none" w:sz="0" w:space="0" w:color="auto"/>
        <w:right w:val="none" w:sz="0" w:space="0" w:color="auto"/>
      </w:divBdr>
    </w:div>
    <w:div w:id="2065981534">
      <w:bodyDiv w:val="1"/>
      <w:marLeft w:val="0"/>
      <w:marRight w:val="0"/>
      <w:marTop w:val="0"/>
      <w:marBottom w:val="0"/>
      <w:divBdr>
        <w:top w:val="none" w:sz="0" w:space="0" w:color="auto"/>
        <w:left w:val="none" w:sz="0" w:space="0" w:color="auto"/>
        <w:bottom w:val="none" w:sz="0" w:space="0" w:color="auto"/>
        <w:right w:val="none" w:sz="0" w:space="0" w:color="auto"/>
      </w:divBdr>
    </w:div>
    <w:div w:id="2115394175">
      <w:bodyDiv w:val="1"/>
      <w:marLeft w:val="0"/>
      <w:marRight w:val="0"/>
      <w:marTop w:val="0"/>
      <w:marBottom w:val="0"/>
      <w:divBdr>
        <w:top w:val="none" w:sz="0" w:space="0" w:color="auto"/>
        <w:left w:val="none" w:sz="0" w:space="0" w:color="auto"/>
        <w:bottom w:val="none" w:sz="0" w:space="0" w:color="auto"/>
        <w:right w:val="none" w:sz="0" w:space="0" w:color="auto"/>
      </w:divBdr>
    </w:div>
    <w:div w:id="2132165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chart" Target="charts/chart4.xml"/><Relationship Id="rId63" Type="http://schemas.openxmlformats.org/officeDocument/2006/relationships/chart" Target="charts/chart9.xml"/><Relationship Id="rId68" Type="http://schemas.openxmlformats.org/officeDocument/2006/relationships/chart" Target="charts/chart10.xml"/><Relationship Id="rId84" Type="http://schemas.openxmlformats.org/officeDocument/2006/relationships/chart" Target="charts/chart16.xml"/><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5.png"/><Relationship Id="rId58" Type="http://schemas.microsoft.com/office/2014/relationships/chartEx" Target="charts/chartEx3.xml"/><Relationship Id="rId74" Type="http://schemas.openxmlformats.org/officeDocument/2006/relationships/image" Target="media/image47.png"/><Relationship Id="rId79" Type="http://schemas.openxmlformats.org/officeDocument/2006/relationships/image" Target="media/image50.png"/><Relationship Id="rId5" Type="http://schemas.openxmlformats.org/officeDocument/2006/relationships/customXml" Target="../customXml/item5.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2.png"/><Relationship Id="rId56" Type="http://schemas.openxmlformats.org/officeDocument/2006/relationships/image" Target="media/image37.png"/><Relationship Id="rId64" Type="http://schemas.openxmlformats.org/officeDocument/2006/relationships/image" Target="media/image41.png"/><Relationship Id="rId69" Type="http://schemas.openxmlformats.org/officeDocument/2006/relationships/image" Target="media/image44.png"/><Relationship Id="rId77" Type="http://schemas.openxmlformats.org/officeDocument/2006/relationships/chart" Target="charts/chart14.xml"/><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image" Target="media/image46.png"/><Relationship Id="rId80" Type="http://schemas.openxmlformats.org/officeDocument/2006/relationships/chart" Target="charts/chart15.xml"/><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chart" Target="charts/chart3.xml"/><Relationship Id="rId59" Type="http://schemas.openxmlformats.org/officeDocument/2006/relationships/image" Target="media/image38.png"/><Relationship Id="rId67" Type="http://schemas.openxmlformats.org/officeDocument/2006/relationships/image" Target="media/image43.png"/><Relationship Id="rId20" Type="http://schemas.openxmlformats.org/officeDocument/2006/relationships/image" Target="media/image9.png"/><Relationship Id="rId41" Type="http://schemas.microsoft.com/office/2014/relationships/chartEx" Target="charts/chartEx1.xml"/><Relationship Id="rId54" Type="http://schemas.openxmlformats.org/officeDocument/2006/relationships/chart" Target="charts/chart6.xml"/><Relationship Id="rId62" Type="http://schemas.openxmlformats.org/officeDocument/2006/relationships/image" Target="media/image40.png"/><Relationship Id="rId70" Type="http://schemas.openxmlformats.org/officeDocument/2006/relationships/chart" Target="charts/chart11.xml"/><Relationship Id="rId75" Type="http://schemas.openxmlformats.org/officeDocument/2006/relationships/chart" Target="charts/chart13.xml"/><Relationship Id="rId83" Type="http://schemas.openxmlformats.org/officeDocument/2006/relationships/image" Target="media/image5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tmp"/><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microsoft.com/office/2014/relationships/chartEx" Target="charts/chartEx2.xml"/><Relationship Id="rId57" Type="http://schemas.openxmlformats.org/officeDocument/2006/relationships/chart" Target="charts/chart7.xm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chart" Target="charts/chart2.xml"/><Relationship Id="rId52" Type="http://schemas.openxmlformats.org/officeDocument/2006/relationships/chart" Target="charts/chart5.xml"/><Relationship Id="rId60" Type="http://schemas.openxmlformats.org/officeDocument/2006/relationships/image" Target="media/image39.png"/><Relationship Id="rId65" Type="http://schemas.microsoft.com/office/2014/relationships/chartEx" Target="charts/chartEx4.xml"/><Relationship Id="rId73" Type="http://schemas.openxmlformats.org/officeDocument/2006/relationships/chart" Target="charts/chart12.xml"/><Relationship Id="rId78" Type="http://schemas.openxmlformats.org/officeDocument/2006/relationships/image" Target="media/image49.png"/><Relationship Id="rId81" Type="http://schemas.openxmlformats.org/officeDocument/2006/relationships/image" Target="media/image51.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chart" Target="charts/chart1.xml"/><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48.png"/><Relationship Id="rId7" Type="http://schemas.openxmlformats.org/officeDocument/2006/relationships/styles" Target="style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42.png"/><Relationship Id="rId87" Type="http://schemas.openxmlformats.org/officeDocument/2006/relationships/glossaryDocument" Target="glossary/document.xml"/><Relationship Id="rId61" Type="http://schemas.openxmlformats.org/officeDocument/2006/relationships/chart" Target="charts/chart8.xml"/><Relationship Id="rId82"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dab\AppData\Roaming\Microsoft\Templates\Provider%20relations%20letter%20healthcare.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odab\OneDrive\Desktop\Capstone%20Project\Solutions\Excel%20Dashboard.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godab\OneDrive\Desktop\Capstone%20Project\Solutions\Excel%20Dashboard.xlsx" TargetMode="External"/><Relationship Id="rId2" Type="http://schemas.microsoft.com/office/2011/relationships/chartColorStyle" Target="colors14.xml"/><Relationship Id="rId1" Type="http://schemas.microsoft.com/office/2011/relationships/chartStyle" Target="style14.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godab\OneDrive\Desktop\Capstone%20Project\Solutions\Excel%20Dashboard.xlsx" TargetMode="External"/><Relationship Id="rId2" Type="http://schemas.microsoft.com/office/2011/relationships/chartColorStyle" Target="colors15.xml"/><Relationship Id="rId1" Type="http://schemas.microsoft.com/office/2011/relationships/chartStyle" Target="style15.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godab\OneDrive\Desktop\Capstone%20Project\Solutions\Excel%20Dashboard.xlsx" TargetMode="External"/><Relationship Id="rId2" Type="http://schemas.microsoft.com/office/2011/relationships/chartColorStyle" Target="colors16.xml"/><Relationship Id="rId1" Type="http://schemas.microsoft.com/office/2011/relationships/chartStyle" Target="style16.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godab\OneDrive\Desktop\Capstone%20Project\Solutions\Excel%20Dashboard.xlsx" TargetMode="External"/><Relationship Id="rId2" Type="http://schemas.microsoft.com/office/2011/relationships/chartColorStyle" Target="colors17.xml"/><Relationship Id="rId1" Type="http://schemas.microsoft.com/office/2011/relationships/chartStyle" Target="style17.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godab\OneDrive\Desktop\Capstone%20Project\Solutions\Excel%20Dashboard.xlsx" TargetMode="External"/><Relationship Id="rId2" Type="http://schemas.microsoft.com/office/2011/relationships/chartColorStyle" Target="colors18.xml"/><Relationship Id="rId1" Type="http://schemas.microsoft.com/office/2011/relationships/chartStyle" Target="style18.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godab\OneDrive\Desktop\Capstone%20Project\Solutions\Excel%20Dashboard.xlsx" TargetMode="External"/><Relationship Id="rId2" Type="http://schemas.microsoft.com/office/2011/relationships/chartColorStyle" Target="colors19.xml"/><Relationship Id="rId1" Type="http://schemas.microsoft.com/office/2011/relationships/chartStyle" Target="style19.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godab\OneDrive\Desktop\Capstone%20Project\Solutions\Excel%20Dashboard.xlsx" TargetMode="External"/><Relationship Id="rId2" Type="http://schemas.microsoft.com/office/2011/relationships/chartColorStyle" Target="colors20.xml"/><Relationship Id="rId1" Type="http://schemas.microsoft.com/office/2011/relationships/chartStyle" Target="style2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godab\OneDrive\Desktop\Capstone%20Project\Solutions\Excel%20Dashboard.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godab\OneDrive\Desktop\Capstone%20Project\Solutions\Excel%20Dashboard.xlsx" TargetMode="External"/><Relationship Id="rId2" Type="http://schemas.microsoft.com/office/2011/relationships/chartColorStyle" Target="colors4.xml"/><Relationship Id="rId1" Type="http://schemas.microsoft.com/office/2011/relationships/chartStyle" Target="style4.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godab\OneDrive\Desktop\Capstone%20Project\Solutions\Excel%20Dashboard.xlsx" TargetMode="External"/><Relationship Id="rId2" Type="http://schemas.microsoft.com/office/2011/relationships/chartColorStyle" Target="colors5.xml"/><Relationship Id="rId1" Type="http://schemas.microsoft.com/office/2011/relationships/chartStyle" Target="style5.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godab\OneDrive\Desktop\Capstone%20Project\Solutions\Excel%20Dashboard.xlsx" TargetMode="External"/><Relationship Id="rId2" Type="http://schemas.microsoft.com/office/2011/relationships/chartColorStyle" Target="colors7.xml"/><Relationship Id="rId1" Type="http://schemas.microsoft.com/office/2011/relationships/chartStyle" Target="style7.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godab\OneDrive\Desktop\Capstone%20Project\Solutions\Excel%20Dashboard.xlsx" TargetMode="External"/><Relationship Id="rId2" Type="http://schemas.microsoft.com/office/2011/relationships/chartColorStyle" Target="colors8.xml"/><Relationship Id="rId1" Type="http://schemas.microsoft.com/office/2011/relationships/chartStyle" Target="style8.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godab\OneDrive\Desktop\Capstone%20Project\Solutions\Excel%20Dashboard.xlsx" TargetMode="External"/><Relationship Id="rId2" Type="http://schemas.microsoft.com/office/2011/relationships/chartColorStyle" Target="colors9.xml"/><Relationship Id="rId1" Type="http://schemas.microsoft.com/office/2011/relationships/chartStyle" Target="style9.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godab\OneDrive\Desktop\Capstone%20Project\Solutions\Excel%20Dashboard.xlsx" TargetMode="External"/><Relationship Id="rId2" Type="http://schemas.microsoft.com/office/2011/relationships/chartColorStyle" Target="colors11.xml"/><Relationship Id="rId1" Type="http://schemas.microsoft.com/office/2011/relationships/chartStyle" Target="style11.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godab\OneDrive\Desktop\Capstone%20Project\Solutions\Excel%20Dashboard.xlsx" TargetMode="External"/><Relationship Id="rId2" Type="http://schemas.microsoft.com/office/2011/relationships/chartColorStyle" Target="colors12.xml"/><Relationship Id="rId1" Type="http://schemas.microsoft.com/office/2011/relationships/chartStyle" Target="style12.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godab\OneDrive\Desktop\Capstone%20Project\Solutions\Excel%20Dashboard.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file:///C:\Users\godab\OneDrive\Desktop\Capstone%20Project\Solutions\Excel%20Dashboard.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10.xml"/><Relationship Id="rId2" Type="http://schemas.microsoft.com/office/2011/relationships/chartStyle" Target="style10.xml"/><Relationship Id="rId1" Type="http://schemas.openxmlformats.org/officeDocument/2006/relationships/oleObject" Target="file:///C:\Users\godab\OneDrive\Desktop\Capstone%20Project\Solutions\Excel%20Dashboard.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13.xml"/><Relationship Id="rId2" Type="http://schemas.microsoft.com/office/2011/relationships/chartStyle" Target="style13.xml"/><Relationship Id="rId1" Type="http://schemas.openxmlformats.org/officeDocument/2006/relationships/oleObject" Target="file:///C:\Users\godab\OneDrive\Desktop\Capstone%20Project\Solutions\Excel%20Dashboar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baseline="0"/>
              <a:t>Total Orders and Discount</a:t>
            </a:r>
            <a:endParaRPr lang="en-IN"/>
          </a:p>
        </c:rich>
      </c:tx>
      <c:layout>
        <c:manualLayout>
          <c:xMode val="edge"/>
          <c:yMode val="edge"/>
          <c:x val="0.25309717683472593"/>
          <c:y val="9.1243846369287399E-3"/>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IN"/>
        </a:p>
      </c:txPr>
    </c:title>
    <c:autoTitleDeleted val="0"/>
    <c:plotArea>
      <c:layout/>
      <c:barChart>
        <c:barDir val="col"/>
        <c:grouping val="clustered"/>
        <c:varyColors val="0"/>
        <c:ser>
          <c:idx val="0"/>
          <c:order val="0"/>
          <c:tx>
            <c:strRef>
              <c:f>'1'!$D$22</c:f>
              <c:strCache>
                <c:ptCount val="1"/>
                <c:pt idx="0">
                  <c:v> TotalOrders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brightRoom" dir="tl"/>
            </a:scene3d>
            <a:sp3d prstMaterial="dkEdge">
              <a:bevelT w="0" h="0"/>
            </a:sp3d>
          </c:spPr>
          <c:invertIfNegative val="0"/>
          <c:cat>
            <c:strRef>
              <c:f>'1'!$B$23:$B$111</c:f>
              <c:strCache>
                <c:ptCount val="89"/>
                <c:pt idx="0">
                  <c:v>SAVEA</c:v>
                </c:pt>
                <c:pt idx="1">
                  <c:v>ERNSH</c:v>
                </c:pt>
                <c:pt idx="2">
                  <c:v>HUNGO</c:v>
                </c:pt>
                <c:pt idx="3">
                  <c:v>QUICK</c:v>
                </c:pt>
                <c:pt idx="4">
                  <c:v>LAMAI</c:v>
                </c:pt>
                <c:pt idx="5">
                  <c:v>FOLKO</c:v>
                </c:pt>
                <c:pt idx="6">
                  <c:v>LEHMS</c:v>
                </c:pt>
                <c:pt idx="7">
                  <c:v>QUEEN</c:v>
                </c:pt>
                <c:pt idx="8">
                  <c:v>LILAS</c:v>
                </c:pt>
                <c:pt idx="9">
                  <c:v>BONAP</c:v>
                </c:pt>
                <c:pt idx="10">
                  <c:v>FRANK</c:v>
                </c:pt>
                <c:pt idx="11">
                  <c:v>LINOD</c:v>
                </c:pt>
                <c:pt idx="12">
                  <c:v>BERGS</c:v>
                </c:pt>
                <c:pt idx="13">
                  <c:v>BOTTM</c:v>
                </c:pt>
                <c:pt idx="14">
                  <c:v>WHITC</c:v>
                </c:pt>
                <c:pt idx="15">
                  <c:v>RATTC</c:v>
                </c:pt>
                <c:pt idx="16">
                  <c:v>WANDK</c:v>
                </c:pt>
                <c:pt idx="17">
                  <c:v>VICTE</c:v>
                </c:pt>
                <c:pt idx="18">
                  <c:v>HANAR</c:v>
                </c:pt>
                <c:pt idx="19">
                  <c:v>SIMOB</c:v>
                </c:pt>
                <c:pt idx="20">
                  <c:v>WARTH</c:v>
                </c:pt>
                <c:pt idx="21">
                  <c:v>FURIB</c:v>
                </c:pt>
                <c:pt idx="22">
                  <c:v>SEVES</c:v>
                </c:pt>
                <c:pt idx="23">
                  <c:v>MEREP</c:v>
                </c:pt>
                <c:pt idx="24">
                  <c:v>SPLIR</c:v>
                </c:pt>
                <c:pt idx="25">
                  <c:v>REGGC</c:v>
                </c:pt>
                <c:pt idx="26">
                  <c:v>OTTIK</c:v>
                </c:pt>
                <c:pt idx="27">
                  <c:v>PICCO</c:v>
                </c:pt>
                <c:pt idx="28">
                  <c:v>OLDWO</c:v>
                </c:pt>
                <c:pt idx="29">
                  <c:v>GREAL</c:v>
                </c:pt>
                <c:pt idx="30">
                  <c:v>WELLI</c:v>
                </c:pt>
                <c:pt idx="31">
                  <c:v>KOENE</c:v>
                </c:pt>
                <c:pt idx="32">
                  <c:v>HILAA</c:v>
                </c:pt>
                <c:pt idx="33">
                  <c:v>QUEDE</c:v>
                </c:pt>
                <c:pt idx="34">
                  <c:v>RICAR</c:v>
                </c:pt>
                <c:pt idx="35">
                  <c:v>GOURL</c:v>
                </c:pt>
                <c:pt idx="36">
                  <c:v>CHOPS</c:v>
                </c:pt>
                <c:pt idx="37">
                  <c:v>RICSU</c:v>
                </c:pt>
                <c:pt idx="38">
                  <c:v>TOMSP</c:v>
                </c:pt>
                <c:pt idx="39">
                  <c:v>FAMIA</c:v>
                </c:pt>
                <c:pt idx="40">
                  <c:v>SUPRD</c:v>
                </c:pt>
                <c:pt idx="41">
                  <c:v>LETSS</c:v>
                </c:pt>
                <c:pt idx="42">
                  <c:v>MAGAA</c:v>
                </c:pt>
                <c:pt idx="43">
                  <c:v>ALFKI</c:v>
                </c:pt>
                <c:pt idx="44">
                  <c:v>GODOS</c:v>
                </c:pt>
                <c:pt idx="45">
                  <c:v>VAFFE</c:v>
                </c:pt>
                <c:pt idx="46">
                  <c:v>MAISD</c:v>
                </c:pt>
                <c:pt idx="47">
                  <c:v>ANTON</c:v>
                </c:pt>
                <c:pt idx="48">
                  <c:v>TRADH</c:v>
                </c:pt>
                <c:pt idx="49">
                  <c:v>PRINI</c:v>
                </c:pt>
                <c:pt idx="50">
                  <c:v>BLONP</c:v>
                </c:pt>
                <c:pt idx="51">
                  <c:v>BOLID</c:v>
                </c:pt>
                <c:pt idx="52">
                  <c:v>AROUT</c:v>
                </c:pt>
                <c:pt idx="53">
                  <c:v>EASTC</c:v>
                </c:pt>
                <c:pt idx="54">
                  <c:v>NORTS</c:v>
                </c:pt>
                <c:pt idx="55">
                  <c:v>OCEAN</c:v>
                </c:pt>
                <c:pt idx="56">
                  <c:v>ISLAT</c:v>
                </c:pt>
                <c:pt idx="57">
                  <c:v>HUNGC</c:v>
                </c:pt>
                <c:pt idx="58">
                  <c:v>PERIC</c:v>
                </c:pt>
                <c:pt idx="59">
                  <c:v>GROSR</c:v>
                </c:pt>
                <c:pt idx="60">
                  <c:v>GALED</c:v>
                </c:pt>
                <c:pt idx="61">
                  <c:v>FRANS</c:v>
                </c:pt>
                <c:pt idx="62">
                  <c:v>RANCH</c:v>
                </c:pt>
                <c:pt idx="63">
                  <c:v>FRANR</c:v>
                </c:pt>
                <c:pt idx="64">
                  <c:v>CACTU</c:v>
                </c:pt>
                <c:pt idx="65">
                  <c:v>FOLIG</c:v>
                </c:pt>
                <c:pt idx="66">
                  <c:v>LACOR</c:v>
                </c:pt>
                <c:pt idx="67">
                  <c:v>SANTG</c:v>
                </c:pt>
                <c:pt idx="68">
                  <c:v>DUMON</c:v>
                </c:pt>
                <c:pt idx="69">
                  <c:v>DRACD</c:v>
                </c:pt>
                <c:pt idx="70">
                  <c:v>CONSH</c:v>
                </c:pt>
                <c:pt idx="71">
                  <c:v>SPECD</c:v>
                </c:pt>
                <c:pt idx="72">
                  <c:v>COMMI</c:v>
                </c:pt>
                <c:pt idx="73">
                  <c:v>CENTC</c:v>
                </c:pt>
                <c:pt idx="74">
                  <c:v>THEBI</c:v>
                </c:pt>
                <c:pt idx="75">
                  <c:v>THECR</c:v>
                </c:pt>
                <c:pt idx="76">
                  <c:v>BSBEV</c:v>
                </c:pt>
                <c:pt idx="77">
                  <c:v>TORTU</c:v>
                </c:pt>
                <c:pt idx="78">
                  <c:v>ANATR</c:v>
                </c:pt>
                <c:pt idx="79">
                  <c:v>TRAIH</c:v>
                </c:pt>
                <c:pt idx="80">
                  <c:v>LAZYK</c:v>
                </c:pt>
                <c:pt idx="81">
                  <c:v>LONEP</c:v>
                </c:pt>
                <c:pt idx="82">
                  <c:v>VINET</c:v>
                </c:pt>
                <c:pt idx="83">
                  <c:v>ROMEY</c:v>
                </c:pt>
                <c:pt idx="84">
                  <c:v>BLAUS</c:v>
                </c:pt>
                <c:pt idx="85">
                  <c:v>LAUGB</c:v>
                </c:pt>
                <c:pt idx="86">
                  <c:v>MORGK</c:v>
                </c:pt>
                <c:pt idx="87">
                  <c:v>WILMK</c:v>
                </c:pt>
                <c:pt idx="88">
                  <c:v>WOLZA</c:v>
                </c:pt>
              </c:strCache>
            </c:strRef>
          </c:cat>
          <c:val>
            <c:numRef>
              <c:f>'1'!$D$23:$D$111</c:f>
              <c:numCache>
                <c:formatCode>General</c:formatCode>
                <c:ptCount val="89"/>
                <c:pt idx="0">
                  <c:v>116</c:v>
                </c:pt>
                <c:pt idx="1">
                  <c:v>102</c:v>
                </c:pt>
                <c:pt idx="2">
                  <c:v>55</c:v>
                </c:pt>
                <c:pt idx="3">
                  <c:v>86</c:v>
                </c:pt>
                <c:pt idx="4">
                  <c:v>31</c:v>
                </c:pt>
                <c:pt idx="5">
                  <c:v>45</c:v>
                </c:pt>
                <c:pt idx="6">
                  <c:v>39</c:v>
                </c:pt>
                <c:pt idx="7">
                  <c:v>40</c:v>
                </c:pt>
                <c:pt idx="8">
                  <c:v>34</c:v>
                </c:pt>
                <c:pt idx="9">
                  <c:v>44</c:v>
                </c:pt>
                <c:pt idx="10">
                  <c:v>48</c:v>
                </c:pt>
                <c:pt idx="11">
                  <c:v>35</c:v>
                </c:pt>
                <c:pt idx="12">
                  <c:v>52</c:v>
                </c:pt>
                <c:pt idx="13">
                  <c:v>35</c:v>
                </c:pt>
                <c:pt idx="14">
                  <c:v>40</c:v>
                </c:pt>
                <c:pt idx="15">
                  <c:v>71</c:v>
                </c:pt>
                <c:pt idx="16">
                  <c:v>26</c:v>
                </c:pt>
                <c:pt idx="17">
                  <c:v>25</c:v>
                </c:pt>
                <c:pt idx="18">
                  <c:v>32</c:v>
                </c:pt>
                <c:pt idx="19">
                  <c:v>15</c:v>
                </c:pt>
                <c:pt idx="20">
                  <c:v>37</c:v>
                </c:pt>
                <c:pt idx="21">
                  <c:v>20</c:v>
                </c:pt>
                <c:pt idx="22">
                  <c:v>26</c:v>
                </c:pt>
                <c:pt idx="23">
                  <c:v>32</c:v>
                </c:pt>
                <c:pt idx="24">
                  <c:v>20</c:v>
                </c:pt>
                <c:pt idx="25">
                  <c:v>22</c:v>
                </c:pt>
                <c:pt idx="26">
                  <c:v>29</c:v>
                </c:pt>
                <c:pt idx="27">
                  <c:v>23</c:v>
                </c:pt>
                <c:pt idx="28">
                  <c:v>24</c:v>
                </c:pt>
                <c:pt idx="29">
                  <c:v>22</c:v>
                </c:pt>
                <c:pt idx="30">
                  <c:v>19</c:v>
                </c:pt>
                <c:pt idx="31">
                  <c:v>39</c:v>
                </c:pt>
                <c:pt idx="32">
                  <c:v>45</c:v>
                </c:pt>
                <c:pt idx="33">
                  <c:v>24</c:v>
                </c:pt>
                <c:pt idx="34">
                  <c:v>27</c:v>
                </c:pt>
                <c:pt idx="35">
                  <c:v>19</c:v>
                </c:pt>
                <c:pt idx="36">
                  <c:v>22</c:v>
                </c:pt>
                <c:pt idx="37">
                  <c:v>30</c:v>
                </c:pt>
                <c:pt idx="38">
                  <c:v>14</c:v>
                </c:pt>
                <c:pt idx="39">
                  <c:v>19</c:v>
                </c:pt>
                <c:pt idx="40">
                  <c:v>39</c:v>
                </c:pt>
                <c:pt idx="41">
                  <c:v>10</c:v>
                </c:pt>
                <c:pt idx="42">
                  <c:v>21</c:v>
                </c:pt>
                <c:pt idx="43">
                  <c:v>12</c:v>
                </c:pt>
                <c:pt idx="44">
                  <c:v>26</c:v>
                </c:pt>
                <c:pt idx="45">
                  <c:v>31</c:v>
                </c:pt>
                <c:pt idx="46">
                  <c:v>17</c:v>
                </c:pt>
                <c:pt idx="47">
                  <c:v>17</c:v>
                </c:pt>
                <c:pt idx="48">
                  <c:v>13</c:v>
                </c:pt>
                <c:pt idx="49">
                  <c:v>10</c:v>
                </c:pt>
                <c:pt idx="50">
                  <c:v>26</c:v>
                </c:pt>
                <c:pt idx="51">
                  <c:v>6</c:v>
                </c:pt>
                <c:pt idx="52">
                  <c:v>30</c:v>
                </c:pt>
                <c:pt idx="53">
                  <c:v>21</c:v>
                </c:pt>
                <c:pt idx="54">
                  <c:v>6</c:v>
                </c:pt>
                <c:pt idx="55">
                  <c:v>11</c:v>
                </c:pt>
                <c:pt idx="56">
                  <c:v>23</c:v>
                </c:pt>
                <c:pt idx="57">
                  <c:v>9</c:v>
                </c:pt>
                <c:pt idx="58">
                  <c:v>14</c:v>
                </c:pt>
                <c:pt idx="59">
                  <c:v>4</c:v>
                </c:pt>
                <c:pt idx="60">
                  <c:v>8</c:v>
                </c:pt>
                <c:pt idx="61">
                  <c:v>10</c:v>
                </c:pt>
                <c:pt idx="62">
                  <c:v>12</c:v>
                </c:pt>
                <c:pt idx="63">
                  <c:v>6</c:v>
                </c:pt>
                <c:pt idx="64">
                  <c:v>11</c:v>
                </c:pt>
                <c:pt idx="65">
                  <c:v>16</c:v>
                </c:pt>
                <c:pt idx="66">
                  <c:v>11</c:v>
                </c:pt>
                <c:pt idx="67">
                  <c:v>16</c:v>
                </c:pt>
                <c:pt idx="68">
                  <c:v>9</c:v>
                </c:pt>
                <c:pt idx="69">
                  <c:v>10</c:v>
                </c:pt>
                <c:pt idx="70">
                  <c:v>7</c:v>
                </c:pt>
                <c:pt idx="71">
                  <c:v>6</c:v>
                </c:pt>
                <c:pt idx="72">
                  <c:v>10</c:v>
                </c:pt>
                <c:pt idx="73">
                  <c:v>2</c:v>
                </c:pt>
                <c:pt idx="74">
                  <c:v>7</c:v>
                </c:pt>
                <c:pt idx="75">
                  <c:v>8</c:v>
                </c:pt>
                <c:pt idx="76">
                  <c:v>22</c:v>
                </c:pt>
                <c:pt idx="77">
                  <c:v>29</c:v>
                </c:pt>
                <c:pt idx="78">
                  <c:v>10</c:v>
                </c:pt>
                <c:pt idx="79">
                  <c:v>9</c:v>
                </c:pt>
                <c:pt idx="80">
                  <c:v>2</c:v>
                </c:pt>
                <c:pt idx="81">
                  <c:v>14</c:v>
                </c:pt>
                <c:pt idx="82">
                  <c:v>10</c:v>
                </c:pt>
                <c:pt idx="83">
                  <c:v>14</c:v>
                </c:pt>
                <c:pt idx="84">
                  <c:v>14</c:v>
                </c:pt>
                <c:pt idx="85">
                  <c:v>8</c:v>
                </c:pt>
                <c:pt idx="86">
                  <c:v>11</c:v>
                </c:pt>
                <c:pt idx="87">
                  <c:v>17</c:v>
                </c:pt>
                <c:pt idx="88">
                  <c:v>16</c:v>
                </c:pt>
              </c:numCache>
            </c:numRef>
          </c:val>
          <c:extLst>
            <c:ext xmlns:c16="http://schemas.microsoft.com/office/drawing/2014/chart" uri="{C3380CC4-5D6E-409C-BE32-E72D297353CC}">
              <c16:uniqueId val="{00000000-8944-4C25-AEB4-E0D7B3042275}"/>
            </c:ext>
          </c:extLst>
        </c:ser>
        <c:ser>
          <c:idx val="1"/>
          <c:order val="1"/>
          <c:tx>
            <c:strRef>
              <c:f>'1'!$E$22</c:f>
              <c:strCache>
                <c:ptCount val="1"/>
                <c:pt idx="0">
                  <c:v> TotalDiscount</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brightRoom" dir="tl"/>
            </a:scene3d>
            <a:sp3d prstMaterial="dkEdge">
              <a:bevelT w="0" h="0"/>
            </a:sp3d>
          </c:spPr>
          <c:invertIfNegative val="0"/>
          <c:cat>
            <c:strRef>
              <c:f>'1'!$B$23:$B$111</c:f>
              <c:strCache>
                <c:ptCount val="89"/>
                <c:pt idx="0">
                  <c:v>SAVEA</c:v>
                </c:pt>
                <c:pt idx="1">
                  <c:v>ERNSH</c:v>
                </c:pt>
                <c:pt idx="2">
                  <c:v>HUNGO</c:v>
                </c:pt>
                <c:pt idx="3">
                  <c:v>QUICK</c:v>
                </c:pt>
                <c:pt idx="4">
                  <c:v>LAMAI</c:v>
                </c:pt>
                <c:pt idx="5">
                  <c:v>FOLKO</c:v>
                </c:pt>
                <c:pt idx="6">
                  <c:v>LEHMS</c:v>
                </c:pt>
                <c:pt idx="7">
                  <c:v>QUEEN</c:v>
                </c:pt>
                <c:pt idx="8">
                  <c:v>LILAS</c:v>
                </c:pt>
                <c:pt idx="9">
                  <c:v>BONAP</c:v>
                </c:pt>
                <c:pt idx="10">
                  <c:v>FRANK</c:v>
                </c:pt>
                <c:pt idx="11">
                  <c:v>LINOD</c:v>
                </c:pt>
                <c:pt idx="12">
                  <c:v>BERGS</c:v>
                </c:pt>
                <c:pt idx="13">
                  <c:v>BOTTM</c:v>
                </c:pt>
                <c:pt idx="14">
                  <c:v>WHITC</c:v>
                </c:pt>
                <c:pt idx="15">
                  <c:v>RATTC</c:v>
                </c:pt>
                <c:pt idx="16">
                  <c:v>WANDK</c:v>
                </c:pt>
                <c:pt idx="17">
                  <c:v>VICTE</c:v>
                </c:pt>
                <c:pt idx="18">
                  <c:v>HANAR</c:v>
                </c:pt>
                <c:pt idx="19">
                  <c:v>SIMOB</c:v>
                </c:pt>
                <c:pt idx="20">
                  <c:v>WARTH</c:v>
                </c:pt>
                <c:pt idx="21">
                  <c:v>FURIB</c:v>
                </c:pt>
                <c:pt idx="22">
                  <c:v>SEVES</c:v>
                </c:pt>
                <c:pt idx="23">
                  <c:v>MEREP</c:v>
                </c:pt>
                <c:pt idx="24">
                  <c:v>SPLIR</c:v>
                </c:pt>
                <c:pt idx="25">
                  <c:v>REGGC</c:v>
                </c:pt>
                <c:pt idx="26">
                  <c:v>OTTIK</c:v>
                </c:pt>
                <c:pt idx="27">
                  <c:v>PICCO</c:v>
                </c:pt>
                <c:pt idx="28">
                  <c:v>OLDWO</c:v>
                </c:pt>
                <c:pt idx="29">
                  <c:v>GREAL</c:v>
                </c:pt>
                <c:pt idx="30">
                  <c:v>WELLI</c:v>
                </c:pt>
                <c:pt idx="31">
                  <c:v>KOENE</c:v>
                </c:pt>
                <c:pt idx="32">
                  <c:v>HILAA</c:v>
                </c:pt>
                <c:pt idx="33">
                  <c:v>QUEDE</c:v>
                </c:pt>
                <c:pt idx="34">
                  <c:v>RICAR</c:v>
                </c:pt>
                <c:pt idx="35">
                  <c:v>GOURL</c:v>
                </c:pt>
                <c:pt idx="36">
                  <c:v>CHOPS</c:v>
                </c:pt>
                <c:pt idx="37">
                  <c:v>RICSU</c:v>
                </c:pt>
                <c:pt idx="38">
                  <c:v>TOMSP</c:v>
                </c:pt>
                <c:pt idx="39">
                  <c:v>FAMIA</c:v>
                </c:pt>
                <c:pt idx="40">
                  <c:v>SUPRD</c:v>
                </c:pt>
                <c:pt idx="41">
                  <c:v>LETSS</c:v>
                </c:pt>
                <c:pt idx="42">
                  <c:v>MAGAA</c:v>
                </c:pt>
                <c:pt idx="43">
                  <c:v>ALFKI</c:v>
                </c:pt>
                <c:pt idx="44">
                  <c:v>GODOS</c:v>
                </c:pt>
                <c:pt idx="45">
                  <c:v>VAFFE</c:v>
                </c:pt>
                <c:pt idx="46">
                  <c:v>MAISD</c:v>
                </c:pt>
                <c:pt idx="47">
                  <c:v>ANTON</c:v>
                </c:pt>
                <c:pt idx="48">
                  <c:v>TRADH</c:v>
                </c:pt>
                <c:pt idx="49">
                  <c:v>PRINI</c:v>
                </c:pt>
                <c:pt idx="50">
                  <c:v>BLONP</c:v>
                </c:pt>
                <c:pt idx="51">
                  <c:v>BOLID</c:v>
                </c:pt>
                <c:pt idx="52">
                  <c:v>AROUT</c:v>
                </c:pt>
                <c:pt idx="53">
                  <c:v>EASTC</c:v>
                </c:pt>
                <c:pt idx="54">
                  <c:v>NORTS</c:v>
                </c:pt>
                <c:pt idx="55">
                  <c:v>OCEAN</c:v>
                </c:pt>
                <c:pt idx="56">
                  <c:v>ISLAT</c:v>
                </c:pt>
                <c:pt idx="57">
                  <c:v>HUNGC</c:v>
                </c:pt>
                <c:pt idx="58">
                  <c:v>PERIC</c:v>
                </c:pt>
                <c:pt idx="59">
                  <c:v>GROSR</c:v>
                </c:pt>
                <c:pt idx="60">
                  <c:v>GALED</c:v>
                </c:pt>
                <c:pt idx="61">
                  <c:v>FRANS</c:v>
                </c:pt>
                <c:pt idx="62">
                  <c:v>RANCH</c:v>
                </c:pt>
                <c:pt idx="63">
                  <c:v>FRANR</c:v>
                </c:pt>
                <c:pt idx="64">
                  <c:v>CACTU</c:v>
                </c:pt>
                <c:pt idx="65">
                  <c:v>FOLIG</c:v>
                </c:pt>
                <c:pt idx="66">
                  <c:v>LACOR</c:v>
                </c:pt>
                <c:pt idx="67">
                  <c:v>SANTG</c:v>
                </c:pt>
                <c:pt idx="68">
                  <c:v>DUMON</c:v>
                </c:pt>
                <c:pt idx="69">
                  <c:v>DRACD</c:v>
                </c:pt>
                <c:pt idx="70">
                  <c:v>CONSH</c:v>
                </c:pt>
                <c:pt idx="71">
                  <c:v>SPECD</c:v>
                </c:pt>
                <c:pt idx="72">
                  <c:v>COMMI</c:v>
                </c:pt>
                <c:pt idx="73">
                  <c:v>CENTC</c:v>
                </c:pt>
                <c:pt idx="74">
                  <c:v>THEBI</c:v>
                </c:pt>
                <c:pt idx="75">
                  <c:v>THECR</c:v>
                </c:pt>
                <c:pt idx="76">
                  <c:v>BSBEV</c:v>
                </c:pt>
                <c:pt idx="77">
                  <c:v>TORTU</c:v>
                </c:pt>
                <c:pt idx="78">
                  <c:v>ANATR</c:v>
                </c:pt>
                <c:pt idx="79">
                  <c:v>TRAIH</c:v>
                </c:pt>
                <c:pt idx="80">
                  <c:v>LAZYK</c:v>
                </c:pt>
                <c:pt idx="81">
                  <c:v>LONEP</c:v>
                </c:pt>
                <c:pt idx="82">
                  <c:v>VINET</c:v>
                </c:pt>
                <c:pt idx="83">
                  <c:v>ROMEY</c:v>
                </c:pt>
                <c:pt idx="84">
                  <c:v>BLAUS</c:v>
                </c:pt>
                <c:pt idx="85">
                  <c:v>LAUGB</c:v>
                </c:pt>
                <c:pt idx="86">
                  <c:v>MORGK</c:v>
                </c:pt>
                <c:pt idx="87">
                  <c:v>WILMK</c:v>
                </c:pt>
                <c:pt idx="88">
                  <c:v>WOLZA</c:v>
                </c:pt>
              </c:strCache>
            </c:strRef>
          </c:cat>
          <c:val>
            <c:numRef>
              <c:f>'1'!$E$23:$E$111</c:f>
              <c:numCache>
                <c:formatCode>General</c:formatCode>
                <c:ptCount val="89"/>
                <c:pt idx="0">
                  <c:v>9.6</c:v>
                </c:pt>
                <c:pt idx="1">
                  <c:v>6.95</c:v>
                </c:pt>
                <c:pt idx="2">
                  <c:v>6.25</c:v>
                </c:pt>
                <c:pt idx="3">
                  <c:v>5.9499999999999904</c:v>
                </c:pt>
                <c:pt idx="4">
                  <c:v>3.9</c:v>
                </c:pt>
                <c:pt idx="5">
                  <c:v>3.85</c:v>
                </c:pt>
                <c:pt idx="6">
                  <c:v>3.75</c:v>
                </c:pt>
                <c:pt idx="7">
                  <c:v>3.5999999999999899</c:v>
                </c:pt>
                <c:pt idx="8">
                  <c:v>3.3</c:v>
                </c:pt>
                <c:pt idx="9">
                  <c:v>3.2</c:v>
                </c:pt>
                <c:pt idx="10">
                  <c:v>3.15</c:v>
                </c:pt>
                <c:pt idx="11">
                  <c:v>3.1</c:v>
                </c:pt>
                <c:pt idx="12">
                  <c:v>3</c:v>
                </c:pt>
                <c:pt idx="13">
                  <c:v>2.95</c:v>
                </c:pt>
                <c:pt idx="14">
                  <c:v>2.7499999999999898</c:v>
                </c:pt>
                <c:pt idx="15">
                  <c:v>2.48999999999999</c:v>
                </c:pt>
                <c:pt idx="16">
                  <c:v>2.2999999999999998</c:v>
                </c:pt>
                <c:pt idx="17">
                  <c:v>2.2999999999999998</c:v>
                </c:pt>
                <c:pt idx="18">
                  <c:v>2.15</c:v>
                </c:pt>
                <c:pt idx="19">
                  <c:v>2.0999999999999899</c:v>
                </c:pt>
                <c:pt idx="20">
                  <c:v>1.99999999999999</c:v>
                </c:pt>
                <c:pt idx="21">
                  <c:v>1.94999999999999</c:v>
                </c:pt>
                <c:pt idx="22">
                  <c:v>1.9</c:v>
                </c:pt>
                <c:pt idx="23">
                  <c:v>1.85</c:v>
                </c:pt>
                <c:pt idx="24">
                  <c:v>1.8499999999999901</c:v>
                </c:pt>
                <c:pt idx="25">
                  <c:v>1.8</c:v>
                </c:pt>
                <c:pt idx="26">
                  <c:v>1.7</c:v>
                </c:pt>
                <c:pt idx="27">
                  <c:v>1.65</c:v>
                </c:pt>
                <c:pt idx="28">
                  <c:v>1.6</c:v>
                </c:pt>
                <c:pt idx="29">
                  <c:v>1.55</c:v>
                </c:pt>
                <c:pt idx="30">
                  <c:v>1.55</c:v>
                </c:pt>
                <c:pt idx="31">
                  <c:v>1.5499999999999901</c:v>
                </c:pt>
                <c:pt idx="32">
                  <c:v>1.5</c:v>
                </c:pt>
                <c:pt idx="33">
                  <c:v>1.45</c:v>
                </c:pt>
                <c:pt idx="34">
                  <c:v>1.3</c:v>
                </c:pt>
                <c:pt idx="35">
                  <c:v>1.3</c:v>
                </c:pt>
                <c:pt idx="36">
                  <c:v>1.3</c:v>
                </c:pt>
                <c:pt idx="37">
                  <c:v>1.25</c:v>
                </c:pt>
                <c:pt idx="38">
                  <c:v>1.25</c:v>
                </c:pt>
                <c:pt idx="39">
                  <c:v>1.2</c:v>
                </c:pt>
                <c:pt idx="40">
                  <c:v>1.1499999999999999</c:v>
                </c:pt>
                <c:pt idx="41">
                  <c:v>1.1000000000000001</c:v>
                </c:pt>
                <c:pt idx="42">
                  <c:v>1.05</c:v>
                </c:pt>
                <c:pt idx="43">
                  <c:v>1.05</c:v>
                </c:pt>
                <c:pt idx="44">
                  <c:v>1.0499999999999901</c:v>
                </c:pt>
                <c:pt idx="45">
                  <c:v>1</c:v>
                </c:pt>
                <c:pt idx="46">
                  <c:v>1</c:v>
                </c:pt>
                <c:pt idx="47">
                  <c:v>1</c:v>
                </c:pt>
                <c:pt idx="48">
                  <c:v>0.95</c:v>
                </c:pt>
                <c:pt idx="49">
                  <c:v>0.9</c:v>
                </c:pt>
                <c:pt idx="50">
                  <c:v>0.75</c:v>
                </c:pt>
                <c:pt idx="51">
                  <c:v>0.7</c:v>
                </c:pt>
                <c:pt idx="52">
                  <c:v>0.7</c:v>
                </c:pt>
                <c:pt idx="53">
                  <c:v>0.5</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numCache>
            </c:numRef>
          </c:val>
          <c:extLst>
            <c:ext xmlns:c16="http://schemas.microsoft.com/office/drawing/2014/chart" uri="{C3380CC4-5D6E-409C-BE32-E72D297353CC}">
              <c16:uniqueId val="{00000001-8944-4C25-AEB4-E0D7B3042275}"/>
            </c:ext>
          </c:extLst>
        </c:ser>
        <c:dLbls>
          <c:showLegendKey val="0"/>
          <c:showVal val="0"/>
          <c:showCatName val="0"/>
          <c:showSerName val="0"/>
          <c:showPercent val="0"/>
          <c:showBubbleSize val="0"/>
        </c:dLbls>
        <c:gapWidth val="100"/>
        <c:overlap val="-24"/>
        <c:axId val="1883415007"/>
        <c:axId val="1883415487"/>
      </c:barChart>
      <c:catAx>
        <c:axId val="1883415007"/>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83415487"/>
        <c:crosses val="autoZero"/>
        <c:auto val="1"/>
        <c:lblAlgn val="ctr"/>
        <c:lblOffset val="100"/>
        <c:noMultiLvlLbl val="0"/>
      </c:catAx>
      <c:valAx>
        <c:axId val="1883415487"/>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834150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dirty="0"/>
              <a:t> Product </a:t>
            </a:r>
            <a:r>
              <a:rPr lang="en-US" dirty="0" err="1"/>
              <a:t>Uniprice</a:t>
            </a:r>
            <a:r>
              <a:rPr lang="en-US" dirty="0"/>
              <a:t> vs </a:t>
            </a:r>
            <a:r>
              <a:rPr lang="en-US" dirty="0" err="1"/>
              <a:t>TotalRevenue</a:t>
            </a:r>
            <a:endParaRPr lang="en-US" dirty="0"/>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tx>
            <c:strRef>
              <c:f>'10'!$F$26</c:f>
              <c:strCache>
                <c:ptCount val="1"/>
                <c:pt idx="0">
                  <c:v> TotalRevenue</c:v>
                </c:pt>
              </c:strCache>
            </c:strRef>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'10'!$D$27:$D$103</c:f>
              <c:numCache>
                <c:formatCode>General</c:formatCode>
                <c:ptCount val="77"/>
                <c:pt idx="0">
                  <c:v>34</c:v>
                </c:pt>
                <c:pt idx="1">
                  <c:v>55</c:v>
                </c:pt>
                <c:pt idx="2">
                  <c:v>12.5</c:v>
                </c:pt>
                <c:pt idx="3">
                  <c:v>38</c:v>
                </c:pt>
                <c:pt idx="4">
                  <c:v>17.45</c:v>
                </c:pt>
                <c:pt idx="5">
                  <c:v>7.75</c:v>
                </c:pt>
                <c:pt idx="6">
                  <c:v>4.5</c:v>
                </c:pt>
                <c:pt idx="7">
                  <c:v>18.399999999999999</c:v>
                </c:pt>
                <c:pt idx="8">
                  <c:v>49.3</c:v>
                </c:pt>
                <c:pt idx="9">
                  <c:v>21.5</c:v>
                </c:pt>
                <c:pt idx="10">
                  <c:v>19</c:v>
                </c:pt>
                <c:pt idx="11">
                  <c:v>10</c:v>
                </c:pt>
                <c:pt idx="12">
                  <c:v>18</c:v>
                </c:pt>
                <c:pt idx="13">
                  <c:v>9.65</c:v>
                </c:pt>
                <c:pt idx="14">
                  <c:v>39</c:v>
                </c:pt>
                <c:pt idx="15">
                  <c:v>24</c:v>
                </c:pt>
                <c:pt idx="16">
                  <c:v>6</c:v>
                </c:pt>
                <c:pt idx="17">
                  <c:v>53</c:v>
                </c:pt>
                <c:pt idx="18">
                  <c:v>18</c:v>
                </c:pt>
                <c:pt idx="19">
                  <c:v>18</c:v>
                </c:pt>
                <c:pt idx="20">
                  <c:v>15</c:v>
                </c:pt>
                <c:pt idx="21">
                  <c:v>34.799999999999997</c:v>
                </c:pt>
                <c:pt idx="22">
                  <c:v>19</c:v>
                </c:pt>
                <c:pt idx="23">
                  <c:v>12.5</c:v>
                </c:pt>
                <c:pt idx="24">
                  <c:v>18</c:v>
                </c:pt>
                <c:pt idx="25">
                  <c:v>13</c:v>
                </c:pt>
                <c:pt idx="26">
                  <c:v>30</c:v>
                </c:pt>
                <c:pt idx="27">
                  <c:v>7.45</c:v>
                </c:pt>
                <c:pt idx="28">
                  <c:v>2.5</c:v>
                </c:pt>
                <c:pt idx="29">
                  <c:v>31.23</c:v>
                </c:pt>
                <c:pt idx="30">
                  <c:v>123.79</c:v>
                </c:pt>
                <c:pt idx="31">
                  <c:v>21.05</c:v>
                </c:pt>
                <c:pt idx="32">
                  <c:v>31</c:v>
                </c:pt>
                <c:pt idx="33">
                  <c:v>33.25</c:v>
                </c:pt>
                <c:pt idx="34">
                  <c:v>9.1999999999999993</c:v>
                </c:pt>
                <c:pt idx="35">
                  <c:v>32.799999999999997</c:v>
                </c:pt>
                <c:pt idx="36">
                  <c:v>36</c:v>
                </c:pt>
                <c:pt idx="37">
                  <c:v>21</c:v>
                </c:pt>
                <c:pt idx="38">
                  <c:v>14</c:v>
                </c:pt>
                <c:pt idx="39">
                  <c:v>45.6</c:v>
                </c:pt>
                <c:pt idx="40">
                  <c:v>263.5</c:v>
                </c:pt>
                <c:pt idx="41">
                  <c:v>25.89</c:v>
                </c:pt>
                <c:pt idx="42">
                  <c:v>28.5</c:v>
                </c:pt>
                <c:pt idx="43">
                  <c:v>19.45</c:v>
                </c:pt>
                <c:pt idx="44">
                  <c:v>46</c:v>
                </c:pt>
                <c:pt idx="45">
                  <c:v>9</c:v>
                </c:pt>
                <c:pt idx="46">
                  <c:v>12</c:v>
                </c:pt>
                <c:pt idx="47">
                  <c:v>62.5</c:v>
                </c:pt>
                <c:pt idx="48">
                  <c:v>13.25</c:v>
                </c:pt>
                <c:pt idx="49">
                  <c:v>20</c:v>
                </c:pt>
                <c:pt idx="50">
                  <c:v>9.5</c:v>
                </c:pt>
                <c:pt idx="51">
                  <c:v>14</c:v>
                </c:pt>
                <c:pt idx="52">
                  <c:v>7</c:v>
                </c:pt>
                <c:pt idx="53">
                  <c:v>9.5</c:v>
                </c:pt>
                <c:pt idx="54">
                  <c:v>22</c:v>
                </c:pt>
                <c:pt idx="55">
                  <c:v>43.9</c:v>
                </c:pt>
                <c:pt idx="56">
                  <c:v>19.5</c:v>
                </c:pt>
                <c:pt idx="57">
                  <c:v>23.25</c:v>
                </c:pt>
                <c:pt idx="58">
                  <c:v>40</c:v>
                </c:pt>
                <c:pt idx="59">
                  <c:v>43.9</c:v>
                </c:pt>
                <c:pt idx="60">
                  <c:v>21</c:v>
                </c:pt>
                <c:pt idx="61">
                  <c:v>38</c:v>
                </c:pt>
                <c:pt idx="62">
                  <c:v>10</c:v>
                </c:pt>
                <c:pt idx="63">
                  <c:v>14</c:v>
                </c:pt>
                <c:pt idx="64">
                  <c:v>81</c:v>
                </c:pt>
                <c:pt idx="65">
                  <c:v>25</c:v>
                </c:pt>
                <c:pt idx="66">
                  <c:v>21.35</c:v>
                </c:pt>
                <c:pt idx="67">
                  <c:v>32</c:v>
                </c:pt>
                <c:pt idx="68">
                  <c:v>10</c:v>
                </c:pt>
                <c:pt idx="69">
                  <c:v>15</c:v>
                </c:pt>
                <c:pt idx="70">
                  <c:v>17</c:v>
                </c:pt>
                <c:pt idx="71">
                  <c:v>16.25</c:v>
                </c:pt>
                <c:pt idx="72">
                  <c:v>14</c:v>
                </c:pt>
                <c:pt idx="73">
                  <c:v>12.75</c:v>
                </c:pt>
                <c:pt idx="74">
                  <c:v>26</c:v>
                </c:pt>
                <c:pt idx="75">
                  <c:v>15.5</c:v>
                </c:pt>
                <c:pt idx="76">
                  <c:v>97</c:v>
                </c:pt>
              </c:numCache>
            </c:numRef>
          </c:xVal>
          <c:yVal>
            <c:numRef>
              <c:f>'10'!$F$27:$F$103</c:f>
              <c:numCache>
                <c:formatCode>General</c:formatCode>
                <c:ptCount val="77"/>
                <c:pt idx="0">
                  <c:v>50286</c:v>
                </c:pt>
                <c:pt idx="1">
                  <c:v>76296</c:v>
                </c:pt>
                <c:pt idx="2">
                  <c:v>16172.5</c:v>
                </c:pt>
                <c:pt idx="3">
                  <c:v>45121.2</c:v>
                </c:pt>
                <c:pt idx="4">
                  <c:v>18748.05</c:v>
                </c:pt>
                <c:pt idx="5">
                  <c:v>8650.5499999999993</c:v>
                </c:pt>
                <c:pt idx="6">
                  <c:v>4782.6000000000004</c:v>
                </c:pt>
                <c:pt idx="7">
                  <c:v>19048.3</c:v>
                </c:pt>
                <c:pt idx="8">
                  <c:v>49827.9</c:v>
                </c:pt>
                <c:pt idx="9">
                  <c:v>20876.5</c:v>
                </c:pt>
                <c:pt idx="10">
                  <c:v>18559.2</c:v>
                </c:pt>
                <c:pt idx="11">
                  <c:v>9636</c:v>
                </c:pt>
                <c:pt idx="12">
                  <c:v>16794</c:v>
                </c:pt>
                <c:pt idx="13">
                  <c:v>9098.1</c:v>
                </c:pt>
                <c:pt idx="14">
                  <c:v>35482.199999999997</c:v>
                </c:pt>
                <c:pt idx="15">
                  <c:v>19512</c:v>
                </c:pt>
                <c:pt idx="16">
                  <c:v>5234.3999999999996</c:v>
                </c:pt>
                <c:pt idx="17">
                  <c:v>44742.6</c:v>
                </c:pt>
                <c:pt idx="18">
                  <c:v>14536.8</c:v>
                </c:pt>
                <c:pt idx="19">
                  <c:v>14277.6</c:v>
                </c:pt>
                <c:pt idx="20">
                  <c:v>11472</c:v>
                </c:pt>
                <c:pt idx="21">
                  <c:v>25738.799999999999</c:v>
                </c:pt>
                <c:pt idx="22">
                  <c:v>14542.6</c:v>
                </c:pt>
                <c:pt idx="23">
                  <c:v>9362.5</c:v>
                </c:pt>
                <c:pt idx="24">
                  <c:v>13150.8</c:v>
                </c:pt>
                <c:pt idx="25">
                  <c:v>9685</c:v>
                </c:pt>
                <c:pt idx="26">
                  <c:v>22464</c:v>
                </c:pt>
                <c:pt idx="27">
                  <c:v>5121</c:v>
                </c:pt>
                <c:pt idx="28">
                  <c:v>1713.5</c:v>
                </c:pt>
                <c:pt idx="29">
                  <c:v>21534.8999999999</c:v>
                </c:pt>
                <c:pt idx="30">
                  <c:v>87736.4</c:v>
                </c:pt>
                <c:pt idx="31">
                  <c:v>14606.9999999999</c:v>
                </c:pt>
                <c:pt idx="32">
                  <c:v>22140.2</c:v>
                </c:pt>
                <c:pt idx="33">
                  <c:v>23009</c:v>
                </c:pt>
                <c:pt idx="34">
                  <c:v>6159.49999999999</c:v>
                </c:pt>
                <c:pt idx="35">
                  <c:v>21510.2</c:v>
                </c:pt>
                <c:pt idx="36">
                  <c:v>24307.200000000001</c:v>
                </c:pt>
                <c:pt idx="37">
                  <c:v>13902</c:v>
                </c:pt>
                <c:pt idx="38">
                  <c:v>9332.4</c:v>
                </c:pt>
                <c:pt idx="39">
                  <c:v>26865.599999999999</c:v>
                </c:pt>
                <c:pt idx="40">
                  <c:v>149984.20000000001</c:v>
                </c:pt>
                <c:pt idx="41">
                  <c:v>14775.54</c:v>
                </c:pt>
                <c:pt idx="42">
                  <c:v>16438.8</c:v>
                </c:pt>
                <c:pt idx="43">
                  <c:v>10524.2</c:v>
                </c:pt>
                <c:pt idx="44">
                  <c:v>25079.199999999899</c:v>
                </c:pt>
                <c:pt idx="45">
                  <c:v>4840.2</c:v>
                </c:pt>
                <c:pt idx="46">
                  <c:v>6144</c:v>
                </c:pt>
                <c:pt idx="47">
                  <c:v>31987.5</c:v>
                </c:pt>
                <c:pt idx="48">
                  <c:v>6664.75</c:v>
                </c:pt>
                <c:pt idx="49">
                  <c:v>9500</c:v>
                </c:pt>
                <c:pt idx="50">
                  <c:v>4740.5</c:v>
                </c:pt>
                <c:pt idx="51">
                  <c:v>6678</c:v>
                </c:pt>
                <c:pt idx="52">
                  <c:v>3383.8</c:v>
                </c:pt>
                <c:pt idx="53">
                  <c:v>4358.6000000000004</c:v>
                </c:pt>
                <c:pt idx="54">
                  <c:v>9424.7999999999993</c:v>
                </c:pt>
                <c:pt idx="55">
                  <c:v>17696.3</c:v>
                </c:pt>
                <c:pt idx="56">
                  <c:v>7807.8</c:v>
                </c:pt>
                <c:pt idx="57">
                  <c:v>8630.4</c:v>
                </c:pt>
                <c:pt idx="58">
                  <c:v>13760</c:v>
                </c:pt>
                <c:pt idx="59">
                  <c:v>15231.5</c:v>
                </c:pt>
                <c:pt idx="60">
                  <c:v>7232.4</c:v>
                </c:pt>
                <c:pt idx="61">
                  <c:v>12866.8</c:v>
                </c:pt>
                <c:pt idx="62">
                  <c:v>3080</c:v>
                </c:pt>
                <c:pt idx="63">
                  <c:v>4051.6</c:v>
                </c:pt>
                <c:pt idx="64">
                  <c:v>23635.8</c:v>
                </c:pt>
                <c:pt idx="65">
                  <c:v>7345</c:v>
                </c:pt>
                <c:pt idx="66">
                  <c:v>5801.15</c:v>
                </c:pt>
                <c:pt idx="67">
                  <c:v>9171.2000000000007</c:v>
                </c:pt>
                <c:pt idx="68">
                  <c:v>2566</c:v>
                </c:pt>
                <c:pt idx="69">
                  <c:v>4200</c:v>
                </c:pt>
                <c:pt idx="70">
                  <c:v>3519</c:v>
                </c:pt>
                <c:pt idx="71">
                  <c:v>3510</c:v>
                </c:pt>
                <c:pt idx="72">
                  <c:v>2562</c:v>
                </c:pt>
                <c:pt idx="73">
                  <c:v>1542.75</c:v>
                </c:pt>
                <c:pt idx="74">
                  <c:v>3047.2</c:v>
                </c:pt>
                <c:pt idx="75">
                  <c:v>1813.5</c:v>
                </c:pt>
                <c:pt idx="76">
                  <c:v>8827</c:v>
                </c:pt>
              </c:numCache>
            </c:numRef>
          </c:yVal>
          <c:smooth val="0"/>
          <c:extLst>
            <c:ext xmlns:c16="http://schemas.microsoft.com/office/drawing/2014/chart" uri="{C3380CC4-5D6E-409C-BE32-E72D297353CC}">
              <c16:uniqueId val="{00000000-7A9B-4BB0-8AB1-4D3782C8EEAC}"/>
            </c:ext>
          </c:extLst>
        </c:ser>
        <c:dLbls>
          <c:showLegendKey val="0"/>
          <c:showVal val="0"/>
          <c:showCatName val="0"/>
          <c:showSerName val="0"/>
          <c:showPercent val="0"/>
          <c:showBubbleSize val="0"/>
        </c:dLbls>
        <c:axId val="1696704239"/>
        <c:axId val="1696703279"/>
      </c:scatterChart>
      <c:valAx>
        <c:axId val="1696704239"/>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696703279"/>
        <c:crosses val="autoZero"/>
        <c:crossBetween val="midCat"/>
      </c:valAx>
      <c:valAx>
        <c:axId val="1696703279"/>
        <c:scaling>
          <c:orientation val="minMax"/>
        </c:scaling>
        <c:delete val="0"/>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696704239"/>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dirty="0"/>
              <a:t>Product</a:t>
            </a:r>
            <a:r>
              <a:rPr lang="en-IN" baseline="0" dirty="0"/>
              <a:t> Quantity Sold by Month and Year</a:t>
            </a:r>
            <a:endParaRPr lang="en-IN" dirty="0"/>
          </a:p>
        </c:rich>
      </c:tx>
      <c:layout>
        <c:manualLayout>
          <c:xMode val="edge"/>
          <c:yMode val="edge"/>
          <c:x val="0.14007861802561627"/>
          <c:y val="1.2453300124533001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IN"/>
        </a:p>
      </c:txPr>
    </c:title>
    <c:autoTitleDeleted val="0"/>
    <c:plotArea>
      <c:layout/>
      <c:lineChart>
        <c:grouping val="standard"/>
        <c:varyColors val="0"/>
        <c:ser>
          <c:idx val="0"/>
          <c:order val="0"/>
          <c:tx>
            <c:strRef>
              <c:f>'11'!$AD$10</c:f>
              <c:strCache>
                <c:ptCount val="1"/>
                <c:pt idx="0">
                  <c:v> Month</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'11'!$AC$11:$AC$33</c:f>
              <c:numCache>
                <c:formatCode>General</c:formatCode>
                <c:ptCount val="23"/>
                <c:pt idx="0">
                  <c:v>1994</c:v>
                </c:pt>
                <c:pt idx="1">
                  <c:v>1994</c:v>
                </c:pt>
                <c:pt idx="2">
                  <c:v>1994</c:v>
                </c:pt>
                <c:pt idx="3">
                  <c:v>1994</c:v>
                </c:pt>
                <c:pt idx="4">
                  <c:v>1994</c:v>
                </c:pt>
                <c:pt idx="5">
                  <c:v>1995</c:v>
                </c:pt>
                <c:pt idx="6">
                  <c:v>1995</c:v>
                </c:pt>
                <c:pt idx="7">
                  <c:v>1995</c:v>
                </c:pt>
                <c:pt idx="8">
                  <c:v>1995</c:v>
                </c:pt>
                <c:pt idx="9">
                  <c:v>1995</c:v>
                </c:pt>
                <c:pt idx="10">
                  <c:v>1995</c:v>
                </c:pt>
                <c:pt idx="11">
                  <c:v>1995</c:v>
                </c:pt>
                <c:pt idx="12">
                  <c:v>1995</c:v>
                </c:pt>
                <c:pt idx="13">
                  <c:v>1995</c:v>
                </c:pt>
                <c:pt idx="14">
                  <c:v>1995</c:v>
                </c:pt>
                <c:pt idx="15">
                  <c:v>1995</c:v>
                </c:pt>
                <c:pt idx="16">
                  <c:v>1995</c:v>
                </c:pt>
                <c:pt idx="17">
                  <c:v>1996</c:v>
                </c:pt>
                <c:pt idx="18">
                  <c:v>1996</c:v>
                </c:pt>
                <c:pt idx="19">
                  <c:v>1996</c:v>
                </c:pt>
                <c:pt idx="20">
                  <c:v>1996</c:v>
                </c:pt>
                <c:pt idx="21">
                  <c:v>1996</c:v>
                </c:pt>
                <c:pt idx="22">
                  <c:v>1996</c:v>
                </c:pt>
              </c:numCache>
            </c:numRef>
          </c:cat>
          <c:val>
            <c:numRef>
              <c:f>'11'!$AD$11:$AD$33</c:f>
              <c:numCache>
                <c:formatCode>General</c:formatCode>
                <c:ptCount val="23"/>
                <c:pt idx="0">
                  <c:v>8</c:v>
                </c:pt>
                <c:pt idx="1">
                  <c:v>9</c:v>
                </c:pt>
                <c:pt idx="2">
                  <c:v>10</c:v>
                </c:pt>
                <c:pt idx="3">
                  <c:v>11</c:v>
                </c:pt>
                <c:pt idx="4">
                  <c:v>12</c:v>
                </c:pt>
                <c:pt idx="5">
                  <c:v>1</c:v>
                </c:pt>
                <c:pt idx="6">
                  <c:v>2</c:v>
                </c:pt>
                <c:pt idx="7">
                  <c:v>3</c:v>
                </c:pt>
                <c:pt idx="8">
                  <c:v>4</c:v>
                </c:pt>
                <c:pt idx="9">
                  <c:v>5</c:v>
                </c:pt>
                <c:pt idx="10">
                  <c:v>6</c:v>
                </c:pt>
                <c:pt idx="11">
                  <c:v>7</c:v>
                </c:pt>
                <c:pt idx="12">
                  <c:v>8</c:v>
                </c:pt>
                <c:pt idx="13">
                  <c:v>9</c:v>
                </c:pt>
                <c:pt idx="14">
                  <c:v>10</c:v>
                </c:pt>
                <c:pt idx="15">
                  <c:v>11</c:v>
                </c:pt>
                <c:pt idx="16">
                  <c:v>12</c:v>
                </c:pt>
                <c:pt idx="17">
                  <c:v>1</c:v>
                </c:pt>
                <c:pt idx="18">
                  <c:v>2</c:v>
                </c:pt>
                <c:pt idx="19">
                  <c:v>3</c:v>
                </c:pt>
                <c:pt idx="20">
                  <c:v>4</c:v>
                </c:pt>
                <c:pt idx="21">
                  <c:v>5</c:v>
                </c:pt>
                <c:pt idx="22">
                  <c:v>6</c:v>
                </c:pt>
              </c:numCache>
            </c:numRef>
          </c:val>
          <c:smooth val="0"/>
          <c:extLst>
            <c:ext xmlns:c16="http://schemas.microsoft.com/office/drawing/2014/chart" uri="{C3380CC4-5D6E-409C-BE32-E72D297353CC}">
              <c16:uniqueId val="{00000000-AA65-4270-904B-990EEFA77730}"/>
            </c:ext>
          </c:extLst>
        </c:ser>
        <c:ser>
          <c:idx val="1"/>
          <c:order val="1"/>
          <c:tx>
            <c:strRef>
              <c:f>'11'!$AE$10</c:f>
              <c:strCache>
                <c:ptCount val="1"/>
                <c:pt idx="0">
                  <c:v> TotalQuantitySold</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'11'!$AC$11:$AC$33</c:f>
              <c:numCache>
                <c:formatCode>General</c:formatCode>
                <c:ptCount val="23"/>
                <c:pt idx="0">
                  <c:v>1994</c:v>
                </c:pt>
                <c:pt idx="1">
                  <c:v>1994</c:v>
                </c:pt>
                <c:pt idx="2">
                  <c:v>1994</c:v>
                </c:pt>
                <c:pt idx="3">
                  <c:v>1994</c:v>
                </c:pt>
                <c:pt idx="4">
                  <c:v>1994</c:v>
                </c:pt>
                <c:pt idx="5">
                  <c:v>1995</c:v>
                </c:pt>
                <c:pt idx="6">
                  <c:v>1995</c:v>
                </c:pt>
                <c:pt idx="7">
                  <c:v>1995</c:v>
                </c:pt>
                <c:pt idx="8">
                  <c:v>1995</c:v>
                </c:pt>
                <c:pt idx="9">
                  <c:v>1995</c:v>
                </c:pt>
                <c:pt idx="10">
                  <c:v>1995</c:v>
                </c:pt>
                <c:pt idx="11">
                  <c:v>1995</c:v>
                </c:pt>
                <c:pt idx="12">
                  <c:v>1995</c:v>
                </c:pt>
                <c:pt idx="13">
                  <c:v>1995</c:v>
                </c:pt>
                <c:pt idx="14">
                  <c:v>1995</c:v>
                </c:pt>
                <c:pt idx="15">
                  <c:v>1995</c:v>
                </c:pt>
                <c:pt idx="16">
                  <c:v>1995</c:v>
                </c:pt>
                <c:pt idx="17">
                  <c:v>1996</c:v>
                </c:pt>
                <c:pt idx="18">
                  <c:v>1996</c:v>
                </c:pt>
                <c:pt idx="19">
                  <c:v>1996</c:v>
                </c:pt>
                <c:pt idx="20">
                  <c:v>1996</c:v>
                </c:pt>
                <c:pt idx="21">
                  <c:v>1996</c:v>
                </c:pt>
                <c:pt idx="22">
                  <c:v>1996</c:v>
                </c:pt>
              </c:numCache>
            </c:numRef>
          </c:cat>
          <c:val>
            <c:numRef>
              <c:f>'11'!$AE$11:$AE$33</c:f>
              <c:numCache>
                <c:formatCode>General</c:formatCode>
                <c:ptCount val="23"/>
                <c:pt idx="0">
                  <c:v>1462</c:v>
                </c:pt>
                <c:pt idx="1">
                  <c:v>1322</c:v>
                </c:pt>
                <c:pt idx="2">
                  <c:v>1124</c:v>
                </c:pt>
                <c:pt idx="3">
                  <c:v>1669</c:v>
                </c:pt>
                <c:pt idx="4">
                  <c:v>1804</c:v>
                </c:pt>
                <c:pt idx="5">
                  <c:v>2200</c:v>
                </c:pt>
                <c:pt idx="6">
                  <c:v>1951</c:v>
                </c:pt>
                <c:pt idx="7">
                  <c:v>2582</c:v>
                </c:pt>
                <c:pt idx="8">
                  <c:v>1622</c:v>
                </c:pt>
                <c:pt idx="9">
                  <c:v>2060</c:v>
                </c:pt>
                <c:pt idx="10">
                  <c:v>2164</c:v>
                </c:pt>
                <c:pt idx="11">
                  <c:v>1635</c:v>
                </c:pt>
                <c:pt idx="12">
                  <c:v>2054</c:v>
                </c:pt>
                <c:pt idx="13">
                  <c:v>1861</c:v>
                </c:pt>
                <c:pt idx="14">
                  <c:v>2343</c:v>
                </c:pt>
                <c:pt idx="15">
                  <c:v>2657</c:v>
                </c:pt>
                <c:pt idx="16">
                  <c:v>1878</c:v>
                </c:pt>
                <c:pt idx="17">
                  <c:v>2682</c:v>
                </c:pt>
                <c:pt idx="18">
                  <c:v>3293</c:v>
                </c:pt>
                <c:pt idx="19">
                  <c:v>3288</c:v>
                </c:pt>
                <c:pt idx="20">
                  <c:v>4065</c:v>
                </c:pt>
                <c:pt idx="21">
                  <c:v>4957</c:v>
                </c:pt>
                <c:pt idx="22">
                  <c:v>644</c:v>
                </c:pt>
              </c:numCache>
            </c:numRef>
          </c:val>
          <c:smooth val="0"/>
          <c:extLst>
            <c:ext xmlns:c16="http://schemas.microsoft.com/office/drawing/2014/chart" uri="{C3380CC4-5D6E-409C-BE32-E72D297353CC}">
              <c16:uniqueId val="{00000001-AA65-4270-904B-990EEFA77730}"/>
            </c:ext>
          </c:extLst>
        </c:ser>
        <c:dLbls>
          <c:showLegendKey val="0"/>
          <c:showVal val="0"/>
          <c:showCatName val="0"/>
          <c:showSerName val="0"/>
          <c:showPercent val="0"/>
          <c:showBubbleSize val="0"/>
        </c:dLbls>
        <c:smooth val="0"/>
        <c:axId val="1984796703"/>
        <c:axId val="1984797183"/>
      </c:lineChart>
      <c:catAx>
        <c:axId val="1984796703"/>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84797183"/>
        <c:crosses val="autoZero"/>
        <c:auto val="1"/>
        <c:lblAlgn val="ctr"/>
        <c:lblOffset val="100"/>
        <c:noMultiLvlLbl val="0"/>
      </c:catAx>
      <c:valAx>
        <c:axId val="1984797183"/>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84796703"/>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9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Dashboard.xlsx]12!PivotTable9</c:name>
    <c:fmtId val="-1"/>
  </c:pivotSource>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dirty="0"/>
              <a:t>  Outliers in Product Performance and Total</a:t>
            </a:r>
            <a:r>
              <a:rPr lang="en-US" baseline="0" dirty="0"/>
              <a:t> Sales</a:t>
            </a:r>
            <a:endParaRPr lang="en-US" dirty="0"/>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ivotFmts>
      <c:pivotFmt>
        <c:idx val="0"/>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'12'!$H$27</c:f>
              <c:strCache>
                <c:ptCount val="1"/>
                <c:pt idx="0">
                  <c:v>Total</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'12'!$G$28:$G$29</c:f>
              <c:strCache>
                <c:ptCount val="2"/>
                <c:pt idx="0">
                  <c:v>Normal</c:v>
                </c:pt>
                <c:pt idx="1">
                  <c:v>Outlier</c:v>
                </c:pt>
              </c:strCache>
            </c:strRef>
          </c:cat>
          <c:val>
            <c:numRef>
              <c:f>'12'!$H$28:$H$29</c:f>
              <c:numCache>
                <c:formatCode>General</c:formatCode>
                <c:ptCount val="2"/>
                <c:pt idx="0">
                  <c:v>1040441.99</c:v>
                </c:pt>
                <c:pt idx="1">
                  <c:v>314016.59999999998</c:v>
                </c:pt>
              </c:numCache>
            </c:numRef>
          </c:val>
          <c:extLst>
            <c:ext xmlns:c16="http://schemas.microsoft.com/office/drawing/2014/chart" uri="{C3380CC4-5D6E-409C-BE32-E72D297353CC}">
              <c16:uniqueId val="{00000000-5E68-4DDF-BED2-C5A1438C6E2F}"/>
            </c:ext>
          </c:extLst>
        </c:ser>
        <c:dLbls>
          <c:dLblPos val="inEnd"/>
          <c:showLegendKey val="0"/>
          <c:showVal val="1"/>
          <c:showCatName val="0"/>
          <c:showSerName val="0"/>
          <c:showPercent val="0"/>
          <c:showBubbleSize val="0"/>
        </c:dLbls>
        <c:gapWidth val="41"/>
        <c:axId val="32720111"/>
        <c:axId val="32722031"/>
      </c:barChart>
      <c:catAx>
        <c:axId val="3272011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32722031"/>
        <c:crosses val="autoZero"/>
        <c:auto val="1"/>
        <c:lblAlgn val="ctr"/>
        <c:lblOffset val="100"/>
        <c:noMultiLvlLbl val="0"/>
      </c:catAx>
      <c:valAx>
        <c:axId val="32722031"/>
        <c:scaling>
          <c:orientation val="minMax"/>
        </c:scaling>
        <c:delete val="1"/>
        <c:axPos val="l"/>
        <c:numFmt formatCode="General" sourceLinked="1"/>
        <c:majorTickMark val="none"/>
        <c:minorTickMark val="none"/>
        <c:tickLblPos val="nextTo"/>
        <c:crossAx val="3272011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US"/>
              <a:t> TotalOders and OnTimeDeliveryRate</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scatterChart>
        <c:scatterStyle val="lineMarker"/>
        <c:varyColors val="0"/>
        <c:ser>
          <c:idx val="0"/>
          <c:order val="0"/>
          <c:tx>
            <c:strRef>
              <c:f>'13'!$H$25</c:f>
              <c:strCache>
                <c:ptCount val="1"/>
                <c:pt idx="0">
                  <c:v> OnTimeDeliveryRate</c:v>
                </c:pt>
              </c:strCache>
            </c:strRef>
          </c:tx>
          <c:spPr>
            <a:ln w="25400" cap="rnd">
              <a:noFill/>
              <a:round/>
            </a:ln>
            <a:effectLst>
              <a:outerShdw dist="25400" dir="2700000" algn="tl" rotWithShape="0">
                <a:schemeClr val="accent1"/>
              </a:outerShdw>
            </a:effectLst>
          </c:spPr>
          <c:marker>
            <c:symbol val="circle"/>
            <c:size val="6"/>
            <c:spPr>
              <a:solidFill>
                <a:schemeClr val="accent1"/>
              </a:solidFill>
              <a:ln w="22225">
                <a:solidFill>
                  <a:schemeClr val="lt1"/>
                </a:solidFill>
                <a:round/>
              </a:ln>
              <a:effectLst/>
            </c:spPr>
          </c:marker>
          <c:xVal>
            <c:numRef>
              <c:f>'13'!$E$26:$E$54</c:f>
              <c:numCache>
                <c:formatCode>General</c:formatCode>
                <c:ptCount val="29"/>
                <c:pt idx="0">
                  <c:v>104</c:v>
                </c:pt>
                <c:pt idx="1">
                  <c:v>82</c:v>
                </c:pt>
                <c:pt idx="2">
                  <c:v>52</c:v>
                </c:pt>
                <c:pt idx="3">
                  <c:v>98</c:v>
                </c:pt>
                <c:pt idx="4">
                  <c:v>68</c:v>
                </c:pt>
                <c:pt idx="5">
                  <c:v>70</c:v>
                </c:pt>
                <c:pt idx="6">
                  <c:v>88</c:v>
                </c:pt>
                <c:pt idx="7">
                  <c:v>73</c:v>
                </c:pt>
                <c:pt idx="8">
                  <c:v>34</c:v>
                </c:pt>
                <c:pt idx="9">
                  <c:v>105</c:v>
                </c:pt>
                <c:pt idx="10">
                  <c:v>105</c:v>
                </c:pt>
                <c:pt idx="11">
                  <c:v>126</c:v>
                </c:pt>
                <c:pt idx="12">
                  <c:v>70</c:v>
                </c:pt>
                <c:pt idx="13">
                  <c:v>54</c:v>
                </c:pt>
                <c:pt idx="14">
                  <c:v>51</c:v>
                </c:pt>
                <c:pt idx="15">
                  <c:v>69</c:v>
                </c:pt>
                <c:pt idx="16">
                  <c:v>51</c:v>
                </c:pt>
                <c:pt idx="17">
                  <c:v>51</c:v>
                </c:pt>
                <c:pt idx="18">
                  <c:v>163</c:v>
                </c:pt>
                <c:pt idx="19">
                  <c:v>94</c:v>
                </c:pt>
                <c:pt idx="20">
                  <c:v>179</c:v>
                </c:pt>
                <c:pt idx="21">
                  <c:v>59</c:v>
                </c:pt>
                <c:pt idx="22">
                  <c:v>72</c:v>
                </c:pt>
                <c:pt idx="23">
                  <c:v>65</c:v>
                </c:pt>
                <c:pt idx="24">
                  <c:v>54</c:v>
                </c:pt>
                <c:pt idx="25">
                  <c:v>32</c:v>
                </c:pt>
                <c:pt idx="26">
                  <c:v>41</c:v>
                </c:pt>
                <c:pt idx="27">
                  <c:v>18</c:v>
                </c:pt>
                <c:pt idx="28">
                  <c:v>27</c:v>
                </c:pt>
              </c:numCache>
            </c:numRef>
          </c:xVal>
          <c:yVal>
            <c:numRef>
              <c:f>'13'!$H$26:$H$54</c:f>
              <c:numCache>
                <c:formatCode>General</c:formatCode>
                <c:ptCount val="29"/>
                <c:pt idx="0">
                  <c:v>97.115380000000002</c:v>
                </c:pt>
                <c:pt idx="1">
                  <c:v>93.902439999999999</c:v>
                </c:pt>
                <c:pt idx="2">
                  <c:v>96.153850000000006</c:v>
                </c:pt>
                <c:pt idx="3">
                  <c:v>94.897959999999998</c:v>
                </c:pt>
                <c:pt idx="4">
                  <c:v>98.529409999999999</c:v>
                </c:pt>
                <c:pt idx="5">
                  <c:v>95.714290000000005</c:v>
                </c:pt>
                <c:pt idx="6">
                  <c:v>94.318179999999998</c:v>
                </c:pt>
                <c:pt idx="7">
                  <c:v>93.150679999999994</c:v>
                </c:pt>
                <c:pt idx="8">
                  <c:v>100</c:v>
                </c:pt>
                <c:pt idx="9">
                  <c:v>93.333330000000004</c:v>
                </c:pt>
                <c:pt idx="10">
                  <c:v>94.285709999999995</c:v>
                </c:pt>
                <c:pt idx="11">
                  <c:v>95.238100000000003</c:v>
                </c:pt>
                <c:pt idx="12">
                  <c:v>95.714290000000005</c:v>
                </c:pt>
                <c:pt idx="13">
                  <c:v>94.44444</c:v>
                </c:pt>
                <c:pt idx="14">
                  <c:v>92.156859999999995</c:v>
                </c:pt>
                <c:pt idx="15">
                  <c:v>97.10145</c:v>
                </c:pt>
                <c:pt idx="16">
                  <c:v>96.078429999999997</c:v>
                </c:pt>
                <c:pt idx="17">
                  <c:v>94.117649999999998</c:v>
                </c:pt>
                <c:pt idx="18">
                  <c:v>95.705520000000007</c:v>
                </c:pt>
                <c:pt idx="19">
                  <c:v>97.872339999999994</c:v>
                </c:pt>
                <c:pt idx="20">
                  <c:v>94.972070000000002</c:v>
                </c:pt>
                <c:pt idx="21">
                  <c:v>98.305080000000004</c:v>
                </c:pt>
                <c:pt idx="22">
                  <c:v>97.222219999999993</c:v>
                </c:pt>
                <c:pt idx="23">
                  <c:v>96.923079999999999</c:v>
                </c:pt>
                <c:pt idx="24">
                  <c:v>96.296300000000002</c:v>
                </c:pt>
                <c:pt idx="25">
                  <c:v>96.875</c:v>
                </c:pt>
                <c:pt idx="26">
                  <c:v>97.560980000000001</c:v>
                </c:pt>
                <c:pt idx="27">
                  <c:v>100</c:v>
                </c:pt>
                <c:pt idx="28">
                  <c:v>100</c:v>
                </c:pt>
              </c:numCache>
            </c:numRef>
          </c:yVal>
          <c:smooth val="0"/>
          <c:extLst>
            <c:ext xmlns:c16="http://schemas.microsoft.com/office/drawing/2014/chart" uri="{C3380CC4-5D6E-409C-BE32-E72D297353CC}">
              <c16:uniqueId val="{00000000-725B-47BE-8C53-284250366AB1}"/>
            </c:ext>
          </c:extLst>
        </c:ser>
        <c:dLbls>
          <c:showLegendKey val="0"/>
          <c:showVal val="0"/>
          <c:showCatName val="0"/>
          <c:showSerName val="0"/>
          <c:showPercent val="0"/>
          <c:showBubbleSize val="0"/>
        </c:dLbls>
        <c:axId val="889385455"/>
        <c:axId val="889384015"/>
      </c:scatterChart>
      <c:valAx>
        <c:axId val="889385455"/>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889384015"/>
        <c:crosses val="autoZero"/>
        <c:crossBetween val="midCat"/>
      </c:valAx>
      <c:valAx>
        <c:axId val="889384015"/>
        <c:scaling>
          <c:orientation val="minMax"/>
        </c:scaling>
        <c:delete val="0"/>
        <c:axPos val="l"/>
        <c:majorGridlines>
          <c:spPr>
            <a:ln w="9525" cap="flat" cmpd="sng" algn="ctr">
              <a:solidFill>
                <a:schemeClr val="lt1">
                  <a:alpha val="2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88938545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Dashboard.xlsx]14!PivotTable57</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CategoryName and CompanyName by  TotalOrders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'14'!$I$28</c:f>
              <c:strCache>
                <c:ptCount val="1"/>
                <c:pt idx="0">
                  <c:v>Total</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multiLvlStrRef>
              <c:f>'14'!$H$29:$H$85</c:f>
              <c:multiLvlStrCache>
                <c:ptCount val="49"/>
                <c:lvl>
                  <c:pt idx="0">
                    <c:v>Aux joyeux ecclÃ©siastiques</c:v>
                  </c:pt>
                  <c:pt idx="1">
                    <c:v>Bigfoot Breweries</c:v>
                  </c:pt>
                  <c:pt idx="2">
                    <c:v>Exotic Liquids</c:v>
                  </c:pt>
                  <c:pt idx="3">
                    <c:v>Karkki Oy</c:v>
                  </c:pt>
                  <c:pt idx="4">
                    <c:v>Leka Trading</c:v>
                  </c:pt>
                  <c:pt idx="5">
                    <c:v>Pavlova, Ltd.</c:v>
                  </c:pt>
                  <c:pt idx="6">
                    <c:v>Plutzer LebensmittelgroÃŸmÃ¤rkte AG</c:v>
                  </c:pt>
                  <c:pt idx="7">
                    <c:v>Refrescos Americanas LTDA</c:v>
                  </c:pt>
                  <c:pt idx="8">
                    <c:v>Exotic Liquids</c:v>
                  </c:pt>
                  <c:pt idx="9">
                    <c:v>ForÃªts d'Ã©rables</c:v>
                  </c:pt>
                  <c:pt idx="10">
                    <c:v>Grandma Kelly's Homestead</c:v>
                  </c:pt>
                  <c:pt idx="11">
                    <c:v>Leka Trading</c:v>
                  </c:pt>
                  <c:pt idx="12">
                    <c:v>Mayumi's</c:v>
                  </c:pt>
                  <c:pt idx="13">
                    <c:v>New Orleans Cajun Delights</c:v>
                  </c:pt>
                  <c:pt idx="14">
                    <c:v>Pavlova, Ltd.</c:v>
                  </c:pt>
                  <c:pt idx="15">
                    <c:v>Plutzer LebensmittelgroÃŸmÃ¤rkte AG</c:v>
                  </c:pt>
                  <c:pt idx="16">
                    <c:v>ForÃªts d'Ã©rables</c:v>
                  </c:pt>
                  <c:pt idx="17">
                    <c:v>Heli SÃ¼ÃŸwaren GmbH &amp; Co. KG</c:v>
                  </c:pt>
                  <c:pt idx="18">
                    <c:v>Karkki Oy</c:v>
                  </c:pt>
                  <c:pt idx="19">
                    <c:v>Pavlova, Ltd.</c:v>
                  </c:pt>
                  <c:pt idx="20">
                    <c:v>Specialty Biscuits, Ltd.</c:v>
                  </c:pt>
                  <c:pt idx="21">
                    <c:v>Zaanse Snoepfabriek</c:v>
                  </c:pt>
                  <c:pt idx="22">
                    <c:v>Cooperativa de Quesos 'Las Cabras'</c:v>
                  </c:pt>
                  <c:pt idx="23">
                    <c:v>Formaggi Fortini s.r.l.</c:v>
                  </c:pt>
                  <c:pt idx="24">
                    <c:v>Gai pÃ¢turage</c:v>
                  </c:pt>
                  <c:pt idx="25">
                    <c:v>Norske Meierier</c:v>
                  </c:pt>
                  <c:pt idx="26">
                    <c:v>G'day, Mate</c:v>
                  </c:pt>
                  <c:pt idx="27">
                    <c:v>Leka Trading</c:v>
                  </c:pt>
                  <c:pt idx="28">
                    <c:v>Pasta Buttini s.r.l.</c:v>
                  </c:pt>
                  <c:pt idx="29">
                    <c:v>PB KnÃ¤ckebrÃ¶d AB</c:v>
                  </c:pt>
                  <c:pt idx="30">
                    <c:v>Plutzer LebensmittelgroÃŸmÃ¤rkte AG</c:v>
                  </c:pt>
                  <c:pt idx="31">
                    <c:v>G'day, Mate</c:v>
                  </c:pt>
                  <c:pt idx="32">
                    <c:v>Ma Maison</c:v>
                  </c:pt>
                  <c:pt idx="33">
                    <c:v>Pavlova, Ltd.</c:v>
                  </c:pt>
                  <c:pt idx="34">
                    <c:v>Plutzer LebensmittelgroÃŸmÃ¤rkte AG</c:v>
                  </c:pt>
                  <c:pt idx="35">
                    <c:v>Tokyo Traders</c:v>
                  </c:pt>
                  <c:pt idx="36">
                    <c:v>G'day, Mate</c:v>
                  </c:pt>
                  <c:pt idx="37">
                    <c:v>Grandma Kelly's Homestead</c:v>
                  </c:pt>
                  <c:pt idx="38">
                    <c:v>Mayumi's</c:v>
                  </c:pt>
                  <c:pt idx="39">
                    <c:v>Plutzer LebensmittelgroÃŸmÃ¤rkte AG</c:v>
                  </c:pt>
                  <c:pt idx="40">
                    <c:v>Tokyo Traders</c:v>
                  </c:pt>
                  <c:pt idx="41">
                    <c:v>Escargots Nouveaux</c:v>
                  </c:pt>
                  <c:pt idx="42">
                    <c:v>Lyngbysild</c:v>
                  </c:pt>
                  <c:pt idx="43">
                    <c:v>Mayumi's</c:v>
                  </c:pt>
                  <c:pt idx="44">
                    <c:v>New England Seafood Cannery</c:v>
                  </c:pt>
                  <c:pt idx="45">
                    <c:v>Nord-Ost-Fisch Handelsgesellschaft mbH</c:v>
                  </c:pt>
                  <c:pt idx="46">
                    <c:v>Pavlova, Ltd.</c:v>
                  </c:pt>
                  <c:pt idx="47">
                    <c:v>Svensk SjÃ¶fÃ¶da AB</c:v>
                  </c:pt>
                  <c:pt idx="48">
                    <c:v>Tokyo Traders</c:v>
                  </c:pt>
                </c:lvl>
                <c:lvl>
                  <c:pt idx="0">
                    <c:v>Beverages</c:v>
                  </c:pt>
                  <c:pt idx="8">
                    <c:v>Condiments</c:v>
                  </c:pt>
                  <c:pt idx="16">
                    <c:v>Confections</c:v>
                  </c:pt>
                  <c:pt idx="22">
                    <c:v>Dairy Products</c:v>
                  </c:pt>
                  <c:pt idx="26">
                    <c:v>Grains/Cereals</c:v>
                  </c:pt>
                  <c:pt idx="31">
                    <c:v>Meat/Poultry</c:v>
                  </c:pt>
                  <c:pt idx="36">
                    <c:v>Produce</c:v>
                  </c:pt>
                  <c:pt idx="41">
                    <c:v>Seafood</c:v>
                  </c:pt>
                </c:lvl>
              </c:multiLvlStrCache>
            </c:multiLvlStrRef>
          </c:cat>
          <c:val>
            <c:numRef>
              <c:f>'14'!$I$29:$I$85</c:f>
              <c:numCache>
                <c:formatCode>General</c:formatCode>
                <c:ptCount val="49"/>
                <c:pt idx="0">
                  <c:v>54</c:v>
                </c:pt>
                <c:pt idx="1">
                  <c:v>65</c:v>
                </c:pt>
                <c:pt idx="2">
                  <c:v>82</c:v>
                </c:pt>
                <c:pt idx="3">
                  <c:v>39</c:v>
                </c:pt>
                <c:pt idx="4">
                  <c:v>28</c:v>
                </c:pt>
                <c:pt idx="5">
                  <c:v>39</c:v>
                </c:pt>
                <c:pt idx="6">
                  <c:v>46</c:v>
                </c:pt>
                <c:pt idx="7">
                  <c:v>51</c:v>
                </c:pt>
                <c:pt idx="8">
                  <c:v>12</c:v>
                </c:pt>
                <c:pt idx="9">
                  <c:v>24</c:v>
                </c:pt>
                <c:pt idx="10">
                  <c:v>25</c:v>
                </c:pt>
                <c:pt idx="11">
                  <c:v>24</c:v>
                </c:pt>
                <c:pt idx="12">
                  <c:v>6</c:v>
                </c:pt>
                <c:pt idx="13">
                  <c:v>70</c:v>
                </c:pt>
                <c:pt idx="14">
                  <c:v>17</c:v>
                </c:pt>
                <c:pt idx="15">
                  <c:v>38</c:v>
                </c:pt>
                <c:pt idx="16">
                  <c:v>48</c:v>
                </c:pt>
                <c:pt idx="17">
                  <c:v>59</c:v>
                </c:pt>
                <c:pt idx="18">
                  <c:v>31</c:v>
                </c:pt>
                <c:pt idx="19">
                  <c:v>43</c:v>
                </c:pt>
                <c:pt idx="20">
                  <c:v>126</c:v>
                </c:pt>
                <c:pt idx="21">
                  <c:v>27</c:v>
                </c:pt>
                <c:pt idx="22">
                  <c:v>52</c:v>
                </c:pt>
                <c:pt idx="23">
                  <c:v>104</c:v>
                </c:pt>
                <c:pt idx="24">
                  <c:v>105</c:v>
                </c:pt>
                <c:pt idx="25">
                  <c:v>105</c:v>
                </c:pt>
                <c:pt idx="26">
                  <c:v>29</c:v>
                </c:pt>
                <c:pt idx="27">
                  <c:v>30</c:v>
                </c:pt>
                <c:pt idx="28">
                  <c:v>73</c:v>
                </c:pt>
                <c:pt idx="29">
                  <c:v>34</c:v>
                </c:pt>
                <c:pt idx="30">
                  <c:v>30</c:v>
                </c:pt>
                <c:pt idx="31">
                  <c:v>30</c:v>
                </c:pt>
                <c:pt idx="32">
                  <c:v>69</c:v>
                </c:pt>
                <c:pt idx="33">
                  <c:v>37</c:v>
                </c:pt>
                <c:pt idx="34">
                  <c:v>32</c:v>
                </c:pt>
                <c:pt idx="35">
                  <c:v>5</c:v>
                </c:pt>
                <c:pt idx="36">
                  <c:v>39</c:v>
                </c:pt>
                <c:pt idx="37">
                  <c:v>29</c:v>
                </c:pt>
                <c:pt idx="38">
                  <c:v>22</c:v>
                </c:pt>
                <c:pt idx="39">
                  <c:v>33</c:v>
                </c:pt>
                <c:pt idx="40">
                  <c:v>13</c:v>
                </c:pt>
                <c:pt idx="41">
                  <c:v>18</c:v>
                </c:pt>
                <c:pt idx="42">
                  <c:v>41</c:v>
                </c:pt>
                <c:pt idx="43">
                  <c:v>40</c:v>
                </c:pt>
                <c:pt idx="44">
                  <c:v>88</c:v>
                </c:pt>
                <c:pt idx="45">
                  <c:v>32</c:v>
                </c:pt>
                <c:pt idx="46">
                  <c:v>27</c:v>
                </c:pt>
                <c:pt idx="47">
                  <c:v>51</c:v>
                </c:pt>
                <c:pt idx="48">
                  <c:v>33</c:v>
                </c:pt>
              </c:numCache>
            </c:numRef>
          </c:val>
          <c:extLst>
            <c:ext xmlns:c16="http://schemas.microsoft.com/office/drawing/2014/chart" uri="{C3380CC4-5D6E-409C-BE32-E72D297353CC}">
              <c16:uniqueId val="{00000000-AC7E-4014-842C-9A919C51CE62}"/>
            </c:ext>
          </c:extLst>
        </c:ser>
        <c:dLbls>
          <c:dLblPos val="outEnd"/>
          <c:showLegendKey val="0"/>
          <c:showVal val="1"/>
          <c:showCatName val="0"/>
          <c:showSerName val="0"/>
          <c:showPercent val="0"/>
          <c:showBubbleSize val="0"/>
        </c:dLbls>
        <c:gapWidth val="65"/>
        <c:axId val="663332927"/>
        <c:axId val="663329567"/>
      </c:barChart>
      <c:catAx>
        <c:axId val="663332927"/>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663329567"/>
        <c:crosses val="autoZero"/>
        <c:auto val="1"/>
        <c:lblAlgn val="ctr"/>
        <c:lblOffset val="100"/>
        <c:noMultiLvlLbl val="0"/>
      </c:catAx>
      <c:valAx>
        <c:axId val="663329567"/>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663332927"/>
        <c:crosses val="autoZero"/>
        <c:crossBetween val="between"/>
      </c:valAx>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dirty="0"/>
              <a:t>Supplier vs</a:t>
            </a:r>
            <a:r>
              <a:rPr lang="en-US" baseline="0" dirty="0"/>
              <a:t> </a:t>
            </a:r>
            <a:r>
              <a:rPr lang="en-US" dirty="0"/>
              <a:t>AvgOrderPrice</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tx>
            <c:strRef>
              <c:f>'15'!$J$43</c:f>
              <c:strCache>
                <c:ptCount val="1"/>
                <c:pt idx="0">
                  <c:v>Sum of AvgOrderPrice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brightRoom" dir="tl"/>
            </a:scene3d>
            <a:sp3d prstMaterial="dkEdge">
              <a:bevelT w="0" h="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'15'!$I$44:$I$58</c:f>
              <c:strCache>
                <c:ptCount val="15"/>
                <c:pt idx="0">
                  <c:v>Aux joyeux ecclÃ©siastiques</c:v>
                </c:pt>
                <c:pt idx="1">
                  <c:v>Bigfoot Breweries</c:v>
                </c:pt>
                <c:pt idx="2">
                  <c:v>Cooperativa de Quesos 'Las Cabras'</c:v>
                </c:pt>
                <c:pt idx="3">
                  <c:v>Escargots Nouveaux</c:v>
                </c:pt>
                <c:pt idx="4">
                  <c:v>Exotic Liquids</c:v>
                </c:pt>
                <c:pt idx="5">
                  <c:v>ForÃªts d'Ã©rables</c:v>
                </c:pt>
                <c:pt idx="6">
                  <c:v>Formaggi Fortini s.r.l.</c:v>
                </c:pt>
                <c:pt idx="7">
                  <c:v>Gai pÃ¢turage</c:v>
                </c:pt>
                <c:pt idx="8">
                  <c:v>G'day, Mate</c:v>
                </c:pt>
                <c:pt idx="9">
                  <c:v>Grandma Kelly's Homestead</c:v>
                </c:pt>
                <c:pt idx="10">
                  <c:v>Heli SÃ¼ÃŸwaren GmbH &amp; Co. KG</c:v>
                </c:pt>
                <c:pt idx="11">
                  <c:v>Karkki Oy</c:v>
                </c:pt>
                <c:pt idx="12">
                  <c:v>Leka Trading</c:v>
                </c:pt>
                <c:pt idx="13">
                  <c:v>Lyngbysild</c:v>
                </c:pt>
                <c:pt idx="14">
                  <c:v>Ma Maison</c:v>
                </c:pt>
              </c:strCache>
            </c:strRef>
          </c:cat>
          <c:val>
            <c:numRef>
              <c:f>'15'!$J$44:$J$58</c:f>
              <c:numCache>
                <c:formatCode>General</c:formatCode>
                <c:ptCount val="15"/>
                <c:pt idx="0">
                  <c:v>5875.8</c:v>
                </c:pt>
                <c:pt idx="1">
                  <c:v>977.6</c:v>
                </c:pt>
                <c:pt idx="2">
                  <c:v>1261.6000000000001</c:v>
                </c:pt>
                <c:pt idx="3">
                  <c:v>217.3</c:v>
                </c:pt>
                <c:pt idx="4">
                  <c:v>1477.1999999999998</c:v>
                </c:pt>
                <c:pt idx="5">
                  <c:v>2845.4000000000005</c:v>
                </c:pt>
                <c:pt idx="6">
                  <c:v>2248.1999999999994</c:v>
                </c:pt>
                <c:pt idx="7">
                  <c:v>4164.8</c:v>
                </c:pt>
                <c:pt idx="8">
                  <c:v>3039.6000000000008</c:v>
                </c:pt>
                <c:pt idx="9">
                  <c:v>1555</c:v>
                </c:pt>
                <c:pt idx="10">
                  <c:v>1527.3000000000004</c:v>
                </c:pt>
                <c:pt idx="11">
                  <c:v>1145.9000000000001</c:v>
                </c:pt>
                <c:pt idx="12">
                  <c:v>2022.6000000000008</c:v>
                </c:pt>
                <c:pt idx="13">
                  <c:v>405.2</c:v>
                </c:pt>
                <c:pt idx="14">
                  <c:v>777.25000000000045</c:v>
                </c:pt>
              </c:numCache>
            </c:numRef>
          </c:val>
          <c:extLst>
            <c:ext xmlns:c16="http://schemas.microsoft.com/office/drawing/2014/chart" uri="{C3380CC4-5D6E-409C-BE32-E72D297353CC}">
              <c16:uniqueId val="{00000000-4710-462E-9805-3B4043AFC251}"/>
            </c:ext>
          </c:extLst>
        </c:ser>
        <c:dLbls>
          <c:dLblPos val="outEnd"/>
          <c:showLegendKey val="0"/>
          <c:showVal val="1"/>
          <c:showCatName val="0"/>
          <c:showSerName val="0"/>
          <c:showPercent val="0"/>
          <c:showBubbleSize val="0"/>
        </c:dLbls>
        <c:gapWidth val="115"/>
        <c:overlap val="-20"/>
        <c:axId val="12695216"/>
        <c:axId val="12681776"/>
      </c:barChart>
      <c:catAx>
        <c:axId val="1269521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681776"/>
        <c:crosses val="autoZero"/>
        <c:auto val="1"/>
        <c:lblAlgn val="ctr"/>
        <c:lblOffset val="100"/>
        <c:noMultiLvlLbl val="0"/>
      </c:catAx>
      <c:valAx>
        <c:axId val="12681776"/>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69521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dirty="0"/>
              <a:t>AvgOrderPrice by </a:t>
            </a:r>
            <a:r>
              <a:rPr lang="en-US" dirty="0" err="1"/>
              <a:t>OrderDate</a:t>
            </a:r>
            <a:endParaRPr lang="en-US" dirty="0"/>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0"/>
          <c:order val="0"/>
          <c:tx>
            <c:strRef>
              <c:f>'15'!$Q$27</c:f>
              <c:strCache>
                <c:ptCount val="1"/>
                <c:pt idx="0">
                  <c:v>Sum of  AvgOrderPrice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'15'!$P$28:$P$53</c:f>
              <c:strCache>
                <c:ptCount val="26"/>
                <c:pt idx="0">
                  <c:v>1994</c:v>
                </c:pt>
                <c:pt idx="1">
                  <c:v>Aug</c:v>
                </c:pt>
                <c:pt idx="2">
                  <c:v>Sep</c:v>
                </c:pt>
                <c:pt idx="3">
                  <c:v>Oct</c:v>
                </c:pt>
                <c:pt idx="4">
                  <c:v>Nov</c:v>
                </c:pt>
                <c:pt idx="5">
                  <c:v>Dec</c:v>
                </c:pt>
                <c:pt idx="6">
                  <c:v>1995</c:v>
                </c:pt>
                <c:pt idx="7">
                  <c:v>Jan</c:v>
                </c:pt>
                <c:pt idx="8">
                  <c:v>Feb</c:v>
                </c:pt>
                <c:pt idx="9">
                  <c:v>Mar</c:v>
                </c:pt>
                <c:pt idx="10">
                  <c:v>Apr</c:v>
                </c:pt>
                <c:pt idx="11">
                  <c:v>May</c:v>
                </c:pt>
                <c:pt idx="12">
                  <c:v>Jun</c:v>
                </c:pt>
                <c:pt idx="13">
                  <c:v>Jul</c:v>
                </c:pt>
                <c:pt idx="14">
                  <c:v>Aug</c:v>
                </c:pt>
                <c:pt idx="15">
                  <c:v>Sep</c:v>
                </c:pt>
                <c:pt idx="16">
                  <c:v>Oct</c:v>
                </c:pt>
                <c:pt idx="17">
                  <c:v>Nov</c:v>
                </c:pt>
                <c:pt idx="18">
                  <c:v>Dec</c:v>
                </c:pt>
                <c:pt idx="19">
                  <c:v>1996</c:v>
                </c:pt>
                <c:pt idx="20">
                  <c:v>Jan</c:v>
                </c:pt>
                <c:pt idx="21">
                  <c:v>Feb</c:v>
                </c:pt>
                <c:pt idx="22">
                  <c:v>Mar</c:v>
                </c:pt>
                <c:pt idx="23">
                  <c:v>Apr</c:v>
                </c:pt>
                <c:pt idx="24">
                  <c:v>May</c:v>
                </c:pt>
                <c:pt idx="25">
                  <c:v>Jun</c:v>
                </c:pt>
              </c:strCache>
            </c:strRef>
          </c:cat>
          <c:val>
            <c:numRef>
              <c:f>'15'!$Q$28:$Q$53</c:f>
              <c:numCache>
                <c:formatCode>General</c:formatCode>
                <c:ptCount val="26"/>
                <c:pt idx="0">
                  <c:v>4062.5000000000009</c:v>
                </c:pt>
                <c:pt idx="1">
                  <c:v>643.29999999999995</c:v>
                </c:pt>
                <c:pt idx="2">
                  <c:v>728.69999999999993</c:v>
                </c:pt>
                <c:pt idx="3">
                  <c:v>662.49999999999989</c:v>
                </c:pt>
                <c:pt idx="4">
                  <c:v>883.5</c:v>
                </c:pt>
                <c:pt idx="5">
                  <c:v>1144.5000000000009</c:v>
                </c:pt>
                <c:pt idx="6">
                  <c:v>13021.400000000003</c:v>
                </c:pt>
                <c:pt idx="7">
                  <c:v>945.60000000000036</c:v>
                </c:pt>
                <c:pt idx="8">
                  <c:v>1004.9</c:v>
                </c:pt>
                <c:pt idx="9">
                  <c:v>813</c:v>
                </c:pt>
                <c:pt idx="10">
                  <c:v>954.7</c:v>
                </c:pt>
                <c:pt idx="11">
                  <c:v>1181.2</c:v>
                </c:pt>
                <c:pt idx="12">
                  <c:v>1448.58</c:v>
                </c:pt>
                <c:pt idx="13">
                  <c:v>1030.5</c:v>
                </c:pt>
                <c:pt idx="14">
                  <c:v>1232.9100000000001</c:v>
                </c:pt>
                <c:pt idx="15">
                  <c:v>862.43000000000018</c:v>
                </c:pt>
                <c:pt idx="16">
                  <c:v>1140.8600000000001</c:v>
                </c:pt>
                <c:pt idx="17">
                  <c:v>1315.1100000000001</c:v>
                </c:pt>
                <c:pt idx="18">
                  <c:v>1091.6100000000001</c:v>
                </c:pt>
                <c:pt idx="19">
                  <c:v>12456.849999999997</c:v>
                </c:pt>
                <c:pt idx="20">
                  <c:v>1952.68</c:v>
                </c:pt>
                <c:pt idx="21">
                  <c:v>2676.8199999999993</c:v>
                </c:pt>
                <c:pt idx="22">
                  <c:v>1764.3799999999999</c:v>
                </c:pt>
                <c:pt idx="23">
                  <c:v>2805.2799999999993</c:v>
                </c:pt>
                <c:pt idx="24">
                  <c:v>2793.9399999999991</c:v>
                </c:pt>
                <c:pt idx="25">
                  <c:v>463.75</c:v>
                </c:pt>
              </c:numCache>
            </c:numRef>
          </c:val>
          <c:smooth val="0"/>
          <c:extLst>
            <c:ext xmlns:c16="http://schemas.microsoft.com/office/drawing/2014/chart" uri="{C3380CC4-5D6E-409C-BE32-E72D297353CC}">
              <c16:uniqueId val="{00000000-CABE-4BA5-B1D9-E846B8AA1DA7}"/>
            </c:ext>
          </c:extLst>
        </c:ser>
        <c:dLbls>
          <c:showLegendKey val="0"/>
          <c:showVal val="0"/>
          <c:showCatName val="0"/>
          <c:showSerName val="0"/>
          <c:showPercent val="0"/>
          <c:showBubbleSize val="0"/>
        </c:dLbls>
        <c:smooth val="0"/>
        <c:axId val="12687056"/>
        <c:axId val="12695696"/>
      </c:lineChart>
      <c:catAx>
        <c:axId val="12687056"/>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695696"/>
        <c:crosses val="autoZero"/>
        <c:auto val="1"/>
        <c:lblAlgn val="ctr"/>
        <c:lblOffset val="100"/>
        <c:noMultiLvlLbl val="0"/>
      </c:catAx>
      <c:valAx>
        <c:axId val="12695696"/>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6870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rgbClr val="131313"/>
                </a:solidFill>
                <a:latin typeface="+mn-lt"/>
                <a:ea typeface="+mn-ea"/>
                <a:cs typeface="+mn-cs"/>
              </a:defRPr>
            </a:pPr>
            <a:r>
              <a:rPr lang="en-US">
                <a:solidFill>
                  <a:srgbClr val="131313"/>
                </a:solidFill>
              </a:rPr>
              <a:t>Customer</a:t>
            </a:r>
            <a:r>
              <a:rPr lang="en-US" baseline="0">
                <a:solidFill>
                  <a:srgbClr val="131313"/>
                </a:solidFill>
              </a:rPr>
              <a:t> and </a:t>
            </a:r>
            <a:r>
              <a:rPr lang="en-US">
                <a:solidFill>
                  <a:srgbClr val="131313"/>
                </a:solidFill>
              </a:rPr>
              <a:t>AverageOrderValue</a:t>
            </a:r>
          </a:p>
        </c:rich>
      </c:tx>
      <c:layout>
        <c:manualLayout>
          <c:xMode val="edge"/>
          <c:yMode val="edge"/>
          <c:x val="0.27935395733410567"/>
          <c:y val="3.14218381775333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rgbClr val="131313"/>
              </a:solidFill>
              <a:latin typeface="+mn-lt"/>
              <a:ea typeface="+mn-ea"/>
              <a:cs typeface="+mn-cs"/>
            </a:defRPr>
          </a:pPr>
          <a:endParaRPr lang="en-US"/>
        </a:p>
      </c:txPr>
    </c:title>
    <c:autoTitleDeleted val="0"/>
    <c:plotArea>
      <c:layout/>
      <c:barChart>
        <c:barDir val="col"/>
        <c:grouping val="clustered"/>
        <c:varyColors val="0"/>
        <c:ser>
          <c:idx val="0"/>
          <c:order val="0"/>
          <c:tx>
            <c:strRef>
              <c:f>'3'!$D$23</c:f>
              <c:strCache>
                <c:ptCount val="1"/>
                <c:pt idx="0">
                  <c:v>AverageOrderValue</c:v>
                </c:pt>
              </c:strCache>
            </c:strRef>
          </c:tx>
          <c:spPr>
            <a:solidFill>
              <a:schemeClr val="accent1"/>
            </a:solidFill>
            <a:ln>
              <a:noFill/>
            </a:ln>
            <a:effectLst/>
          </c:spPr>
          <c:invertIfNegative val="0"/>
          <c:cat>
            <c:strRef>
              <c:f>'3'!$A$24:$A$112</c:f>
              <c:strCache>
                <c:ptCount val="89"/>
                <c:pt idx="0">
                  <c:v>QUICK</c:v>
                </c:pt>
                <c:pt idx="1">
                  <c:v>ERNSH</c:v>
                </c:pt>
                <c:pt idx="2">
                  <c:v>SAVEA</c:v>
                </c:pt>
                <c:pt idx="3">
                  <c:v>RATTC</c:v>
                </c:pt>
                <c:pt idx="4">
                  <c:v>HUNGO</c:v>
                </c:pt>
                <c:pt idx="5">
                  <c:v>HANAR</c:v>
                </c:pt>
                <c:pt idx="6">
                  <c:v>KOENE</c:v>
                </c:pt>
                <c:pt idx="7">
                  <c:v>FOLKO</c:v>
                </c:pt>
                <c:pt idx="8">
                  <c:v>MEREP</c:v>
                </c:pt>
                <c:pt idx="9">
                  <c:v>WHITC</c:v>
                </c:pt>
                <c:pt idx="10">
                  <c:v>FRANK</c:v>
                </c:pt>
                <c:pt idx="11">
                  <c:v>QUEEN</c:v>
                </c:pt>
                <c:pt idx="12">
                  <c:v>BERGS</c:v>
                </c:pt>
                <c:pt idx="13">
                  <c:v>SUPRD</c:v>
                </c:pt>
                <c:pt idx="14">
                  <c:v>PICCO</c:v>
                </c:pt>
                <c:pt idx="15">
                  <c:v>HILAA</c:v>
                </c:pt>
                <c:pt idx="16">
                  <c:v>BONAP</c:v>
                </c:pt>
                <c:pt idx="17">
                  <c:v>BOTTM</c:v>
                </c:pt>
                <c:pt idx="18">
                  <c:v>RICSU</c:v>
                </c:pt>
                <c:pt idx="19">
                  <c:v>LEHMS</c:v>
                </c:pt>
                <c:pt idx="20">
                  <c:v>BLONP</c:v>
                </c:pt>
                <c:pt idx="21">
                  <c:v>GREAL</c:v>
                </c:pt>
                <c:pt idx="22">
                  <c:v>SIMOB</c:v>
                </c:pt>
                <c:pt idx="23">
                  <c:v>LINOD</c:v>
                </c:pt>
                <c:pt idx="24">
                  <c:v>SEVES</c:v>
                </c:pt>
                <c:pt idx="25">
                  <c:v>LILAS</c:v>
                </c:pt>
                <c:pt idx="26">
                  <c:v>VAFFE</c:v>
                </c:pt>
                <c:pt idx="27">
                  <c:v>WARTH</c:v>
                </c:pt>
                <c:pt idx="28">
                  <c:v>OLDWO</c:v>
                </c:pt>
                <c:pt idx="29">
                  <c:v>EASTC</c:v>
                </c:pt>
                <c:pt idx="30">
                  <c:v>AROUT</c:v>
                </c:pt>
                <c:pt idx="31">
                  <c:v>OTTIK</c:v>
                </c:pt>
                <c:pt idx="32">
                  <c:v>RICAR</c:v>
                </c:pt>
                <c:pt idx="33">
                  <c:v>CHOPS</c:v>
                </c:pt>
                <c:pt idx="34">
                  <c:v>FOLIG</c:v>
                </c:pt>
                <c:pt idx="35">
                  <c:v>GODOS</c:v>
                </c:pt>
                <c:pt idx="36">
                  <c:v>SPLIR</c:v>
                </c:pt>
                <c:pt idx="37">
                  <c:v>TORTU</c:v>
                </c:pt>
                <c:pt idx="38">
                  <c:v>MAISD</c:v>
                </c:pt>
                <c:pt idx="39">
                  <c:v>WANDK</c:v>
                </c:pt>
                <c:pt idx="40">
                  <c:v>LAMAI</c:v>
                </c:pt>
                <c:pt idx="41">
                  <c:v>VICTE</c:v>
                </c:pt>
                <c:pt idx="42">
                  <c:v>GOURL</c:v>
                </c:pt>
                <c:pt idx="43">
                  <c:v>MAGAA</c:v>
                </c:pt>
                <c:pt idx="44">
                  <c:v>REGGC</c:v>
                </c:pt>
                <c:pt idx="45">
                  <c:v>ANTON</c:v>
                </c:pt>
                <c:pt idx="46">
                  <c:v>TRADH</c:v>
                </c:pt>
                <c:pt idx="47">
                  <c:v>QUEDE</c:v>
                </c:pt>
                <c:pt idx="48">
                  <c:v>FURIB</c:v>
                </c:pt>
                <c:pt idx="49">
                  <c:v>ISLAT</c:v>
                </c:pt>
                <c:pt idx="50">
                  <c:v>BSBEV</c:v>
                </c:pt>
                <c:pt idx="51">
                  <c:v>WELLI</c:v>
                </c:pt>
                <c:pt idx="52">
                  <c:v>SANTG</c:v>
                </c:pt>
                <c:pt idx="53">
                  <c:v>PRINI</c:v>
                </c:pt>
                <c:pt idx="54">
                  <c:v>MORGK</c:v>
                </c:pt>
                <c:pt idx="55">
                  <c:v>TOMSP</c:v>
                </c:pt>
                <c:pt idx="56">
                  <c:v>ALFKI</c:v>
                </c:pt>
                <c:pt idx="57">
                  <c:v>LONEP</c:v>
                </c:pt>
                <c:pt idx="58">
                  <c:v>PERIC</c:v>
                </c:pt>
                <c:pt idx="59">
                  <c:v>BOLID</c:v>
                </c:pt>
                <c:pt idx="60">
                  <c:v>FAMIA</c:v>
                </c:pt>
                <c:pt idx="61">
                  <c:v>COMMI</c:v>
                </c:pt>
                <c:pt idx="62">
                  <c:v>DRACD</c:v>
                </c:pt>
                <c:pt idx="63">
                  <c:v>WOLZA</c:v>
                </c:pt>
                <c:pt idx="64">
                  <c:v>OCEAN</c:v>
                </c:pt>
                <c:pt idx="65">
                  <c:v>THEBI</c:v>
                </c:pt>
                <c:pt idx="66">
                  <c:v>BLAUS</c:v>
                </c:pt>
                <c:pt idx="67">
                  <c:v>FRANR</c:v>
                </c:pt>
                <c:pt idx="68">
                  <c:v>WILMK</c:v>
                </c:pt>
                <c:pt idx="69">
                  <c:v>LETSS</c:v>
                </c:pt>
                <c:pt idx="70">
                  <c:v>HUNGC</c:v>
                </c:pt>
                <c:pt idx="71">
                  <c:v>RANCH</c:v>
                </c:pt>
                <c:pt idx="72">
                  <c:v>SPECD</c:v>
                </c:pt>
                <c:pt idx="73">
                  <c:v>LACOR</c:v>
                </c:pt>
                <c:pt idx="74">
                  <c:v>THECR</c:v>
                </c:pt>
                <c:pt idx="75">
                  <c:v>CACTU</c:v>
                </c:pt>
                <c:pt idx="76">
                  <c:v>CONSH</c:v>
                </c:pt>
                <c:pt idx="77">
                  <c:v>DUMON</c:v>
                </c:pt>
                <c:pt idx="78">
                  <c:v>TRAIH</c:v>
                </c:pt>
                <c:pt idx="79">
                  <c:v>FRANS</c:v>
                </c:pt>
                <c:pt idx="80">
                  <c:v>GROSR</c:v>
                </c:pt>
                <c:pt idx="81">
                  <c:v>VINET</c:v>
                </c:pt>
                <c:pt idx="82">
                  <c:v>ROMEY</c:v>
                </c:pt>
                <c:pt idx="83">
                  <c:v>ANATR</c:v>
                </c:pt>
                <c:pt idx="84">
                  <c:v>GALED</c:v>
                </c:pt>
                <c:pt idx="85">
                  <c:v>NORTS</c:v>
                </c:pt>
                <c:pt idx="86">
                  <c:v>LAUGB</c:v>
                </c:pt>
                <c:pt idx="87">
                  <c:v>LAZYK</c:v>
                </c:pt>
                <c:pt idx="88">
                  <c:v>CENTC</c:v>
                </c:pt>
              </c:strCache>
            </c:strRef>
          </c:cat>
          <c:val>
            <c:numRef>
              <c:f>'3'!$D$24:$D$112</c:f>
              <c:numCache>
                <c:formatCode>0.0</c:formatCode>
                <c:ptCount val="89"/>
                <c:pt idx="0">
                  <c:v>1282.29424418604</c:v>
                </c:pt>
                <c:pt idx="1">
                  <c:v>1121.13983333333</c:v>
                </c:pt>
                <c:pt idx="2">
                  <c:v>1028.1860637254899</c:v>
                </c:pt>
                <c:pt idx="3">
                  <c:v>1026.2928124999901</c:v>
                </c:pt>
                <c:pt idx="4">
                  <c:v>1005.60260869565</c:v>
                </c:pt>
                <c:pt idx="5">
                  <c:v>908.725545454545</c:v>
                </c:pt>
                <c:pt idx="6">
                  <c:v>902.25593749999996</c:v>
                </c:pt>
                <c:pt idx="7">
                  <c:v>899.67198275861995</c:v>
                </c:pt>
                <c:pt idx="8">
                  <c:v>841.24772727272705</c:v>
                </c:pt>
                <c:pt idx="9">
                  <c:v>792.52266666666605</c:v>
                </c:pt>
                <c:pt idx="10">
                  <c:v>729.18124999999998</c:v>
                </c:pt>
                <c:pt idx="11">
                  <c:v>719.68733098591497</c:v>
                </c:pt>
                <c:pt idx="12">
                  <c:v>712.84923076922996</c:v>
                </c:pt>
                <c:pt idx="13">
                  <c:v>705.47500000000002</c:v>
                </c:pt>
                <c:pt idx="14">
                  <c:v>702.90642857142802</c:v>
                </c:pt>
                <c:pt idx="15">
                  <c:v>684.09012499999994</c:v>
                </c:pt>
                <c:pt idx="16">
                  <c:v>657.05694444444396</c:v>
                </c:pt>
                <c:pt idx="17">
                  <c:v>644.79263333333301</c:v>
                </c:pt>
                <c:pt idx="18">
                  <c:v>642.93743749999999</c:v>
                </c:pt>
                <c:pt idx="19">
                  <c:v>632.39427083333305</c:v>
                </c:pt>
                <c:pt idx="20">
                  <c:v>623.66634615384601</c:v>
                </c:pt>
                <c:pt idx="21">
                  <c:v>617.66102564102505</c:v>
                </c:pt>
                <c:pt idx="22">
                  <c:v>594.33142857142798</c:v>
                </c:pt>
                <c:pt idx="23">
                  <c:v>572.71029411764698</c:v>
                </c:pt>
                <c:pt idx="24">
                  <c:v>572.08150000000001</c:v>
                </c:pt>
                <c:pt idx="25">
                  <c:v>561.31272727272699</c:v>
                </c:pt>
                <c:pt idx="26">
                  <c:v>555.34498958333302</c:v>
                </c:pt>
                <c:pt idx="27">
                  <c:v>528.69333333333304</c:v>
                </c:pt>
                <c:pt idx="28">
                  <c:v>526.97415384615294</c:v>
                </c:pt>
                <c:pt idx="29">
                  <c:v>511.09435483870902</c:v>
                </c:pt>
                <c:pt idx="30">
                  <c:v>505.97253333333299</c:v>
                </c:pt>
                <c:pt idx="31">
                  <c:v>504.49400000000003</c:v>
                </c:pt>
                <c:pt idx="32">
                  <c:v>499.16482954545398</c:v>
                </c:pt>
                <c:pt idx="33">
                  <c:v>493.88230769230699</c:v>
                </c:pt>
                <c:pt idx="34">
                  <c:v>480.142857142857</c:v>
                </c:pt>
                <c:pt idx="35">
                  <c:v>479.37649038461501</c:v>
                </c:pt>
                <c:pt idx="36">
                  <c:v>472.84117647058798</c:v>
                </c:pt>
                <c:pt idx="37">
                  <c:v>470.75900000000001</c:v>
                </c:pt>
                <c:pt idx="38">
                  <c:v>461.14074074074</c:v>
                </c:pt>
                <c:pt idx="39">
                  <c:v>458.38181818181801</c:v>
                </c:pt>
                <c:pt idx="40">
                  <c:v>446.35500000000002</c:v>
                </c:pt>
                <c:pt idx="41">
                  <c:v>442.84921052631501</c:v>
                </c:pt>
                <c:pt idx="42">
                  <c:v>440.24461538461497</c:v>
                </c:pt>
                <c:pt idx="43">
                  <c:v>430.90344827586199</c:v>
                </c:pt>
                <c:pt idx="44">
                  <c:v>422.93790540540499</c:v>
                </c:pt>
                <c:pt idx="45">
                  <c:v>413.17514705882297</c:v>
                </c:pt>
                <c:pt idx="46">
                  <c:v>403.89166666666603</c:v>
                </c:pt>
                <c:pt idx="47">
                  <c:v>381.07499999999999</c:v>
                </c:pt>
                <c:pt idx="48">
                  <c:v>376.32100000000003</c:v>
                </c:pt>
                <c:pt idx="49">
                  <c:v>372.83275862068899</c:v>
                </c:pt>
                <c:pt idx="50">
                  <c:v>372.17500000000001</c:v>
                </c:pt>
                <c:pt idx="51">
                  <c:v>368.78557692307601</c:v>
                </c:pt>
                <c:pt idx="52">
                  <c:v>367.29719999999998</c:v>
                </c:pt>
                <c:pt idx="53">
                  <c:v>358.44687499999998</c:v>
                </c:pt>
                <c:pt idx="54">
                  <c:v>356.08333333333297</c:v>
                </c:pt>
                <c:pt idx="55">
                  <c:v>341.72452380952302</c:v>
                </c:pt>
                <c:pt idx="56">
                  <c:v>341.29571428571398</c:v>
                </c:pt>
                <c:pt idx="57">
                  <c:v>340.35555555555499</c:v>
                </c:pt>
                <c:pt idx="58">
                  <c:v>321.37112500000001</c:v>
                </c:pt>
                <c:pt idx="59">
                  <c:v>320.374545454545</c:v>
                </c:pt>
                <c:pt idx="60">
                  <c:v>319.378947368421</c:v>
                </c:pt>
                <c:pt idx="61">
                  <c:v>314.56363636363602</c:v>
                </c:pt>
                <c:pt idx="62">
                  <c:v>307.64724999999999</c:v>
                </c:pt>
                <c:pt idx="63">
                  <c:v>304.18571428571403</c:v>
                </c:pt>
                <c:pt idx="64">
                  <c:v>303.01428571428499</c:v>
                </c:pt>
                <c:pt idx="65">
                  <c:v>300.90967741935401</c:v>
                </c:pt>
                <c:pt idx="66">
                  <c:v>277.700416666666</c:v>
                </c:pt>
                <c:pt idx="67">
                  <c:v>276.81363636363602</c:v>
                </c:pt>
                <c:pt idx="68">
                  <c:v>267.23043478260797</c:v>
                </c:pt>
                <c:pt idx="69">
                  <c:v>245.585714285714</c:v>
                </c:pt>
                <c:pt idx="70">
                  <c:v>243.405</c:v>
                </c:pt>
                <c:pt idx="71">
                  <c:v>237.00833333333301</c:v>
                </c:pt>
                <c:pt idx="72">
                  <c:v>231.414285714285</c:v>
                </c:pt>
                <c:pt idx="73">
                  <c:v>220.74687499999999</c:v>
                </c:pt>
                <c:pt idx="74">
                  <c:v>216.186842105263</c:v>
                </c:pt>
                <c:pt idx="75">
                  <c:v>185.96176470588199</c:v>
                </c:pt>
                <c:pt idx="76">
                  <c:v>181.095454545454</c:v>
                </c:pt>
                <c:pt idx="77">
                  <c:v>179.544444444444</c:v>
                </c:pt>
                <c:pt idx="78">
                  <c:v>178.5</c:v>
                </c:pt>
                <c:pt idx="79">
                  <c:v>174.57777777777699</c:v>
                </c:pt>
                <c:pt idx="80">
                  <c:v>164.981818181818</c:v>
                </c:pt>
                <c:pt idx="81">
                  <c:v>154.57</c:v>
                </c:pt>
                <c:pt idx="82">
                  <c:v>148</c:v>
                </c:pt>
                <c:pt idx="83">
                  <c:v>140.29499999999999</c:v>
                </c:pt>
                <c:pt idx="84">
                  <c:v>108.166666666666</c:v>
                </c:pt>
                <c:pt idx="85">
                  <c:v>104.806428571428</c:v>
                </c:pt>
                <c:pt idx="86">
                  <c:v>104.58750000000001</c:v>
                </c:pt>
                <c:pt idx="87">
                  <c:v>65.3125</c:v>
                </c:pt>
                <c:pt idx="88">
                  <c:v>50.4</c:v>
                </c:pt>
              </c:numCache>
            </c:numRef>
          </c:val>
          <c:extLst>
            <c:ext xmlns:c16="http://schemas.microsoft.com/office/drawing/2014/chart" uri="{C3380CC4-5D6E-409C-BE32-E72D297353CC}">
              <c16:uniqueId val="{00000000-64C3-4021-8A45-4879605617B5}"/>
            </c:ext>
          </c:extLst>
        </c:ser>
        <c:dLbls>
          <c:showLegendKey val="0"/>
          <c:showVal val="0"/>
          <c:showCatName val="0"/>
          <c:showSerName val="0"/>
          <c:showPercent val="0"/>
          <c:showBubbleSize val="0"/>
        </c:dLbls>
        <c:gapWidth val="219"/>
        <c:overlap val="-27"/>
        <c:axId val="2044570863"/>
        <c:axId val="2044556463"/>
      </c:barChart>
      <c:catAx>
        <c:axId val="20445708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4556463"/>
        <c:crosses val="autoZero"/>
        <c:auto val="1"/>
        <c:lblAlgn val="ctr"/>
        <c:lblOffset val="100"/>
        <c:noMultiLvlLbl val="0"/>
      </c:catAx>
      <c:valAx>
        <c:axId val="2044556463"/>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45708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Total</a:t>
            </a:r>
            <a:r>
              <a:rPr lang="en-IN" baseline="0"/>
              <a:t> Orders vs Average Ordervalue</a:t>
            </a:r>
            <a:endParaRPr lang="en-IN"/>
          </a:p>
        </c:rich>
      </c:tx>
      <c:layout>
        <c:manualLayout>
          <c:xMode val="edge"/>
          <c:yMode val="edge"/>
          <c:x val="0.19193807565545554"/>
          <c:y val="1.6244981091444375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IN"/>
        </a:p>
      </c:txPr>
    </c:title>
    <c:autoTitleDeleted val="0"/>
    <c:plotArea>
      <c:layout/>
      <c:lineChart>
        <c:grouping val="standard"/>
        <c:varyColors val="0"/>
        <c:ser>
          <c:idx val="0"/>
          <c:order val="0"/>
          <c:tx>
            <c:strRef>
              <c:f>'3'!$B$23</c:f>
              <c:strCache>
                <c:ptCount val="1"/>
                <c:pt idx="0">
                  <c:v> TotalOrders</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val>
            <c:numRef>
              <c:f>'3'!$B$24:$B$112</c:f>
              <c:numCache>
                <c:formatCode>General</c:formatCode>
                <c:ptCount val="89"/>
                <c:pt idx="0">
                  <c:v>86</c:v>
                </c:pt>
                <c:pt idx="1">
                  <c:v>102</c:v>
                </c:pt>
                <c:pt idx="2">
                  <c:v>116</c:v>
                </c:pt>
                <c:pt idx="3">
                  <c:v>71</c:v>
                </c:pt>
                <c:pt idx="4">
                  <c:v>55</c:v>
                </c:pt>
                <c:pt idx="5">
                  <c:v>32</c:v>
                </c:pt>
                <c:pt idx="6">
                  <c:v>39</c:v>
                </c:pt>
                <c:pt idx="7">
                  <c:v>45</c:v>
                </c:pt>
                <c:pt idx="8">
                  <c:v>32</c:v>
                </c:pt>
                <c:pt idx="9">
                  <c:v>40</c:v>
                </c:pt>
                <c:pt idx="10">
                  <c:v>48</c:v>
                </c:pt>
                <c:pt idx="11">
                  <c:v>40</c:v>
                </c:pt>
                <c:pt idx="12">
                  <c:v>52</c:v>
                </c:pt>
                <c:pt idx="13">
                  <c:v>39</c:v>
                </c:pt>
                <c:pt idx="14">
                  <c:v>23</c:v>
                </c:pt>
                <c:pt idx="15">
                  <c:v>45</c:v>
                </c:pt>
                <c:pt idx="16">
                  <c:v>44</c:v>
                </c:pt>
                <c:pt idx="17">
                  <c:v>35</c:v>
                </c:pt>
                <c:pt idx="18">
                  <c:v>30</c:v>
                </c:pt>
                <c:pt idx="19">
                  <c:v>39</c:v>
                </c:pt>
                <c:pt idx="20">
                  <c:v>26</c:v>
                </c:pt>
                <c:pt idx="21">
                  <c:v>22</c:v>
                </c:pt>
                <c:pt idx="22">
                  <c:v>15</c:v>
                </c:pt>
                <c:pt idx="23">
                  <c:v>35</c:v>
                </c:pt>
                <c:pt idx="24">
                  <c:v>26</c:v>
                </c:pt>
                <c:pt idx="25">
                  <c:v>34</c:v>
                </c:pt>
                <c:pt idx="26">
                  <c:v>31</c:v>
                </c:pt>
                <c:pt idx="27">
                  <c:v>37</c:v>
                </c:pt>
                <c:pt idx="28">
                  <c:v>24</c:v>
                </c:pt>
                <c:pt idx="29">
                  <c:v>21</c:v>
                </c:pt>
                <c:pt idx="30">
                  <c:v>30</c:v>
                </c:pt>
                <c:pt idx="31">
                  <c:v>29</c:v>
                </c:pt>
                <c:pt idx="32">
                  <c:v>27</c:v>
                </c:pt>
                <c:pt idx="33">
                  <c:v>22</c:v>
                </c:pt>
                <c:pt idx="34">
                  <c:v>16</c:v>
                </c:pt>
                <c:pt idx="35">
                  <c:v>26</c:v>
                </c:pt>
                <c:pt idx="36">
                  <c:v>20</c:v>
                </c:pt>
                <c:pt idx="37">
                  <c:v>29</c:v>
                </c:pt>
                <c:pt idx="38">
                  <c:v>17</c:v>
                </c:pt>
                <c:pt idx="39">
                  <c:v>26</c:v>
                </c:pt>
                <c:pt idx="40">
                  <c:v>31</c:v>
                </c:pt>
                <c:pt idx="41">
                  <c:v>25</c:v>
                </c:pt>
                <c:pt idx="42">
                  <c:v>19</c:v>
                </c:pt>
                <c:pt idx="43">
                  <c:v>21</c:v>
                </c:pt>
                <c:pt idx="44">
                  <c:v>22</c:v>
                </c:pt>
                <c:pt idx="45">
                  <c:v>17</c:v>
                </c:pt>
                <c:pt idx="46">
                  <c:v>13</c:v>
                </c:pt>
                <c:pt idx="47">
                  <c:v>24</c:v>
                </c:pt>
                <c:pt idx="48">
                  <c:v>20</c:v>
                </c:pt>
                <c:pt idx="49">
                  <c:v>23</c:v>
                </c:pt>
                <c:pt idx="50">
                  <c:v>22</c:v>
                </c:pt>
                <c:pt idx="51">
                  <c:v>19</c:v>
                </c:pt>
                <c:pt idx="52">
                  <c:v>16</c:v>
                </c:pt>
                <c:pt idx="53">
                  <c:v>10</c:v>
                </c:pt>
                <c:pt idx="54">
                  <c:v>11</c:v>
                </c:pt>
                <c:pt idx="55">
                  <c:v>14</c:v>
                </c:pt>
                <c:pt idx="56">
                  <c:v>12</c:v>
                </c:pt>
                <c:pt idx="57">
                  <c:v>14</c:v>
                </c:pt>
                <c:pt idx="58">
                  <c:v>14</c:v>
                </c:pt>
                <c:pt idx="59">
                  <c:v>6</c:v>
                </c:pt>
                <c:pt idx="60">
                  <c:v>19</c:v>
                </c:pt>
                <c:pt idx="61">
                  <c:v>10</c:v>
                </c:pt>
                <c:pt idx="62">
                  <c:v>10</c:v>
                </c:pt>
                <c:pt idx="63">
                  <c:v>16</c:v>
                </c:pt>
                <c:pt idx="64">
                  <c:v>11</c:v>
                </c:pt>
                <c:pt idx="65">
                  <c:v>7</c:v>
                </c:pt>
                <c:pt idx="66">
                  <c:v>14</c:v>
                </c:pt>
                <c:pt idx="67">
                  <c:v>6</c:v>
                </c:pt>
                <c:pt idx="68">
                  <c:v>17</c:v>
                </c:pt>
                <c:pt idx="69">
                  <c:v>10</c:v>
                </c:pt>
                <c:pt idx="70">
                  <c:v>9</c:v>
                </c:pt>
                <c:pt idx="71">
                  <c:v>12</c:v>
                </c:pt>
                <c:pt idx="72">
                  <c:v>6</c:v>
                </c:pt>
                <c:pt idx="73">
                  <c:v>11</c:v>
                </c:pt>
                <c:pt idx="74">
                  <c:v>8</c:v>
                </c:pt>
                <c:pt idx="75">
                  <c:v>11</c:v>
                </c:pt>
                <c:pt idx="76">
                  <c:v>7</c:v>
                </c:pt>
                <c:pt idx="77">
                  <c:v>9</c:v>
                </c:pt>
                <c:pt idx="78">
                  <c:v>9</c:v>
                </c:pt>
                <c:pt idx="79">
                  <c:v>10</c:v>
                </c:pt>
                <c:pt idx="80">
                  <c:v>4</c:v>
                </c:pt>
                <c:pt idx="81">
                  <c:v>10</c:v>
                </c:pt>
                <c:pt idx="82">
                  <c:v>14</c:v>
                </c:pt>
                <c:pt idx="83">
                  <c:v>10</c:v>
                </c:pt>
                <c:pt idx="84">
                  <c:v>8</c:v>
                </c:pt>
                <c:pt idx="85">
                  <c:v>6</c:v>
                </c:pt>
                <c:pt idx="86">
                  <c:v>8</c:v>
                </c:pt>
                <c:pt idx="87">
                  <c:v>2</c:v>
                </c:pt>
                <c:pt idx="88">
                  <c:v>2</c:v>
                </c:pt>
              </c:numCache>
            </c:numRef>
          </c:val>
          <c:smooth val="0"/>
          <c:extLst>
            <c:ext xmlns:c16="http://schemas.microsoft.com/office/drawing/2014/chart" uri="{C3380CC4-5D6E-409C-BE32-E72D297353CC}">
              <c16:uniqueId val="{00000000-DC13-40A8-8A40-EC99192FC818}"/>
            </c:ext>
          </c:extLst>
        </c:ser>
        <c:ser>
          <c:idx val="1"/>
          <c:order val="1"/>
          <c:tx>
            <c:strRef>
              <c:f>'3'!$D$23</c:f>
              <c:strCache>
                <c:ptCount val="1"/>
                <c:pt idx="0">
                  <c:v>AverageOrderValue</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val>
            <c:numRef>
              <c:f>'3'!$D$24:$D$112</c:f>
              <c:numCache>
                <c:formatCode>0.0</c:formatCode>
                <c:ptCount val="89"/>
                <c:pt idx="0">
                  <c:v>1282.29424418604</c:v>
                </c:pt>
                <c:pt idx="1">
                  <c:v>1121.13983333333</c:v>
                </c:pt>
                <c:pt idx="2">
                  <c:v>1028.1860637254899</c:v>
                </c:pt>
                <c:pt idx="3">
                  <c:v>1026.2928124999901</c:v>
                </c:pt>
                <c:pt idx="4">
                  <c:v>1005.60260869565</c:v>
                </c:pt>
                <c:pt idx="5">
                  <c:v>908.725545454545</c:v>
                </c:pt>
                <c:pt idx="6">
                  <c:v>902.25593749999996</c:v>
                </c:pt>
                <c:pt idx="7">
                  <c:v>899.67198275861995</c:v>
                </c:pt>
                <c:pt idx="8">
                  <c:v>841.24772727272705</c:v>
                </c:pt>
                <c:pt idx="9">
                  <c:v>792.52266666666605</c:v>
                </c:pt>
                <c:pt idx="10">
                  <c:v>729.18124999999998</c:v>
                </c:pt>
                <c:pt idx="11">
                  <c:v>719.68733098591497</c:v>
                </c:pt>
                <c:pt idx="12">
                  <c:v>712.84923076922996</c:v>
                </c:pt>
                <c:pt idx="13">
                  <c:v>705.47500000000002</c:v>
                </c:pt>
                <c:pt idx="14">
                  <c:v>702.90642857142802</c:v>
                </c:pt>
                <c:pt idx="15">
                  <c:v>684.09012499999994</c:v>
                </c:pt>
                <c:pt idx="16">
                  <c:v>657.05694444444396</c:v>
                </c:pt>
                <c:pt idx="17">
                  <c:v>644.79263333333301</c:v>
                </c:pt>
                <c:pt idx="18">
                  <c:v>642.93743749999999</c:v>
                </c:pt>
                <c:pt idx="19">
                  <c:v>632.39427083333305</c:v>
                </c:pt>
                <c:pt idx="20">
                  <c:v>623.66634615384601</c:v>
                </c:pt>
                <c:pt idx="21">
                  <c:v>617.66102564102505</c:v>
                </c:pt>
                <c:pt idx="22">
                  <c:v>594.33142857142798</c:v>
                </c:pt>
                <c:pt idx="23">
                  <c:v>572.71029411764698</c:v>
                </c:pt>
                <c:pt idx="24">
                  <c:v>572.08150000000001</c:v>
                </c:pt>
                <c:pt idx="25">
                  <c:v>561.31272727272699</c:v>
                </c:pt>
                <c:pt idx="26">
                  <c:v>555.34498958333302</c:v>
                </c:pt>
                <c:pt idx="27">
                  <c:v>528.69333333333304</c:v>
                </c:pt>
                <c:pt idx="28">
                  <c:v>526.97415384615294</c:v>
                </c:pt>
                <c:pt idx="29">
                  <c:v>511.09435483870902</c:v>
                </c:pt>
                <c:pt idx="30">
                  <c:v>505.97253333333299</c:v>
                </c:pt>
                <c:pt idx="31">
                  <c:v>504.49400000000003</c:v>
                </c:pt>
                <c:pt idx="32">
                  <c:v>499.16482954545398</c:v>
                </c:pt>
                <c:pt idx="33">
                  <c:v>493.88230769230699</c:v>
                </c:pt>
                <c:pt idx="34">
                  <c:v>480.142857142857</c:v>
                </c:pt>
                <c:pt idx="35">
                  <c:v>479.37649038461501</c:v>
                </c:pt>
                <c:pt idx="36">
                  <c:v>472.84117647058798</c:v>
                </c:pt>
                <c:pt idx="37">
                  <c:v>470.75900000000001</c:v>
                </c:pt>
                <c:pt idx="38">
                  <c:v>461.14074074074</c:v>
                </c:pt>
                <c:pt idx="39">
                  <c:v>458.38181818181801</c:v>
                </c:pt>
                <c:pt idx="40">
                  <c:v>446.35500000000002</c:v>
                </c:pt>
                <c:pt idx="41">
                  <c:v>442.84921052631501</c:v>
                </c:pt>
                <c:pt idx="42">
                  <c:v>440.24461538461497</c:v>
                </c:pt>
                <c:pt idx="43">
                  <c:v>430.90344827586199</c:v>
                </c:pt>
                <c:pt idx="44">
                  <c:v>422.93790540540499</c:v>
                </c:pt>
                <c:pt idx="45">
                  <c:v>413.17514705882297</c:v>
                </c:pt>
                <c:pt idx="46">
                  <c:v>403.89166666666603</c:v>
                </c:pt>
                <c:pt idx="47">
                  <c:v>381.07499999999999</c:v>
                </c:pt>
                <c:pt idx="48">
                  <c:v>376.32100000000003</c:v>
                </c:pt>
                <c:pt idx="49">
                  <c:v>372.83275862068899</c:v>
                </c:pt>
                <c:pt idx="50">
                  <c:v>372.17500000000001</c:v>
                </c:pt>
                <c:pt idx="51">
                  <c:v>368.78557692307601</c:v>
                </c:pt>
                <c:pt idx="52">
                  <c:v>367.29719999999998</c:v>
                </c:pt>
                <c:pt idx="53">
                  <c:v>358.44687499999998</c:v>
                </c:pt>
                <c:pt idx="54">
                  <c:v>356.08333333333297</c:v>
                </c:pt>
                <c:pt idx="55">
                  <c:v>341.72452380952302</c:v>
                </c:pt>
                <c:pt idx="56">
                  <c:v>341.29571428571398</c:v>
                </c:pt>
                <c:pt idx="57">
                  <c:v>340.35555555555499</c:v>
                </c:pt>
                <c:pt idx="58">
                  <c:v>321.37112500000001</c:v>
                </c:pt>
                <c:pt idx="59">
                  <c:v>320.374545454545</c:v>
                </c:pt>
                <c:pt idx="60">
                  <c:v>319.378947368421</c:v>
                </c:pt>
                <c:pt idx="61">
                  <c:v>314.56363636363602</c:v>
                </c:pt>
                <c:pt idx="62">
                  <c:v>307.64724999999999</c:v>
                </c:pt>
                <c:pt idx="63">
                  <c:v>304.18571428571403</c:v>
                </c:pt>
                <c:pt idx="64">
                  <c:v>303.01428571428499</c:v>
                </c:pt>
                <c:pt idx="65">
                  <c:v>300.90967741935401</c:v>
                </c:pt>
                <c:pt idx="66">
                  <c:v>277.700416666666</c:v>
                </c:pt>
                <c:pt idx="67">
                  <c:v>276.81363636363602</c:v>
                </c:pt>
                <c:pt idx="68">
                  <c:v>267.23043478260797</c:v>
                </c:pt>
                <c:pt idx="69">
                  <c:v>245.585714285714</c:v>
                </c:pt>
                <c:pt idx="70">
                  <c:v>243.405</c:v>
                </c:pt>
                <c:pt idx="71">
                  <c:v>237.00833333333301</c:v>
                </c:pt>
                <c:pt idx="72">
                  <c:v>231.414285714285</c:v>
                </c:pt>
                <c:pt idx="73">
                  <c:v>220.74687499999999</c:v>
                </c:pt>
                <c:pt idx="74">
                  <c:v>216.186842105263</c:v>
                </c:pt>
                <c:pt idx="75">
                  <c:v>185.96176470588199</c:v>
                </c:pt>
                <c:pt idx="76">
                  <c:v>181.095454545454</c:v>
                </c:pt>
                <c:pt idx="77">
                  <c:v>179.544444444444</c:v>
                </c:pt>
                <c:pt idx="78">
                  <c:v>178.5</c:v>
                </c:pt>
                <c:pt idx="79">
                  <c:v>174.57777777777699</c:v>
                </c:pt>
                <c:pt idx="80">
                  <c:v>164.981818181818</c:v>
                </c:pt>
                <c:pt idx="81">
                  <c:v>154.57</c:v>
                </c:pt>
                <c:pt idx="82">
                  <c:v>148</c:v>
                </c:pt>
                <c:pt idx="83">
                  <c:v>140.29499999999999</c:v>
                </c:pt>
                <c:pt idx="84">
                  <c:v>108.166666666666</c:v>
                </c:pt>
                <c:pt idx="85">
                  <c:v>104.806428571428</c:v>
                </c:pt>
                <c:pt idx="86">
                  <c:v>104.58750000000001</c:v>
                </c:pt>
                <c:pt idx="87">
                  <c:v>65.3125</c:v>
                </c:pt>
                <c:pt idx="88">
                  <c:v>50.4</c:v>
                </c:pt>
              </c:numCache>
            </c:numRef>
          </c:val>
          <c:smooth val="0"/>
          <c:extLst>
            <c:ext xmlns:c16="http://schemas.microsoft.com/office/drawing/2014/chart" uri="{C3380CC4-5D6E-409C-BE32-E72D297353CC}">
              <c16:uniqueId val="{00000001-DC13-40A8-8A40-EC99192FC818}"/>
            </c:ext>
          </c:extLst>
        </c:ser>
        <c:dLbls>
          <c:showLegendKey val="0"/>
          <c:showVal val="0"/>
          <c:showCatName val="0"/>
          <c:showSerName val="0"/>
          <c:showPercent val="0"/>
          <c:showBubbleSize val="0"/>
        </c:dLbls>
        <c:smooth val="0"/>
        <c:axId val="728768239"/>
        <c:axId val="728768719"/>
      </c:lineChart>
      <c:catAx>
        <c:axId val="728768239"/>
        <c:scaling>
          <c:orientation val="minMax"/>
        </c:scaling>
        <c:delete val="0"/>
        <c:axPos val="b"/>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28768719"/>
        <c:crosses val="autoZero"/>
        <c:auto val="1"/>
        <c:lblAlgn val="ctr"/>
        <c:lblOffset val="100"/>
        <c:noMultiLvlLbl val="0"/>
      </c:catAx>
      <c:valAx>
        <c:axId val="728768719"/>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287682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 TotalRevenue by Category</a:t>
            </a:r>
          </a:p>
        </c:rich>
      </c:tx>
      <c:layout>
        <c:manualLayout>
          <c:xMode val="edge"/>
          <c:yMode val="edge"/>
          <c:x val="0.25628726112315958"/>
          <c:y val="5.00277932184547E-2"/>
        </c:manualLayout>
      </c:layout>
      <c:overlay val="0"/>
      <c:spPr>
        <a:noFill/>
        <a:ln>
          <a:noFill/>
        </a:ln>
        <a:effectLst/>
      </c:spPr>
      <c:txPr>
        <a:bodyPr rot="0" spcFirstLastPara="1" vertOverflow="ellipsis" vert="horz" wrap="square" anchor="ctr" anchorCtr="1"/>
        <a:lstStyle/>
        <a:p>
          <a:pPr>
            <a:defRPr sz="132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tx>
            <c:strRef>
              <c:f>'4'!$E$21</c:f>
              <c:strCache>
                <c:ptCount val="1"/>
                <c:pt idx="0">
                  <c:v> TotalRevenue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brightRoom" dir="tl"/>
            </a:scene3d>
            <a:sp3d prstMaterial="dkEdge">
              <a:bevelT w="0" h="0"/>
            </a:sp3d>
          </c:spPr>
          <c:invertIfNegative val="0"/>
          <c:dLbls>
            <c:spPr>
              <a:noFill/>
              <a:ln>
                <a:noFill/>
              </a:ln>
              <a:effectLst/>
            </c:spPr>
            <c:txPr>
              <a:bodyPr rot="0" spcFirstLastPara="1" vertOverflow="ellipsis" vert="horz" wrap="square" anchor="ctr" anchorCtr="1"/>
              <a:lstStyle/>
              <a:p>
                <a:pPr>
                  <a:defRPr sz="11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'4'!$D$22:$D$29</c:f>
              <c:strCache>
                <c:ptCount val="8"/>
                <c:pt idx="0">
                  <c:v>Grains/Cereals</c:v>
                </c:pt>
                <c:pt idx="1">
                  <c:v>Produce</c:v>
                </c:pt>
                <c:pt idx="2">
                  <c:v>Condiments</c:v>
                </c:pt>
                <c:pt idx="3">
                  <c:v>Seafood</c:v>
                </c:pt>
                <c:pt idx="4">
                  <c:v>Meat/Poultry</c:v>
                </c:pt>
                <c:pt idx="5">
                  <c:v>Confections</c:v>
                </c:pt>
                <c:pt idx="6">
                  <c:v>Dairy Products</c:v>
                </c:pt>
                <c:pt idx="7">
                  <c:v>Beverages</c:v>
                </c:pt>
              </c:strCache>
            </c:strRef>
          </c:cat>
          <c:val>
            <c:numRef>
              <c:f>'4'!$E$22:$E$29</c:f>
              <c:numCache>
                <c:formatCode>0.0</c:formatCode>
                <c:ptCount val="8"/>
                <c:pt idx="0">
                  <c:v>95744.587499999994</c:v>
                </c:pt>
                <c:pt idx="1">
                  <c:v>99984.5799999999</c:v>
                </c:pt>
                <c:pt idx="2">
                  <c:v>106047.08500000001</c:v>
                </c:pt>
                <c:pt idx="3">
                  <c:v>131261.73749999999</c:v>
                </c:pt>
                <c:pt idx="4">
                  <c:v>163022.35949999999</c:v>
                </c:pt>
                <c:pt idx="5">
                  <c:v>167357.22499999899</c:v>
                </c:pt>
                <c:pt idx="6">
                  <c:v>234507.285</c:v>
                </c:pt>
                <c:pt idx="7">
                  <c:v>267868.179999999</c:v>
                </c:pt>
              </c:numCache>
            </c:numRef>
          </c:val>
          <c:extLst>
            <c:ext xmlns:c16="http://schemas.microsoft.com/office/drawing/2014/chart" uri="{C3380CC4-5D6E-409C-BE32-E72D297353CC}">
              <c16:uniqueId val="{00000000-5888-4C25-A0C6-516470779069}"/>
            </c:ext>
          </c:extLst>
        </c:ser>
        <c:dLbls>
          <c:dLblPos val="inEnd"/>
          <c:showLegendKey val="0"/>
          <c:showVal val="1"/>
          <c:showCatName val="0"/>
          <c:showSerName val="0"/>
          <c:showPercent val="0"/>
          <c:showBubbleSize val="0"/>
        </c:dLbls>
        <c:gapWidth val="115"/>
        <c:overlap val="-20"/>
        <c:axId val="219548400"/>
        <c:axId val="219545520"/>
      </c:barChart>
      <c:catAx>
        <c:axId val="21954840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100" b="0" i="0" u="none" strike="noStrike" kern="1200" baseline="0">
                <a:solidFill>
                  <a:schemeClr val="lt1">
                    <a:lumMod val="85000"/>
                  </a:schemeClr>
                </a:solidFill>
                <a:latin typeface="+mn-lt"/>
                <a:ea typeface="+mn-ea"/>
                <a:cs typeface="+mn-cs"/>
              </a:defRPr>
            </a:pPr>
            <a:endParaRPr lang="en-US"/>
          </a:p>
        </c:txPr>
        <c:crossAx val="219545520"/>
        <c:crosses val="autoZero"/>
        <c:auto val="1"/>
        <c:lblAlgn val="ctr"/>
        <c:lblOffset val="100"/>
        <c:noMultiLvlLbl val="0"/>
      </c:catAx>
      <c:valAx>
        <c:axId val="219545520"/>
        <c:scaling>
          <c:orientation val="minMax"/>
        </c:scaling>
        <c:delete val="0"/>
        <c:axPos val="b"/>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lt1">
                    <a:lumMod val="85000"/>
                  </a:schemeClr>
                </a:solidFill>
                <a:latin typeface="+mn-lt"/>
                <a:ea typeface="+mn-ea"/>
                <a:cs typeface="+mn-cs"/>
              </a:defRPr>
            </a:pPr>
            <a:endParaRPr lang="en-US"/>
          </a:p>
        </c:txPr>
        <c:crossAx val="2195484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1100"/>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AverageOrderSize vs TotalRevenue by Country</a:t>
            </a:r>
            <a:r>
              <a:rPr lang="en-US" baseline="0"/>
              <a:t> and City</a:t>
            </a:r>
            <a:endParaRPr lang="en-US"/>
          </a:p>
        </c:rich>
      </c:tx>
      <c:layout>
        <c:manualLayout>
          <c:xMode val="edge"/>
          <c:yMode val="edge"/>
          <c:x val="0.15169614988022354"/>
          <c:y val="4.1092940305538728E-2"/>
        </c:manualLayout>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tx>
            <c:strRef>
              <c:f>'5'!$D$23</c:f>
              <c:strCache>
                <c:ptCount val="1"/>
                <c:pt idx="0">
                  <c:v>TotalRevenue</c:v>
                </c:pt>
              </c:strCache>
            </c:strRef>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'5'!$C$24:$C$92</c:f>
              <c:numCache>
                <c:formatCode>General</c:formatCode>
                <c:ptCount val="69"/>
                <c:pt idx="0">
                  <c:v>5.25</c:v>
                </c:pt>
                <c:pt idx="1">
                  <c:v>5.4</c:v>
                </c:pt>
                <c:pt idx="2">
                  <c:v>7.375</c:v>
                </c:pt>
                <c:pt idx="3">
                  <c:v>7.5454999999999997</c:v>
                </c:pt>
                <c:pt idx="4">
                  <c:v>7.75</c:v>
                </c:pt>
                <c:pt idx="5">
                  <c:v>8</c:v>
                </c:pt>
                <c:pt idx="6">
                  <c:v>8.5</c:v>
                </c:pt>
                <c:pt idx="7">
                  <c:v>8.5714000000000006</c:v>
                </c:pt>
                <c:pt idx="8">
                  <c:v>8.7058999999999997</c:v>
                </c:pt>
                <c:pt idx="9">
                  <c:v>9.8000000000000007</c:v>
                </c:pt>
                <c:pt idx="10">
                  <c:v>9.8888999999999996</c:v>
                </c:pt>
                <c:pt idx="11">
                  <c:v>9.9332999999999991</c:v>
                </c:pt>
                <c:pt idx="12">
                  <c:v>9.9705999999999992</c:v>
                </c:pt>
                <c:pt idx="13">
                  <c:v>10</c:v>
                </c:pt>
                <c:pt idx="14">
                  <c:v>10</c:v>
                </c:pt>
                <c:pt idx="15">
                  <c:v>10.0625</c:v>
                </c:pt>
                <c:pt idx="16">
                  <c:v>12.8125</c:v>
                </c:pt>
                <c:pt idx="17">
                  <c:v>12.8261</c:v>
                </c:pt>
                <c:pt idx="18">
                  <c:v>13.5556</c:v>
                </c:pt>
                <c:pt idx="19">
                  <c:v>14.05</c:v>
                </c:pt>
                <c:pt idx="20">
                  <c:v>14.0526</c:v>
                </c:pt>
                <c:pt idx="21">
                  <c:v>14.2361</c:v>
                </c:pt>
                <c:pt idx="22">
                  <c:v>14.258100000000001</c:v>
                </c:pt>
                <c:pt idx="23">
                  <c:v>14.5</c:v>
                </c:pt>
                <c:pt idx="24">
                  <c:v>15.192299999999999</c:v>
                </c:pt>
                <c:pt idx="25">
                  <c:v>15.2273</c:v>
                </c:pt>
                <c:pt idx="26">
                  <c:v>15.6364</c:v>
                </c:pt>
                <c:pt idx="27">
                  <c:v>15.681800000000001</c:v>
                </c:pt>
                <c:pt idx="28">
                  <c:v>16</c:v>
                </c:pt>
                <c:pt idx="29">
                  <c:v>16.350000000000001</c:v>
                </c:pt>
                <c:pt idx="30">
                  <c:v>16.578900000000001</c:v>
                </c:pt>
                <c:pt idx="31">
                  <c:v>17.36</c:v>
                </c:pt>
                <c:pt idx="32">
                  <c:v>17.7667</c:v>
                </c:pt>
                <c:pt idx="33">
                  <c:v>18.071400000000001</c:v>
                </c:pt>
                <c:pt idx="34">
                  <c:v>18.100000000000001</c:v>
                </c:pt>
                <c:pt idx="35">
                  <c:v>18.823499999999999</c:v>
                </c:pt>
                <c:pt idx="36">
                  <c:v>18.923100000000002</c:v>
                </c:pt>
                <c:pt idx="37">
                  <c:v>19.25</c:v>
                </c:pt>
                <c:pt idx="38">
                  <c:v>19.478899999999999</c:v>
                </c:pt>
                <c:pt idx="39">
                  <c:v>19.918900000000001</c:v>
                </c:pt>
                <c:pt idx="40">
                  <c:v>20.359000000000002</c:v>
                </c:pt>
                <c:pt idx="41">
                  <c:v>20.619</c:v>
                </c:pt>
                <c:pt idx="42">
                  <c:v>21.136399999999998</c:v>
                </c:pt>
                <c:pt idx="43">
                  <c:v>21.6098</c:v>
                </c:pt>
                <c:pt idx="44">
                  <c:v>21.848199999999999</c:v>
                </c:pt>
                <c:pt idx="45">
                  <c:v>22.034500000000001</c:v>
                </c:pt>
                <c:pt idx="46">
                  <c:v>22.125</c:v>
                </c:pt>
                <c:pt idx="47">
                  <c:v>22.2727</c:v>
                </c:pt>
                <c:pt idx="48">
                  <c:v>22.807200000000002</c:v>
                </c:pt>
                <c:pt idx="49">
                  <c:v>23.1538</c:v>
                </c:pt>
                <c:pt idx="50">
                  <c:v>24.355599999999999</c:v>
                </c:pt>
                <c:pt idx="51">
                  <c:v>24.588200000000001</c:v>
                </c:pt>
                <c:pt idx="52">
                  <c:v>25.125</c:v>
                </c:pt>
                <c:pt idx="53">
                  <c:v>25.2</c:v>
                </c:pt>
                <c:pt idx="54">
                  <c:v>25.548400000000001</c:v>
                </c:pt>
                <c:pt idx="55">
                  <c:v>25.615400000000001</c:v>
                </c:pt>
                <c:pt idx="56">
                  <c:v>26.574999999999999</c:v>
                </c:pt>
                <c:pt idx="57">
                  <c:v>27</c:v>
                </c:pt>
                <c:pt idx="58">
                  <c:v>27.130400000000002</c:v>
                </c:pt>
                <c:pt idx="59">
                  <c:v>27.314299999999999</c:v>
                </c:pt>
                <c:pt idx="60">
                  <c:v>27.4222</c:v>
                </c:pt>
                <c:pt idx="61">
                  <c:v>27.487200000000001</c:v>
                </c:pt>
                <c:pt idx="62">
                  <c:v>27.714300000000001</c:v>
                </c:pt>
                <c:pt idx="63">
                  <c:v>30.1875</c:v>
                </c:pt>
                <c:pt idx="64">
                  <c:v>30.618200000000002</c:v>
                </c:pt>
                <c:pt idx="65">
                  <c:v>31.770800000000001</c:v>
                </c:pt>
                <c:pt idx="66">
                  <c:v>42.741399999999999</c:v>
                </c:pt>
                <c:pt idx="67">
                  <c:v>44.539200000000001</c:v>
                </c:pt>
                <c:pt idx="68">
                  <c:v>46.058100000000003</c:v>
                </c:pt>
              </c:numCache>
            </c:numRef>
          </c:xVal>
          <c:yVal>
            <c:numRef>
              <c:f>'5'!$D$24:$D$92</c:f>
              <c:numCache>
                <c:formatCode>General</c:formatCode>
                <c:ptCount val="69"/>
                <c:pt idx="0">
                  <c:v>836.7</c:v>
                </c:pt>
                <c:pt idx="1">
                  <c:v>1545.7</c:v>
                </c:pt>
                <c:pt idx="2">
                  <c:v>1947.24</c:v>
                </c:pt>
                <c:pt idx="3">
                  <c:v>1992.05</c:v>
                </c:pt>
                <c:pt idx="4">
                  <c:v>522.5</c:v>
                </c:pt>
                <c:pt idx="5">
                  <c:v>2423.35</c:v>
                </c:pt>
                <c:pt idx="6">
                  <c:v>1488.7</c:v>
                </c:pt>
                <c:pt idx="7">
                  <c:v>7619.6</c:v>
                </c:pt>
                <c:pt idx="8">
                  <c:v>3161.35</c:v>
                </c:pt>
                <c:pt idx="9">
                  <c:v>1480</c:v>
                </c:pt>
                <c:pt idx="10">
                  <c:v>1571.19999999999</c:v>
                </c:pt>
                <c:pt idx="11">
                  <c:v>4788.0600000000004</c:v>
                </c:pt>
                <c:pt idx="12">
                  <c:v>8119.0999999999904</c:v>
                </c:pt>
                <c:pt idx="13">
                  <c:v>357</c:v>
                </c:pt>
                <c:pt idx="14">
                  <c:v>3239.8</c:v>
                </c:pt>
                <c:pt idx="15">
                  <c:v>5735.15</c:v>
                </c:pt>
                <c:pt idx="16">
                  <c:v>3531.95</c:v>
                </c:pt>
                <c:pt idx="17">
                  <c:v>6146.3</c:v>
                </c:pt>
                <c:pt idx="18">
                  <c:v>3063.2</c:v>
                </c:pt>
                <c:pt idx="19">
                  <c:v>5700.14</c:v>
                </c:pt>
                <c:pt idx="20">
                  <c:v>6068.2</c:v>
                </c:pt>
                <c:pt idx="21">
                  <c:v>23582.077499999999</c:v>
                </c:pt>
                <c:pt idx="22">
                  <c:v>9328.1999999999898</c:v>
                </c:pt>
                <c:pt idx="23">
                  <c:v>4273</c:v>
                </c:pt>
                <c:pt idx="24">
                  <c:v>11446.36</c:v>
                </c:pt>
                <c:pt idx="25">
                  <c:v>7048.24</c:v>
                </c:pt>
                <c:pt idx="26">
                  <c:v>5042.2</c:v>
                </c:pt>
                <c:pt idx="27">
                  <c:v>18507.45</c:v>
                </c:pt>
                <c:pt idx="28">
                  <c:v>3763.21</c:v>
                </c:pt>
                <c:pt idx="29">
                  <c:v>11441.63</c:v>
                </c:pt>
                <c:pt idx="30">
                  <c:v>8414.1350000000002</c:v>
                </c:pt>
                <c:pt idx="31">
                  <c:v>9182.43</c:v>
                </c:pt>
                <c:pt idx="32">
                  <c:v>11472.362499999999</c:v>
                </c:pt>
                <c:pt idx="33">
                  <c:v>4778.1399999999903</c:v>
                </c:pt>
                <c:pt idx="34">
                  <c:v>3076.4724999999999</c:v>
                </c:pt>
                <c:pt idx="35">
                  <c:v>9736.0749999999898</c:v>
                </c:pt>
                <c:pt idx="36">
                  <c:v>9588.4249999999993</c:v>
                </c:pt>
                <c:pt idx="37">
                  <c:v>24927.577499999901</c:v>
                </c:pt>
                <c:pt idx="38">
                  <c:v>51097.800499999903</c:v>
                </c:pt>
                <c:pt idx="39">
                  <c:v>15648.702499999899</c:v>
                </c:pt>
                <c:pt idx="40">
                  <c:v>19261.41</c:v>
                </c:pt>
                <c:pt idx="41">
                  <c:v>7176.2150000000001</c:v>
                </c:pt>
                <c:pt idx="42">
                  <c:v>12348.88</c:v>
                </c:pt>
                <c:pt idx="43">
                  <c:v>40486.461499999998</c:v>
                </c:pt>
                <c:pt idx="44">
                  <c:v>52825.01</c:v>
                </c:pt>
                <c:pt idx="45">
                  <c:v>12496.2</c:v>
                </c:pt>
                <c:pt idx="46">
                  <c:v>11666.9</c:v>
                </c:pt>
                <c:pt idx="47">
                  <c:v>21963.252499999999</c:v>
                </c:pt>
                <c:pt idx="48">
                  <c:v>51956.979999999901</c:v>
                </c:pt>
                <c:pt idx="49">
                  <c:v>30908.383999999998</c:v>
                </c:pt>
                <c:pt idx="50">
                  <c:v>22768.763999999999</c:v>
                </c:pt>
                <c:pt idx="51">
                  <c:v>16076.5999999999</c:v>
                </c:pt>
                <c:pt idx="52">
                  <c:v>15177.4625</c:v>
                </c:pt>
                <c:pt idx="53">
                  <c:v>16817.0975</c:v>
                </c:pt>
                <c:pt idx="54">
                  <c:v>15843.924999999999</c:v>
                </c:pt>
                <c:pt idx="55">
                  <c:v>18534.080000000002</c:v>
                </c:pt>
                <c:pt idx="56">
                  <c:v>27363.605</c:v>
                </c:pt>
                <c:pt idx="57">
                  <c:v>19343.778999999999</c:v>
                </c:pt>
                <c:pt idx="58">
                  <c:v>23128.86</c:v>
                </c:pt>
                <c:pt idx="59">
                  <c:v>20801.599999999999</c:v>
                </c:pt>
                <c:pt idx="60">
                  <c:v>29567.5625</c:v>
                </c:pt>
                <c:pt idx="61">
                  <c:v>24088.78</c:v>
                </c:pt>
                <c:pt idx="62">
                  <c:v>16476.564999999999</c:v>
                </c:pt>
                <c:pt idx="63">
                  <c:v>28872.19</c:v>
                </c:pt>
                <c:pt idx="64">
                  <c:v>49979.904999999999</c:v>
                </c:pt>
                <c:pt idx="65">
                  <c:v>26656.559499999901</c:v>
                </c:pt>
                <c:pt idx="66">
                  <c:v>104361.95</c:v>
                </c:pt>
                <c:pt idx="67">
                  <c:v>104874.9785</c:v>
                </c:pt>
                <c:pt idx="68">
                  <c:v>110277.30499999999</c:v>
                </c:pt>
              </c:numCache>
            </c:numRef>
          </c:yVal>
          <c:smooth val="0"/>
          <c:extLst>
            <c:ext xmlns:c16="http://schemas.microsoft.com/office/drawing/2014/chart" uri="{C3380CC4-5D6E-409C-BE32-E72D297353CC}">
              <c16:uniqueId val="{00000000-6BD7-4903-B5F0-3DB6221871DE}"/>
            </c:ext>
          </c:extLst>
        </c:ser>
        <c:dLbls>
          <c:showLegendKey val="0"/>
          <c:showVal val="0"/>
          <c:showCatName val="0"/>
          <c:showSerName val="0"/>
          <c:showPercent val="0"/>
          <c:showBubbleSize val="0"/>
        </c:dLbls>
        <c:axId val="1640839551"/>
        <c:axId val="1640837631"/>
      </c:scatterChart>
      <c:valAx>
        <c:axId val="1640839551"/>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640837631"/>
        <c:crosses val="autoZero"/>
        <c:crossBetween val="midCat"/>
      </c:valAx>
      <c:valAx>
        <c:axId val="1640837631"/>
        <c:scaling>
          <c:orientation val="minMax"/>
        </c:scaling>
        <c:delete val="0"/>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64083955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 AverageOrderSize vs TotalRevenue by Category</a:t>
            </a:r>
          </a:p>
        </c:rich>
      </c:tx>
      <c:layout>
        <c:manualLayout>
          <c:xMode val="edge"/>
          <c:yMode val="edge"/>
          <c:x val="0.16939009091844906"/>
          <c:y val="2.8506444275966637E-2"/>
        </c:manualLayout>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0"/>
          <c:order val="0"/>
          <c:tx>
            <c:strRef>
              <c:f>'5'!$Y$24</c:f>
              <c:strCache>
                <c:ptCount val="1"/>
                <c:pt idx="0">
                  <c:v> TotalRevenue</c:v>
                </c:pt>
              </c:strCache>
            </c:strRef>
          </c:tx>
          <c:spPr>
            <a:ln w="22225" cap="rnd">
              <a:solidFill>
                <a:schemeClr val="accent1"/>
              </a:solidFill>
            </a:ln>
            <a:effectLst>
              <a:glow rad="139700">
                <a:schemeClr val="accent1">
                  <a:satMod val="175000"/>
                  <a:alpha val="14000"/>
                </a:schemeClr>
              </a:glow>
            </a:effectLst>
          </c:spPr>
          <c:marker>
            <c:symbol val="none"/>
          </c:marker>
          <c:cat>
            <c:numRef>
              <c:f>'5'!$X$25:$X$32</c:f>
              <c:numCache>
                <c:formatCode>General</c:formatCode>
                <c:ptCount val="8"/>
                <c:pt idx="0">
                  <c:v>21.985299999999999</c:v>
                </c:pt>
                <c:pt idx="1">
                  <c:v>23.275500000000001</c:v>
                </c:pt>
                <c:pt idx="2">
                  <c:v>23.2758</c:v>
                </c:pt>
                <c:pt idx="3">
                  <c:v>23.594100000000001</c:v>
                </c:pt>
                <c:pt idx="4">
                  <c:v>23.6707</c:v>
                </c:pt>
                <c:pt idx="5">
                  <c:v>24.271699999999999</c:v>
                </c:pt>
                <c:pt idx="6">
                  <c:v>24.527799999999999</c:v>
                </c:pt>
                <c:pt idx="7">
                  <c:v>24.997299999999999</c:v>
                </c:pt>
              </c:numCache>
            </c:numRef>
          </c:cat>
          <c:val>
            <c:numRef>
              <c:f>'5'!$Y$25:$Y$32</c:f>
              <c:numCache>
                <c:formatCode>General</c:formatCode>
                <c:ptCount val="8"/>
                <c:pt idx="0">
                  <c:v>99984.5799999999</c:v>
                </c:pt>
                <c:pt idx="1">
                  <c:v>95744.587499999994</c:v>
                </c:pt>
                <c:pt idx="2">
                  <c:v>131261.73749999999</c:v>
                </c:pt>
                <c:pt idx="3">
                  <c:v>267868.179999999</c:v>
                </c:pt>
                <c:pt idx="4">
                  <c:v>167357.22499999899</c:v>
                </c:pt>
                <c:pt idx="5">
                  <c:v>163022.35949999999</c:v>
                </c:pt>
                <c:pt idx="6">
                  <c:v>106047.08500000001</c:v>
                </c:pt>
                <c:pt idx="7">
                  <c:v>234507.285</c:v>
                </c:pt>
              </c:numCache>
            </c:numRef>
          </c:val>
          <c:smooth val="0"/>
          <c:extLst>
            <c:ext xmlns:c16="http://schemas.microsoft.com/office/drawing/2014/chart" uri="{C3380CC4-5D6E-409C-BE32-E72D297353CC}">
              <c16:uniqueId val="{00000000-E299-42F7-BEE7-36D575ED3820}"/>
            </c:ext>
          </c:extLst>
        </c:ser>
        <c:dLbls>
          <c:showLegendKey val="0"/>
          <c:showVal val="0"/>
          <c:showCatName val="0"/>
          <c:showSerName val="0"/>
          <c:showPercent val="0"/>
          <c:showBubbleSize val="0"/>
        </c:dLbls>
        <c:smooth val="0"/>
        <c:axId val="1637455855"/>
        <c:axId val="1637456335"/>
      </c:lineChart>
      <c:catAx>
        <c:axId val="1637455855"/>
        <c:scaling>
          <c:orientation val="minMax"/>
        </c:scaling>
        <c:delete val="0"/>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637456335"/>
        <c:crosses val="autoZero"/>
        <c:auto val="1"/>
        <c:lblAlgn val="ctr"/>
        <c:lblOffset val="100"/>
        <c:noMultiLvlLbl val="1"/>
      </c:catAx>
      <c:valAx>
        <c:axId val="1637456335"/>
        <c:scaling>
          <c:orientation val="minMax"/>
        </c:scaling>
        <c:delete val="0"/>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6374558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800"/>
              <a:t> Order_Frequency by </a:t>
            </a:r>
            <a:r>
              <a:rPr lang="en-US" sz="1800" b="1" i="0" u="none" strike="noStrike" kern="1200" spc="100" baseline="0">
                <a:solidFill>
                  <a:sysClr val="window" lastClr="FFFFFF">
                    <a:lumMod val="95000"/>
                  </a:sysClr>
                </a:solidFill>
                <a:effectLst>
                  <a:outerShdw blurRad="50800" dist="38100" dir="5400000" algn="t" rotWithShape="0">
                    <a:prstClr val="black">
                      <a:alpha val="40000"/>
                    </a:prstClr>
                  </a:outerShdw>
                </a:effectLst>
              </a:rPr>
              <a:t>CustomerID</a:t>
            </a:r>
            <a:endParaRPr lang="en-US" sz="1800"/>
          </a:p>
        </c:rich>
      </c:tx>
      <c:overlay val="0"/>
      <c:spPr>
        <a:noFill/>
        <a:ln>
          <a:noFill/>
        </a:ln>
        <a:effectLst/>
      </c:spPr>
      <c:txPr>
        <a:bodyPr rot="0" spcFirstLastPara="1" vertOverflow="ellipsis" vert="horz" wrap="square" anchor="ctr" anchorCtr="1"/>
        <a:lstStyle/>
        <a:p>
          <a:pPr>
            <a:defRPr sz="18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tx>
            <c:strRef>
              <c:f>'6'!$F$22</c:f>
              <c:strCache>
                <c:ptCount val="1"/>
                <c:pt idx="0">
                  <c:v> Order_Frequency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brightRoom" dir="tl"/>
            </a:scene3d>
            <a:sp3d prstMaterial="dkEdge">
              <a:bevelT w="0" h="0"/>
            </a:sp3d>
          </c:spPr>
          <c:invertIfNegative val="0"/>
          <c:cat>
            <c:strRef>
              <c:f>'6'!$C$23:$C$111</c:f>
              <c:strCache>
                <c:ptCount val="89"/>
                <c:pt idx="0">
                  <c:v>SAVEA</c:v>
                </c:pt>
                <c:pt idx="1">
                  <c:v>ERNSH</c:v>
                </c:pt>
                <c:pt idx="2">
                  <c:v>QUICK</c:v>
                </c:pt>
                <c:pt idx="3">
                  <c:v>FOLKO</c:v>
                </c:pt>
                <c:pt idx="4">
                  <c:v>HUNGO</c:v>
                </c:pt>
                <c:pt idx="5">
                  <c:v>HILAA</c:v>
                </c:pt>
                <c:pt idx="6">
                  <c:v>RATTC</c:v>
                </c:pt>
                <c:pt idx="7">
                  <c:v>BERGS</c:v>
                </c:pt>
                <c:pt idx="8">
                  <c:v>BONAP</c:v>
                </c:pt>
                <c:pt idx="9">
                  <c:v>LEHMS</c:v>
                </c:pt>
                <c:pt idx="10">
                  <c:v>FRANK</c:v>
                </c:pt>
                <c:pt idx="11">
                  <c:v>WARTH</c:v>
                </c:pt>
                <c:pt idx="12">
                  <c:v>BOTTM</c:v>
                </c:pt>
                <c:pt idx="13">
                  <c:v>LILAS</c:v>
                </c:pt>
                <c:pt idx="14">
                  <c:v>LAMAI</c:v>
                </c:pt>
                <c:pt idx="15">
                  <c:v>WHITC</c:v>
                </c:pt>
                <c:pt idx="16">
                  <c:v>HANAR</c:v>
                </c:pt>
                <c:pt idx="17">
                  <c:v>KOENE</c:v>
                </c:pt>
                <c:pt idx="18">
                  <c:v>QUEEN</c:v>
                </c:pt>
                <c:pt idx="19">
                  <c:v>MEREP</c:v>
                </c:pt>
                <c:pt idx="20">
                  <c:v>AROUT</c:v>
                </c:pt>
                <c:pt idx="21">
                  <c:v>LINOD</c:v>
                </c:pt>
                <c:pt idx="22">
                  <c:v>REGGC</c:v>
                </c:pt>
                <c:pt idx="23">
                  <c:v>SUPRD</c:v>
                </c:pt>
                <c:pt idx="24">
                  <c:v>GREAL</c:v>
                </c:pt>
                <c:pt idx="25">
                  <c:v>BLONP</c:v>
                </c:pt>
                <c:pt idx="26">
                  <c:v>RICAR</c:v>
                </c:pt>
                <c:pt idx="27">
                  <c:v>VAFFE</c:v>
                </c:pt>
                <c:pt idx="28">
                  <c:v>BSBEV</c:v>
                </c:pt>
                <c:pt idx="29">
                  <c:v>TORTU</c:v>
                </c:pt>
                <c:pt idx="30">
                  <c:v>RICSU</c:v>
                </c:pt>
                <c:pt idx="31">
                  <c:v>GODOS</c:v>
                </c:pt>
                <c:pt idx="32">
                  <c:v>OTTIK</c:v>
                </c:pt>
                <c:pt idx="33">
                  <c:v>OLDWO</c:v>
                </c:pt>
                <c:pt idx="34">
                  <c:v>ISLAT</c:v>
                </c:pt>
                <c:pt idx="35">
                  <c:v>PICCO</c:v>
                </c:pt>
                <c:pt idx="36">
                  <c:v>MAGAA</c:v>
                </c:pt>
                <c:pt idx="37">
                  <c:v>VICTE</c:v>
                </c:pt>
                <c:pt idx="38">
                  <c:v>WANDK</c:v>
                </c:pt>
                <c:pt idx="39">
                  <c:v>GOURL</c:v>
                </c:pt>
                <c:pt idx="40">
                  <c:v>SPLIR</c:v>
                </c:pt>
                <c:pt idx="41">
                  <c:v>SEVES</c:v>
                </c:pt>
                <c:pt idx="42">
                  <c:v>QUEDE</c:v>
                </c:pt>
                <c:pt idx="43">
                  <c:v>WELLI</c:v>
                </c:pt>
                <c:pt idx="44">
                  <c:v>LONEP</c:v>
                </c:pt>
                <c:pt idx="45">
                  <c:v>CHOPS</c:v>
                </c:pt>
                <c:pt idx="46">
                  <c:v>EASTC</c:v>
                </c:pt>
                <c:pt idx="47">
                  <c:v>FURIB</c:v>
                </c:pt>
                <c:pt idx="48">
                  <c:v>BLAUS</c:v>
                </c:pt>
                <c:pt idx="49">
                  <c:v>FAMIA</c:v>
                </c:pt>
                <c:pt idx="50">
                  <c:v>WOLZA</c:v>
                </c:pt>
                <c:pt idx="51">
                  <c:v>MAISD</c:v>
                </c:pt>
                <c:pt idx="52">
                  <c:v>WILMK</c:v>
                </c:pt>
                <c:pt idx="53">
                  <c:v>SIMOB</c:v>
                </c:pt>
                <c:pt idx="54">
                  <c:v>ANTON</c:v>
                </c:pt>
                <c:pt idx="55">
                  <c:v>FRANS</c:v>
                </c:pt>
                <c:pt idx="56">
                  <c:v>CACTU</c:v>
                </c:pt>
                <c:pt idx="57">
                  <c:v>ALFKI</c:v>
                </c:pt>
                <c:pt idx="58">
                  <c:v>SANTG</c:v>
                </c:pt>
                <c:pt idx="59">
                  <c:v>PERIC</c:v>
                </c:pt>
                <c:pt idx="60">
                  <c:v>TOMSP</c:v>
                </c:pt>
                <c:pt idx="61">
                  <c:v>DRACD</c:v>
                </c:pt>
                <c:pt idx="62">
                  <c:v>TRADH</c:v>
                </c:pt>
                <c:pt idx="63">
                  <c:v>HUNGC</c:v>
                </c:pt>
                <c:pt idx="64">
                  <c:v>VINET</c:v>
                </c:pt>
                <c:pt idx="65">
                  <c:v>RANCH</c:v>
                </c:pt>
                <c:pt idx="66">
                  <c:v>FOLIG</c:v>
                </c:pt>
                <c:pt idx="67">
                  <c:v>OCEAN</c:v>
                </c:pt>
                <c:pt idx="68">
                  <c:v>ROMEY</c:v>
                </c:pt>
                <c:pt idx="69">
                  <c:v>GALED</c:v>
                </c:pt>
                <c:pt idx="70">
                  <c:v>PRINI</c:v>
                </c:pt>
                <c:pt idx="71">
                  <c:v>MORGK</c:v>
                </c:pt>
                <c:pt idx="72">
                  <c:v>COMMI</c:v>
                </c:pt>
                <c:pt idx="73">
                  <c:v>LACOR</c:v>
                </c:pt>
                <c:pt idx="74">
                  <c:v>LETSS</c:v>
                </c:pt>
                <c:pt idx="75">
                  <c:v>SPECD</c:v>
                </c:pt>
                <c:pt idx="76">
                  <c:v>DUMON</c:v>
                </c:pt>
                <c:pt idx="77">
                  <c:v>THEBI</c:v>
                </c:pt>
                <c:pt idx="78">
                  <c:v>ANATR</c:v>
                </c:pt>
                <c:pt idx="79">
                  <c:v>FRANR</c:v>
                </c:pt>
                <c:pt idx="80">
                  <c:v>CONSH</c:v>
                </c:pt>
                <c:pt idx="81">
                  <c:v>BOLID</c:v>
                </c:pt>
                <c:pt idx="82">
                  <c:v>TRAIH</c:v>
                </c:pt>
                <c:pt idx="83">
                  <c:v>LAUGB</c:v>
                </c:pt>
                <c:pt idx="84">
                  <c:v>NORTS</c:v>
                </c:pt>
                <c:pt idx="85">
                  <c:v>THECR</c:v>
                </c:pt>
                <c:pt idx="86">
                  <c:v>LAZYK</c:v>
                </c:pt>
                <c:pt idx="87">
                  <c:v>GROSR</c:v>
                </c:pt>
                <c:pt idx="88">
                  <c:v>CENTC</c:v>
                </c:pt>
              </c:strCache>
            </c:strRef>
          </c:cat>
          <c:val>
            <c:numRef>
              <c:f>'6'!$F$23:$F$111</c:f>
              <c:numCache>
                <c:formatCode>General</c:formatCode>
                <c:ptCount val="89"/>
                <c:pt idx="0">
                  <c:v>31</c:v>
                </c:pt>
                <c:pt idx="1">
                  <c:v>30</c:v>
                </c:pt>
                <c:pt idx="2">
                  <c:v>28</c:v>
                </c:pt>
                <c:pt idx="3">
                  <c:v>19</c:v>
                </c:pt>
                <c:pt idx="4">
                  <c:v>19</c:v>
                </c:pt>
                <c:pt idx="5">
                  <c:v>18</c:v>
                </c:pt>
                <c:pt idx="6">
                  <c:v>18</c:v>
                </c:pt>
                <c:pt idx="7">
                  <c:v>18</c:v>
                </c:pt>
                <c:pt idx="8">
                  <c:v>17</c:v>
                </c:pt>
                <c:pt idx="9">
                  <c:v>15</c:v>
                </c:pt>
                <c:pt idx="10">
                  <c:v>15</c:v>
                </c:pt>
                <c:pt idx="11">
                  <c:v>15</c:v>
                </c:pt>
                <c:pt idx="12">
                  <c:v>14</c:v>
                </c:pt>
                <c:pt idx="13">
                  <c:v>14</c:v>
                </c:pt>
                <c:pt idx="14">
                  <c:v>14</c:v>
                </c:pt>
                <c:pt idx="15">
                  <c:v>14</c:v>
                </c:pt>
                <c:pt idx="16">
                  <c:v>14</c:v>
                </c:pt>
                <c:pt idx="17">
                  <c:v>14</c:v>
                </c:pt>
                <c:pt idx="18">
                  <c:v>13</c:v>
                </c:pt>
                <c:pt idx="19">
                  <c:v>13</c:v>
                </c:pt>
                <c:pt idx="20">
                  <c:v>13</c:v>
                </c:pt>
                <c:pt idx="21">
                  <c:v>12</c:v>
                </c:pt>
                <c:pt idx="22">
                  <c:v>12</c:v>
                </c:pt>
                <c:pt idx="23">
                  <c:v>12</c:v>
                </c:pt>
                <c:pt idx="24">
                  <c:v>11</c:v>
                </c:pt>
                <c:pt idx="25">
                  <c:v>11</c:v>
                </c:pt>
                <c:pt idx="26">
                  <c:v>11</c:v>
                </c:pt>
                <c:pt idx="27">
                  <c:v>11</c:v>
                </c:pt>
                <c:pt idx="28">
                  <c:v>10</c:v>
                </c:pt>
                <c:pt idx="29">
                  <c:v>10</c:v>
                </c:pt>
                <c:pt idx="30">
                  <c:v>10</c:v>
                </c:pt>
                <c:pt idx="31">
                  <c:v>10</c:v>
                </c:pt>
                <c:pt idx="32">
                  <c:v>10</c:v>
                </c:pt>
                <c:pt idx="33">
                  <c:v>10</c:v>
                </c:pt>
                <c:pt idx="34">
                  <c:v>10</c:v>
                </c:pt>
                <c:pt idx="35">
                  <c:v>10</c:v>
                </c:pt>
                <c:pt idx="36">
                  <c:v>10</c:v>
                </c:pt>
                <c:pt idx="37">
                  <c:v>10</c:v>
                </c:pt>
                <c:pt idx="38">
                  <c:v>10</c:v>
                </c:pt>
                <c:pt idx="39">
                  <c:v>9</c:v>
                </c:pt>
                <c:pt idx="40">
                  <c:v>9</c:v>
                </c:pt>
                <c:pt idx="41">
                  <c:v>9</c:v>
                </c:pt>
                <c:pt idx="42">
                  <c:v>9</c:v>
                </c:pt>
                <c:pt idx="43">
                  <c:v>9</c:v>
                </c:pt>
                <c:pt idx="44">
                  <c:v>8</c:v>
                </c:pt>
                <c:pt idx="45">
                  <c:v>8</c:v>
                </c:pt>
                <c:pt idx="46">
                  <c:v>8</c:v>
                </c:pt>
                <c:pt idx="47">
                  <c:v>8</c:v>
                </c:pt>
                <c:pt idx="48">
                  <c:v>7</c:v>
                </c:pt>
                <c:pt idx="49">
                  <c:v>7</c:v>
                </c:pt>
                <c:pt idx="50">
                  <c:v>7</c:v>
                </c:pt>
                <c:pt idx="51">
                  <c:v>7</c:v>
                </c:pt>
                <c:pt idx="52">
                  <c:v>7</c:v>
                </c:pt>
                <c:pt idx="53">
                  <c:v>7</c:v>
                </c:pt>
                <c:pt idx="54">
                  <c:v>7</c:v>
                </c:pt>
                <c:pt idx="55">
                  <c:v>6</c:v>
                </c:pt>
                <c:pt idx="56">
                  <c:v>6</c:v>
                </c:pt>
                <c:pt idx="57">
                  <c:v>6</c:v>
                </c:pt>
                <c:pt idx="58">
                  <c:v>6</c:v>
                </c:pt>
                <c:pt idx="59">
                  <c:v>6</c:v>
                </c:pt>
                <c:pt idx="60">
                  <c:v>6</c:v>
                </c:pt>
                <c:pt idx="61">
                  <c:v>6</c:v>
                </c:pt>
                <c:pt idx="62">
                  <c:v>6</c:v>
                </c:pt>
                <c:pt idx="63">
                  <c:v>5</c:v>
                </c:pt>
                <c:pt idx="64">
                  <c:v>5</c:v>
                </c:pt>
                <c:pt idx="65">
                  <c:v>5</c:v>
                </c:pt>
                <c:pt idx="66">
                  <c:v>5</c:v>
                </c:pt>
                <c:pt idx="67">
                  <c:v>5</c:v>
                </c:pt>
                <c:pt idx="68">
                  <c:v>5</c:v>
                </c:pt>
                <c:pt idx="69">
                  <c:v>5</c:v>
                </c:pt>
                <c:pt idx="70">
                  <c:v>5</c:v>
                </c:pt>
                <c:pt idx="71">
                  <c:v>5</c:v>
                </c:pt>
                <c:pt idx="72">
                  <c:v>5</c:v>
                </c:pt>
                <c:pt idx="73">
                  <c:v>4</c:v>
                </c:pt>
                <c:pt idx="74">
                  <c:v>4</c:v>
                </c:pt>
                <c:pt idx="75">
                  <c:v>4</c:v>
                </c:pt>
                <c:pt idx="76">
                  <c:v>4</c:v>
                </c:pt>
                <c:pt idx="77">
                  <c:v>4</c:v>
                </c:pt>
                <c:pt idx="78">
                  <c:v>4</c:v>
                </c:pt>
                <c:pt idx="79">
                  <c:v>3</c:v>
                </c:pt>
                <c:pt idx="80">
                  <c:v>3</c:v>
                </c:pt>
                <c:pt idx="81">
                  <c:v>3</c:v>
                </c:pt>
                <c:pt idx="82">
                  <c:v>3</c:v>
                </c:pt>
                <c:pt idx="83">
                  <c:v>3</c:v>
                </c:pt>
                <c:pt idx="84">
                  <c:v>3</c:v>
                </c:pt>
                <c:pt idx="85">
                  <c:v>3</c:v>
                </c:pt>
                <c:pt idx="86">
                  <c:v>2</c:v>
                </c:pt>
                <c:pt idx="87">
                  <c:v>2</c:v>
                </c:pt>
                <c:pt idx="88">
                  <c:v>1</c:v>
                </c:pt>
              </c:numCache>
            </c:numRef>
          </c:val>
          <c:extLst>
            <c:ext xmlns:c16="http://schemas.microsoft.com/office/drawing/2014/chart" uri="{C3380CC4-5D6E-409C-BE32-E72D297353CC}">
              <c16:uniqueId val="{00000000-0C97-4C36-B420-9C4C4CC542FE}"/>
            </c:ext>
          </c:extLst>
        </c:ser>
        <c:dLbls>
          <c:showLegendKey val="0"/>
          <c:showVal val="0"/>
          <c:showCatName val="0"/>
          <c:showSerName val="0"/>
          <c:showPercent val="0"/>
          <c:showBubbleSize val="0"/>
        </c:dLbls>
        <c:gapWidth val="115"/>
        <c:overlap val="-20"/>
        <c:axId val="1408813791"/>
        <c:axId val="1408814271"/>
      </c:barChart>
      <c:catAx>
        <c:axId val="1408813791"/>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08814271"/>
        <c:crosses val="autoZero"/>
        <c:auto val="1"/>
        <c:lblAlgn val="ctr"/>
        <c:lblOffset val="100"/>
        <c:noMultiLvlLbl val="0"/>
      </c:catAx>
      <c:valAx>
        <c:axId val="1408814271"/>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088137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dirty="0"/>
              <a:t> Employee Tenure vs </a:t>
            </a:r>
            <a:r>
              <a:rPr lang="en-US" dirty="0" err="1"/>
              <a:t>TotalOrders</a:t>
            </a:r>
            <a:endParaRPr lang="en-US" dirty="0"/>
          </a:p>
        </c:rich>
      </c:tx>
      <c:layout>
        <c:manualLayout>
          <c:xMode val="edge"/>
          <c:yMode val="edge"/>
          <c:x val="0.22772724814228712"/>
          <c:y val="3.2231642442074653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0"/>
          <c:order val="0"/>
          <c:tx>
            <c:strRef>
              <c:f>'7'!$D$30</c:f>
              <c:strCache>
                <c:ptCount val="1"/>
                <c:pt idx="0">
                  <c:v> TotalOrders</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'7'!$C$31:$C$39</c:f>
              <c:numCache>
                <c:formatCode>General</c:formatCode>
                <c:ptCount val="9"/>
                <c:pt idx="0">
                  <c:v>32</c:v>
                </c:pt>
                <c:pt idx="1">
                  <c:v>32</c:v>
                </c:pt>
                <c:pt idx="2">
                  <c:v>32</c:v>
                </c:pt>
                <c:pt idx="3">
                  <c:v>31</c:v>
                </c:pt>
                <c:pt idx="4">
                  <c:v>31</c:v>
                </c:pt>
                <c:pt idx="5">
                  <c:v>31</c:v>
                </c:pt>
                <c:pt idx="6">
                  <c:v>31</c:v>
                </c:pt>
                <c:pt idx="7">
                  <c:v>31</c:v>
                </c:pt>
                <c:pt idx="8">
                  <c:v>30</c:v>
                </c:pt>
              </c:numCache>
            </c:numRef>
          </c:cat>
          <c:val>
            <c:numRef>
              <c:f>'7'!$D$31:$D$39</c:f>
              <c:numCache>
                <c:formatCode>General</c:formatCode>
                <c:ptCount val="9"/>
                <c:pt idx="0">
                  <c:v>123</c:v>
                </c:pt>
                <c:pt idx="1">
                  <c:v>96</c:v>
                </c:pt>
                <c:pt idx="2">
                  <c:v>127</c:v>
                </c:pt>
                <c:pt idx="3">
                  <c:v>156</c:v>
                </c:pt>
                <c:pt idx="4">
                  <c:v>42</c:v>
                </c:pt>
                <c:pt idx="5">
                  <c:v>67</c:v>
                </c:pt>
                <c:pt idx="6">
                  <c:v>72</c:v>
                </c:pt>
                <c:pt idx="7">
                  <c:v>104</c:v>
                </c:pt>
                <c:pt idx="8">
                  <c:v>43</c:v>
                </c:pt>
              </c:numCache>
            </c:numRef>
          </c:val>
          <c:smooth val="0"/>
          <c:extLst>
            <c:ext xmlns:c16="http://schemas.microsoft.com/office/drawing/2014/chart" uri="{C3380CC4-5D6E-409C-BE32-E72D297353CC}">
              <c16:uniqueId val="{00000000-C7FB-4F0F-A802-08691B86BF9E}"/>
            </c:ext>
          </c:extLst>
        </c:ser>
        <c:dLbls>
          <c:showLegendKey val="0"/>
          <c:showVal val="0"/>
          <c:showCatName val="0"/>
          <c:showSerName val="0"/>
          <c:showPercent val="0"/>
          <c:showBubbleSize val="0"/>
        </c:dLbls>
        <c:smooth val="0"/>
        <c:axId val="503252543"/>
        <c:axId val="503250623"/>
      </c:lineChart>
      <c:catAx>
        <c:axId val="503252543"/>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03250623"/>
        <c:crosses val="autoZero"/>
        <c:auto val="1"/>
        <c:lblAlgn val="ctr"/>
        <c:lblOffset val="100"/>
        <c:noMultiLvlLbl val="0"/>
      </c:catAx>
      <c:valAx>
        <c:axId val="503250623"/>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03252543"/>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dirty="0"/>
              <a:t> Employee Role vs </a:t>
            </a:r>
            <a:r>
              <a:rPr lang="en-US" dirty="0" err="1"/>
              <a:t>Turnover_Rate</a:t>
            </a:r>
            <a:endParaRPr lang="en-US" dirty="0"/>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tx>
            <c:strRef>
              <c:f>'8'!$D$36</c:f>
              <c:strCache>
                <c:ptCount val="1"/>
                <c:pt idx="0">
                  <c:v> Turnover_Rate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brightRoom" dir="tl"/>
            </a:scene3d>
            <a:sp3d prstMaterial="dkEdge">
              <a:bevelT w="0" h="0"/>
            </a:sp3d>
          </c:spPr>
          <c:invertIfNegative val="0"/>
          <c:cat>
            <c:strRef>
              <c:f>'8'!$A$37:$A$40</c:f>
              <c:strCache>
                <c:ptCount val="4"/>
                <c:pt idx="0">
                  <c:v>Vice President, Sales</c:v>
                </c:pt>
                <c:pt idx="1">
                  <c:v>Sales Representative</c:v>
                </c:pt>
                <c:pt idx="2">
                  <c:v>Sales Manager</c:v>
                </c:pt>
                <c:pt idx="3">
                  <c:v>Inside Sales Coordinator</c:v>
                </c:pt>
              </c:strCache>
            </c:strRef>
          </c:cat>
          <c:val>
            <c:numRef>
              <c:f>'8'!$D$37:$D$40</c:f>
              <c:numCache>
                <c:formatCode>General</c:formatCode>
                <c:ptCount val="4"/>
                <c:pt idx="0">
                  <c:v>100</c:v>
                </c:pt>
                <c:pt idx="1">
                  <c:v>33.33</c:v>
                </c:pt>
                <c:pt idx="2">
                  <c:v>0</c:v>
                </c:pt>
                <c:pt idx="3">
                  <c:v>0</c:v>
                </c:pt>
              </c:numCache>
            </c:numRef>
          </c:val>
          <c:extLst>
            <c:ext xmlns:c16="http://schemas.microsoft.com/office/drawing/2014/chart" uri="{C3380CC4-5D6E-409C-BE32-E72D297353CC}">
              <c16:uniqueId val="{00000000-9D8D-4B51-8666-A5EA6D834A71}"/>
            </c:ext>
          </c:extLst>
        </c:ser>
        <c:dLbls>
          <c:showLegendKey val="0"/>
          <c:showVal val="0"/>
          <c:showCatName val="0"/>
          <c:showSerName val="0"/>
          <c:showPercent val="0"/>
          <c:showBubbleSize val="0"/>
        </c:dLbls>
        <c:gapWidth val="115"/>
        <c:overlap val="-20"/>
        <c:axId val="2124161983"/>
        <c:axId val="2124164383"/>
      </c:barChart>
      <c:catAx>
        <c:axId val="2124161983"/>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24164383"/>
        <c:crosses val="autoZero"/>
        <c:auto val="1"/>
        <c:lblAlgn val="ctr"/>
        <c:lblOffset val="100"/>
        <c:noMultiLvlLbl val="0"/>
      </c:catAx>
      <c:valAx>
        <c:axId val="2124164383"/>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24161983"/>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'2'!$D$22:$D$110</cx:f>
        <cx:nf>'2'!$D$21</cx:nf>
        <cx:lvl ptCount="89" name=" Country">
          <cx:pt idx="0">Mexico</cx:pt>
          <cx:pt idx="1">USA</cx:pt>
          <cx:pt idx="2">Canada</cx:pt>
          <cx:pt idx="3">UK</cx:pt>
          <cx:pt idx="4">Spain</cx:pt>
          <cx:pt idx="5">Mexico</cx:pt>
          <cx:pt idx="6">Spain</cx:pt>
          <cx:pt idx="7">France</cx:pt>
          <cx:pt idx="8">Venezuela</cx:pt>
          <cx:pt idx="9">Italy</cx:pt>
          <cx:pt idx="10">USA</cx:pt>
          <cx:pt idx="11">France</cx:pt>
          <cx:pt idx="12">UK</cx:pt>
          <cx:pt idx="13">Argentina</cx:pt>
          <cx:pt idx="14">USA</cx:pt>
          <cx:pt idx="15">France</cx:pt>
          <cx:pt idx="16">France</cx:pt>
          <cx:pt idx="17">Argentina</cx:pt>
          <cx:pt idx="18">USA</cx:pt>
          <cx:pt idx="19">USA</cx:pt>
          <cx:pt idx="20">Finland</cx:pt>
          <cx:pt idx="21">France</cx:pt>
          <cx:pt idx="22">Germany</cx:pt>
          <cx:pt idx="23">USA</cx:pt>
          <cx:pt idx="24">Argentina</cx:pt>
          <cx:pt idx="25">Poland</cx:pt>
          <cx:pt idx="26">Germany</cx:pt>
          <cx:pt idx="27">Brazil</cx:pt>
          <cx:pt idx="28">Brazil</cx:pt>
          <cx:pt idx="29">Spain</cx:pt>
          <cx:pt idx="30">Mexico</cx:pt>
          <cx:pt idx="31">USA</cx:pt>
          <cx:pt idx="32">Germany</cx:pt>
          <cx:pt idx="33">Germany</cx:pt>
          <cx:pt idx="34">Germany</cx:pt>
          <cx:pt idx="35">Portugal</cx:pt>
          <cx:pt idx="36">Norway</cx:pt>
          <cx:pt idx="37">Brazil</cx:pt>
          <cx:pt idx="38">UK</cx:pt>
          <cx:pt idx="39">UK</cx:pt>
          <cx:pt idx="40">Portugal</cx:pt>
          <cx:pt idx="41">Brazil</cx:pt>
          <cx:pt idx="42">Brazil</cx:pt>
          <cx:pt idx="43">Mexico</cx:pt>
          <cx:pt idx="44">Italy</cx:pt>
          <cx:pt idx="45">Italy</cx:pt>
          <cx:pt idx="46">Brazil</cx:pt>
          <cx:pt idx="47">France</cx:pt>
          <cx:pt idx="48">France</cx:pt>
          <cx:pt idx="49">Germany</cx:pt>
          <cx:pt idx="50">Belgium</cx:pt>
          <cx:pt idx="51">Mexico</cx:pt>
          <cx:pt idx="52">USA</cx:pt>
          <cx:pt idx="53">Spain</cx:pt>
          <cx:pt idx="54">France</cx:pt>
          <cx:pt idx="55">Switzerland</cx:pt>
          <cx:pt idx="56">Brazil</cx:pt>
          <cx:pt idx="57">Germany</cx:pt>
          <cx:pt idx="58">UK</cx:pt>
          <cx:pt idx="59">UK</cx:pt>
          <cx:pt idx="60">USA</cx:pt>
          <cx:pt idx="61">Finland</cx:pt>
          <cx:pt idx="62">Denmark</cx:pt>
          <cx:pt idx="63">Venezuela</cx:pt>
          <cx:pt idx="64">UK</cx:pt>
          <cx:pt idx="65">Venezuela</cx:pt>
          <cx:pt idx="66">Denmark</cx:pt>
          <cx:pt idx="67">USA</cx:pt>
          <cx:pt idx="68">France</cx:pt>
          <cx:pt idx="69">Germany</cx:pt>
          <cx:pt idx="70">Switzerland</cx:pt>
          <cx:pt idx="71">Canada</cx:pt>
          <cx:pt idx="72">France</cx:pt>
          <cx:pt idx="73">Venezuela</cx:pt>
          <cx:pt idx="74">Austria</cx:pt>
          <cx:pt idx="75">Belgium</cx:pt>
          <cx:pt idx="76">Sweden</cx:pt>
          <cx:pt idx="77">Brazil</cx:pt>
          <cx:pt idx="78">Germany</cx:pt>
          <cx:pt idx="79">USA</cx:pt>
          <cx:pt idx="80">Canada</cx:pt>
          <cx:pt idx="81">Sweden</cx:pt>
          <cx:pt idx="82">Germany</cx:pt>
          <cx:pt idx="83">Brazil</cx:pt>
          <cx:pt idx="84">Ireland</cx:pt>
          <cx:pt idx="85">USA</cx:pt>
          <cx:pt idx="86">USA</cx:pt>
          <cx:pt idx="87">Austria</cx:pt>
          <cx:pt idx="88">Germany</cx:pt>
        </cx:lvl>
      </cx:strDim>
      <cx:numDim type="colorVal">
        <cx:f>'2'!$F$22:$F$110</cx:f>
        <cx:nf>'2'!$F$21</cx:nf>
        <cx:lvl ptCount="89" formatCode="General" name=" TotalOrders">
          <cx:pt idx="0">2</cx:pt>
          <cx:pt idx="1">2</cx:pt>
          <cx:pt idx="2">8</cx:pt>
          <cx:pt idx="3">6</cx:pt>
          <cx:pt idx="4">8</cx:pt>
          <cx:pt idx="5">10</cx:pt>
          <cx:pt idx="6">14</cx:pt>
          <cx:pt idx="7">10</cx:pt>
          <cx:pt idx="8">4</cx:pt>
          <cx:pt idx="9">10</cx:pt>
          <cx:pt idx="10">9</cx:pt>
          <cx:pt idx="11">9</cx:pt>
          <cx:pt idx="12">7</cx:pt>
          <cx:pt idx="13">11</cx:pt>
          <cx:pt idx="14">8</cx:pt>
          <cx:pt idx="15">11</cx:pt>
          <cx:pt idx="16">6</cx:pt>
          <cx:pt idx="17">12</cx:pt>
          <cx:pt idx="18">9</cx:pt>
          <cx:pt idx="19">10</cx:pt>
          <cx:pt idx="20">17</cx:pt>
          <cx:pt idx="21">6</cx:pt>
          <cx:pt idx="22">14</cx:pt>
          <cx:pt idx="23">7</cx:pt>
          <cx:pt idx="24">11</cx:pt>
          <cx:pt idx="25">16</cx:pt>
          <cx:pt idx="26">10</cx:pt>
          <cx:pt idx="27">10</cx:pt>
          <cx:pt idx="28">19</cx:pt>
          <cx:pt idx="29">6</cx:pt>
          <cx:pt idx="30">14</cx:pt>
          <cx:pt idx="31">14</cx:pt>
          <cx:pt idx="32">12</cx:pt>
          <cx:pt idx="33">14</cx:pt>
          <cx:pt idx="34">11</cx:pt>
          <cx:pt idx="35">10</cx:pt>
          <cx:pt idx="36">16</cx:pt>
          <cx:pt idx="37">19</cx:pt>
          <cx:pt idx="38">22</cx:pt>
          <cx:pt idx="39">23</cx:pt>
          <cx:pt idx="40">20</cx:pt>
          <cx:pt idx="41">24</cx:pt>
          <cx:pt idx="42">13</cx:pt>
          <cx:pt idx="43">17</cx:pt>
          <cx:pt idx="44">22</cx:pt>
          <cx:pt idx="45">21</cx:pt>
          <cx:pt idx="46">19</cx:pt>
          <cx:pt idx="47">25</cx:pt>
          <cx:pt idx="48">31</cx:pt>
          <cx:pt idx="49">26</cx:pt>
          <cx:pt idx="50">17</cx:pt>
          <cx:pt idx="51">29</cx:pt>
          <cx:pt idx="52">20</cx:pt>
          <cx:pt idx="53">26</cx:pt>
          <cx:pt idx="54">16</cx:pt>
          <cx:pt idx="55">22</cx:pt>
          <cx:pt idx="56">27</cx:pt>
          <cx:pt idx="57">29</cx:pt>
          <cx:pt idx="58">30</cx:pt>
          <cx:pt idx="59">21</cx:pt>
          <cx:pt idx="60">24</cx:pt>
          <cx:pt idx="61">37</cx:pt>
          <cx:pt idx="62">31</cx:pt>
          <cx:pt idx="63">34</cx:pt>
          <cx:pt idx="64">26</cx:pt>
          <cx:pt idx="65">35</cx:pt>
          <cx:pt idx="66">15</cx:pt>
          <cx:pt idx="67">22</cx:pt>
          <cx:pt idx="68">26</cx:pt>
          <cx:pt idx="69">39</cx:pt>
          <cx:pt idx="70">30</cx:pt>
          <cx:pt idx="71">35</cx:pt>
          <cx:pt idx="72">44</cx:pt>
          <cx:pt idx="73">45</cx:pt>
          <cx:pt idx="74">23</cx:pt>
          <cx:pt idx="75">39</cx:pt>
          <cx:pt idx="76">52</cx:pt>
          <cx:pt idx="77">40</cx:pt>
          <cx:pt idx="78">48</cx:pt>
          <cx:pt idx="79">40</cx:pt>
          <cx:pt idx="80">32</cx:pt>
          <cx:pt idx="81">45</cx:pt>
          <cx:pt idx="82">39</cx:pt>
          <cx:pt idx="83">32</cx:pt>
          <cx:pt idx="84">55</cx:pt>
          <cx:pt idx="85">71</cx:pt>
          <cx:pt idx="86">116</cx:pt>
          <cx:pt idx="87">102</cx:pt>
          <cx:pt idx="88">86</cx:pt>
        </cx:lvl>
      </cx:numDim>
    </cx:data>
  </cx:chartData>
  <cx:chart>
    <cx:title pos="t" align="ctr" overlay="0">
      <cx:tx>
        <cx:rich>
          <a:bodyPr spcFirstLastPara="1" vertOverflow="ellipsis" horzOverflow="overflow" wrap="square" lIns="0" tIns="0" rIns="0" bIns="0" anchor="ctr" anchorCtr="1"/>
          <a:lstStyle/>
          <a:p>
            <a:pPr algn="ctr" rtl="0">
              <a:defRPr b="1"/>
            </a:pPr>
            <a:r>
              <a:rPr lang="en-US" sz="1400" b="1" i="0" u="none" strike="noStrike" baseline="0">
                <a:solidFill>
                  <a:sysClr val="window" lastClr="FFFFFF">
                    <a:lumMod val="95000"/>
                  </a:sysClr>
                </a:solidFill>
                <a:latin typeface="Calibri" panose="020F0502020204030204"/>
              </a:rPr>
              <a:t>Total Orders by Country</a:t>
            </a:r>
          </a:p>
          <a:p>
            <a:pPr algn="ctr" rtl="0">
              <a:defRPr b="1"/>
            </a:pPr>
            <a:endParaRPr lang="en-US" sz="1400" b="1" i="0" u="none" strike="noStrike" baseline="0">
              <a:solidFill>
                <a:sysClr val="window" lastClr="FFFFFF">
                  <a:lumMod val="95000"/>
                </a:sysClr>
              </a:solidFill>
              <a:latin typeface="Calibri" panose="020F0502020204030204"/>
            </a:endParaRPr>
          </a:p>
        </cx:rich>
      </cx:tx>
    </cx:title>
    <cx:plotArea>
      <cx:plotAreaRegion>
        <cx:series layoutId="regionMap" uniqueId="{3C472384-471E-4767-A6DA-174D4E18DA06}">
          <cx:tx>
            <cx:txData>
              <cx:f>'2'!$F$21</cx:f>
              <cx:v> TotalOrders</cx:v>
            </cx:txData>
          </cx:tx>
          <cx:dataLabels>
            <cx:visibility seriesName="0" categoryName="0" value="1"/>
          </cx:dataLabels>
          <cx:dataId val="0"/>
          <cx:layoutPr>
            <cx:geography cultureLanguage="en-US" cultureRegion="IN" attribution="Powered by Bing">
              <cx:geoCache provider="{E9337A44-BEBE-4D9F-B70C-5C5E7DAFC167}">
                <cx:binary>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</cx:binary>
              </cx:geoCache>
            </cx:geography>
          </cx:layoutPr>
        </cx:series>
      </cx:plotAreaRegion>
    </cx:plotArea>
    <cx:legend pos="r" align="min" overlay="0">
      <cx:txPr>
        <a:bodyPr spcFirstLastPara="1" vertOverflow="ellipsis" horzOverflow="overflow" wrap="square" lIns="0" tIns="0" rIns="0" bIns="0" anchor="ctr" anchorCtr="1"/>
        <a:lstStyle/>
        <a:p>
          <a:pPr algn="ctr" rtl="0">
            <a:defRPr b="1"/>
          </a:pPr>
          <a:endParaRPr lang="en-US" sz="900" b="1" i="0" u="none" strike="noStrike" baseline="0">
            <a:solidFill>
              <a:sysClr val="window" lastClr="FFFFFF">
                <a:lumMod val="95000"/>
              </a:sysClr>
            </a:solidFill>
            <a:latin typeface="Calibri" panose="020F0502020204030204"/>
          </a:endParaRPr>
        </a:p>
      </cx:txPr>
    </cx:legend>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'4'!$W$23:$W$32</cx:f>
        <cx:lvl ptCount="10">
          <cx:pt idx="0">CÃ´te de Blaye</cx:pt>
          <cx:pt idx="1">ThÃ¼ringer Rostbratwurst</cx:pt>
          <cx:pt idx="2">Raclette Courdavault</cx:pt>
          <cx:pt idx="3">Tarte au sucre</cx:pt>
          <cx:pt idx="4">Camembert Pierrot</cx:pt>
          <cx:pt idx="5">Gnocchi di nonna Alice</cx:pt>
          <cx:pt idx="6">Manjimup Dried Apples</cx:pt>
          <cx:pt idx="7">Alice Mutton</cx:pt>
          <cx:pt idx="8">Carnarvon Tigers</cx:pt>
          <cx:pt idx="9">RÃ¶ssle Sauerkraut</cx:pt>
        </cx:lvl>
      </cx:strDim>
      <cx:numDim type="size">
        <cx:f>'4'!$X$23:$X$32</cx:f>
        <cx:lvl ptCount="10" formatCode="0.0">
          <cx:pt idx="0">141396.73499999999</cx:pt>
          <cx:pt idx="1">80368.672000000006</cx:pt>
          <cx:pt idx="2">71155.699999999997</cx:pt>
          <cx:pt idx="3">47234.970000000001</cx:pt>
          <cx:pt idx="4">46825.480000000003</cx:pt>
          <cx:pt idx="5">42593.059999999998</cx:pt>
          <cx:pt idx="6">41819.650000000001</cx:pt>
          <cx:pt idx="7">32698.379999999899</cx:pt>
          <cx:pt idx="8">29171.875</cx:pt>
          <cx:pt idx="9">25696.639999999999</cx:pt>
        </cx:lvl>
      </cx:numDim>
    </cx:data>
  </cx:chartData>
  <cx:chart>
    <cx:title pos="t" align="ctr" overlay="0">
      <cx:tx>
        <cx:txData>
          <cx:v>Top-Selling SKU's</cx:v>
        </cx:txData>
      </cx:tx>
      <cx:txPr>
        <a:bodyPr spcFirstLastPara="1" vertOverflow="ellipsis" horzOverflow="overflow" wrap="square" lIns="0" tIns="0" rIns="0" bIns="0" anchor="ctr" anchorCtr="1"/>
        <a:lstStyle/>
        <a:p>
          <a:pPr algn="ctr" rtl="0">
            <a:defRPr/>
          </a:pPr>
          <a:r>
            <a:rPr lang="en-US" sz="1600" b="1" i="0" u="none" strike="noStrike" spc="100" baseline="0">
              <a:solidFill>
                <a:sysClr val="window" lastClr="FFFFFF">
                  <a:lumMod val="95000"/>
                </a:sysClr>
              </a:solidFill>
              <a:effectLst>
                <a:outerShdw blurRad="50800" dist="38100" dir="5400000" algn="t" rotWithShape="0">
                  <a:prstClr val="black">
                    <a:alpha val="40000"/>
                  </a:prstClr>
                </a:outerShdw>
              </a:effectLst>
              <a:latin typeface="Calibri" panose="020F0502020204030204"/>
            </a:rPr>
            <a:t>Top-Selling SKU's</a:t>
          </a:r>
        </a:p>
      </cx:txPr>
    </cx:title>
    <cx:plotArea>
      <cx:plotAreaRegion>
        <cx:series layoutId="treemap" uniqueId="{B57580B6-77AF-4A5D-AFB0-CEC114FD50F3}">
          <cx:tx>
            <cx:txData>
              <cx:f>'4'!$X$22</cx:f>
              <cx:v> TotalRevenue</cx:v>
            </cx:txData>
          </cx:tx>
          <cx:dataLabels pos="inEnd">
            <cx:txPr>
              <a:bodyPr spcFirstLastPara="1" vertOverflow="ellipsis" horzOverflow="overflow" wrap="square" lIns="0" tIns="0" rIns="0" bIns="0" anchor="ctr" anchorCtr="1"/>
              <a:lstStyle/>
              <a:p>
                <a:pPr algn="ctr" rtl="0">
                  <a:defRPr>
                    <a:solidFill>
                      <a:srgbClr val="111111"/>
                    </a:solidFill>
                  </a:defRPr>
                </a:pPr>
                <a:endParaRPr lang="en-US" sz="900" b="0" i="0" u="none" strike="noStrike" baseline="0">
                  <a:solidFill>
                    <a:srgbClr val="111111"/>
                  </a:solidFill>
                  <a:latin typeface="Calibri" panose="020F0502020204030204"/>
                </a:endParaRPr>
              </a:p>
            </cx:txPr>
            <cx:visibility seriesName="0" categoryName="1" value="1"/>
            <cx:separator>
</cx:separator>
          </cx:dataLabels>
          <cx:dataId val="0"/>
          <cx:layoutPr>
            <cx:parentLabelLayout val="overlapping"/>
          </cx:layoutPr>
        </cx:series>
      </cx:plotAreaRegion>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'6'!$N$37:$N$57</cx:f>
        <cx:lvl ptCount="21">
          <cx:pt idx="0">Argentina</cx:pt>
          <cx:pt idx="1">Austria</cx:pt>
          <cx:pt idx="2">Belgium</cx:pt>
          <cx:pt idx="3">Brazil</cx:pt>
          <cx:pt idx="4">Canada</cx:pt>
          <cx:pt idx="5">Denmark</cx:pt>
          <cx:pt idx="6">Finland</cx:pt>
          <cx:pt idx="7">France</cx:pt>
          <cx:pt idx="8">Germany</cx:pt>
          <cx:pt idx="9">Ireland</cx:pt>
          <cx:pt idx="10">Italy</cx:pt>
          <cx:pt idx="11">Mexico</cx:pt>
          <cx:pt idx="12">Norway</cx:pt>
          <cx:pt idx="13">Poland</cx:pt>
          <cx:pt idx="14">Portugal</cx:pt>
          <cx:pt idx="15">Spain</cx:pt>
          <cx:pt idx="16">Sweden</cx:pt>
          <cx:pt idx="17">Switzerland</cx:pt>
          <cx:pt idx="18">UK</cx:pt>
          <cx:pt idx="19">USA</cx:pt>
          <cx:pt idx="20">Venezuela</cx:pt>
        </cx:lvl>
      </cx:strDim>
      <cx:numDim type="size">
        <cx:f>'6'!$O$37:$O$57</cx:f>
        <cx:lvl ptCount="21" formatCode="General">
          <cx:pt idx="0">16</cx:pt>
          <cx:pt idx="1">40</cx:pt>
          <cx:pt idx="2">19</cx:pt>
          <cx:pt idx="3">83</cx:pt>
          <cx:pt idx="4">30</cx:pt>
          <cx:pt idx="5">18</cx:pt>
          <cx:pt idx="6">22</cx:pt>
          <cx:pt idx="7">77</cx:pt>
          <cx:pt idx="8">122</cx:pt>
          <cx:pt idx="9">19</cx:pt>
          <cx:pt idx="10">28</cx:pt>
          <cx:pt idx="11">28</cx:pt>
          <cx:pt idx="12">6</cx:pt>
          <cx:pt idx="13">7</cx:pt>
          <cx:pt idx="14">13</cx:pt>
          <cx:pt idx="15">23</cx:pt>
          <cx:pt idx="16">37</cx:pt>
          <cx:pt idx="17">18</cx:pt>
          <cx:pt idx="18">56</cx:pt>
          <cx:pt idx="19">122</cx:pt>
          <cx:pt idx="20">46</cx:pt>
        </cx:lvl>
      </cx:numDim>
    </cx:data>
  </cx:chartData>
  <cx:chart>
    <cx:title pos="t" align="ctr" overlay="0">
      <cx:tx>
        <cx:txData>
          <cx:v>Country and Order_Frequency</cx:v>
        </cx:txData>
      </cx:tx>
      <cx:spPr>
        <a:noFill/>
        <a:ln>
          <a:solidFill>
            <a:srgbClr val="000000"/>
          </a:solidFill>
        </a:ln>
      </cx:spPr>
      <cx:txPr>
        <a:bodyPr spcFirstLastPara="1" vertOverflow="ellipsis" horzOverflow="overflow" wrap="square" lIns="0" tIns="0" rIns="0" bIns="0" anchor="ctr" anchorCtr="1"/>
        <a:lstStyle/>
        <a:p>
          <a:pPr algn="ctr" rtl="0">
            <a:defRPr/>
          </a:pPr>
          <a:r>
            <a:rPr lang="en-US" sz="1800" b="1" i="0" u="none" strike="noStrike" baseline="0">
              <a:solidFill>
                <a:sysClr val="windowText" lastClr="000000">
                  <a:lumMod val="65000"/>
                  <a:lumOff val="35000"/>
                </a:sysClr>
              </a:solidFill>
              <a:latin typeface="Calibri" panose="020F0502020204030204"/>
            </a:rPr>
            <a:t>Country and Order_Frequency</a:t>
          </a:r>
        </a:p>
      </cx:txPr>
    </cx:title>
    <cx:plotArea>
      <cx:plotAreaRegion>
        <cx:series layoutId="treemap" uniqueId="{961D6CA4-534E-46BD-82CD-FF0EB28C2EF9}">
          <cx:tx>
            <cx:txData>
              <cx:f>'6'!$O$36</cx:f>
              <cx:v>Order_Frequency</cx:v>
            </cx:txData>
          </cx:tx>
          <cx:dataLabels>
            <cx:visibility seriesName="0" categoryName="1" value="1"/>
            <cx:separator>, </cx:separator>
          </cx:dataLabels>
          <cx:dataId val="0"/>
          <cx:layoutPr>
            <cx:parentLabelLayout val="overlapping"/>
          </cx:layoutPr>
        </cx:series>
      </cx:plotAreaRegion>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'9'!$BA$36:$BA$39</cx:f>
        <cx:lvl ptCount="4">
          <cx:pt idx="0">BA</cx:pt>
          <cx:pt idx="1">BS</cx:pt>
          <cx:pt idx="2">Ph.D</cx:pt>
          <cx:pt idx="3">Others</cx:pt>
        </cx:lvl>
      </cx:strDim>
      <cx:numDim type="val">
        <cx:f>'9'!$BB$36:$BB$39</cx:f>
        <cx:lvl ptCount="4" formatCode="General">
          <cx:pt idx="0">5</cx:pt>
          <cx:pt idx="1">2</cx:pt>
          <cx:pt idx="2">1</cx:pt>
          <cx:pt idx="3">1</cx:pt>
        </cx:lvl>
      </cx:numDim>
    </cx:data>
  </cx:chartData>
  <cx:chart>
    <cx:title pos="t" align="ctr" overlay="0">
      <cx:tx>
        <cx:txData>
          <cx:v>Distribution of Employees by their Qualifications</cx:v>
        </cx:txData>
      </cx:tx>
      <cx:txPr>
        <a:bodyPr spcFirstLastPara="1" vertOverflow="ellipsis" horzOverflow="overflow" wrap="square" lIns="0" tIns="0" rIns="0" bIns="0" anchor="ctr" anchorCtr="1"/>
        <a:lstStyle/>
        <a:p>
          <a:pPr algn="ctr" rtl="0">
            <a:defRPr/>
          </a:pPr>
          <a:r>
            <a:rPr lang="en-US" sz="1600" b="1" i="0" u="none" strike="noStrike" spc="100" baseline="0">
              <a:solidFill>
                <a:sysClr val="window" lastClr="FFFFFF">
                  <a:lumMod val="95000"/>
                </a:sysClr>
              </a:solidFill>
              <a:effectLst>
                <a:outerShdw blurRad="50800" dist="38100" dir="5400000" algn="t" rotWithShape="0">
                  <a:prstClr val="black">
                    <a:alpha val="40000"/>
                  </a:prstClr>
                </a:outerShdw>
              </a:effectLst>
              <a:latin typeface="Calibri" panose="020F0502020204030204"/>
            </a:rPr>
            <a:t>Distribution of Employees by their Qualifications</a:t>
          </a:r>
        </a:p>
      </cx:txPr>
    </cx:title>
    <cx:plotArea>
      <cx:plotAreaRegion>
        <cx:series layoutId="funnel" uniqueId="{3ABD4E9F-D848-4261-9EC2-712FD83F05FB}">
          <cx:tx>
            <cx:txData>
              <cx:f>'9'!$BB$35</cx:f>
              <cx:v>Employee_Count</cx:v>
            </cx:txData>
          </cx:tx>
          <cx:dataLabels>
            <cx:visibility seriesName="0" categoryName="0" value="1"/>
          </cx:dataLabels>
          <cx:dataId val="0"/>
        </cx:series>
      </cx:plotAreaRegion>
      <cx:axis id="0">
        <cx:catScaling gapWidth="0.5"/>
        <cx:tickLabels/>
      </cx:axis>
    </cx:plotArea>
    <cx:legend pos="t" align="ctr" overlay="0">
      <cx:txPr>
        <a:bodyPr spcFirstLastPara="1" vertOverflow="ellipsis" horzOverflow="overflow" wrap="square" lIns="0" tIns="0" rIns="0" bIns="0" anchor="ctr" anchorCtr="1"/>
        <a:lstStyle/>
        <a:p>
          <a:pPr algn="ctr" rtl="0">
            <a:defRPr/>
          </a:pPr>
          <a:endParaRPr lang="en-US" sz="900" b="0" i="0" u="none" strike="noStrike" baseline="0">
            <a:solidFill>
              <a:sysClr val="window" lastClr="FFFFFF">
                <a:lumMod val="95000"/>
              </a:sysClr>
            </a:solidFill>
            <a:latin typeface="Calibri" panose="020F0502020204030204"/>
          </a:endParaRPr>
        </a:p>
      </cx:txPr>
    </cx:legend>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410">
  <cs:axisTitle>
    <cs:lnRef idx="0"/>
    <cs:fillRef idx="0"/>
    <cs:effectRef idx="0"/>
    <cs:fontRef idx="minor">
      <a:schemeClr val="tx1">
        <a:lumMod val="65000"/>
        <a:lumOff val="35000"/>
      </a:schemeClr>
    </cs:fontRef>
    <cs:spPr>
      <a:solidFill>
        <a:schemeClr val="bg1">
          <a:lumMod val="65000"/>
        </a:schemeClr>
      </a:solidFill>
      <a:ln w="19050">
        <a:solidFill>
          <a:schemeClr val="bg1"/>
        </a:solidFill>
      </a:ln>
    </cs:spPr>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427">
  <cs:axisTitle>
    <cs:lnRef idx="0"/>
    <cs:fillRef idx="0"/>
    <cs:effectRef idx="0"/>
    <cs:fontRef idx="minor">
      <a:schemeClr val="lt1">
        <a:lumMod val="95000"/>
      </a:schemeClr>
    </cs:fontRef>
    <cs:defRPr sz="900"/>
  </cs:axisTitle>
  <cs:category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cs:chartArea>
  <cs:dataLabel>
    <cs:lnRef idx="0"/>
    <cs:fillRef idx="0"/>
    <cs:effectRef idx="0"/>
    <cs:fontRef idx="minor">
      <a:schemeClr val="lt1">
        <a:lumMod val="9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lt1"/>
    </cs:fontRef>
    <cs:spPr>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ln>
        <a:solidFill>
          <a:schemeClr val="tx1"/>
        </a:solidFill>
      </a:ln>
    </cs:spPr>
  </cs:dataPoint>
  <cs:dataPoint3D>
    <cs:lnRef idx="0"/>
    <cs:fillRef idx="0">
      <cs:styleClr val="auto"/>
    </cs:fillRef>
    <cs:effectRef idx="0"/>
    <cs:fontRef idx="minor">
      <a:schemeClr val="lt1"/>
    </cs:fontRef>
    <cs:spPr>
      <a:solidFill>
        <a:schemeClr val="phClr"/>
      </a:solidFill>
    </cs:spPr>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fillRef idx="0">
      <cs:styleClr val="auto"/>
    </cs:fillRef>
    <cs:effectRef idx="0"/>
    <cs:fontRef idx="minor">
      <a:schemeClr val="lt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lt1"/>
    </cs:fontRef>
    <cs:spPr>
      <a:ln w="28575" cap="rnd">
        <a:solidFill>
          <a:schemeClr val="phClr"/>
        </a:solidFill>
        <a:round/>
      </a:ln>
    </cs:spPr>
  </cs:dataPointWireframe>
  <cs:dataTable>
    <cs:lnRef idx="0"/>
    <cs:fillRef idx="0"/>
    <cs:effectRef idx="0"/>
    <cs:fontRef idx="minor">
      <a:schemeClr val="lt1">
        <a:lumMod val="95000"/>
      </a:schemeClr>
    </cs:fontRef>
    <cs:spPr>
      <a:ln w="9525">
        <a:solidFill>
          <a:schemeClr val="lt1">
            <a:lumMod val="95000"/>
            <a:alpha val="54000"/>
          </a:schemeClr>
        </a:solidFill>
      </a:ln>
    </cs:spPr>
    <cs:defRPr sz="9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10000"/>
            <a:lumOff val="1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95000"/>
      </a:schemeClr>
    </cs:fontRef>
    <cs:defRPr sz="9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seriesAxis>
  <cs:seriesLine>
    <cs:lnRef idx="0"/>
    <cs:fillRef idx="0"/>
    <cs:effectRef idx="0"/>
    <cs:fontRef idx="minor">
      <a:schemeClr val="lt1"/>
    </cs:fontRef>
    <cs:spPr>
      <a:ln w="9525" cap="flat">
        <a:solidFill>
          <a:srgbClr val="D9D9D9"/>
        </a:solidFill>
        <a:round/>
      </a:ln>
    </cs:spPr>
  </cs:seriesLine>
  <cs:title>
    <cs:lnRef idx="0"/>
    <cs:fillRef idx="0"/>
    <cs:effectRef idx="0"/>
    <cs:fontRef idx="minor">
      <a:schemeClr val="lt1">
        <a:lumMod val="95000"/>
      </a:schemeClr>
    </cs:fontRef>
    <cs:defRPr sz="1600" b="1" spc="10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prstDash val="sysDash"/>
      </a:ln>
    </cs:spPr>
  </cs:trendline>
  <cs:trendlineLabel>
    <cs:lnRef idx="0"/>
    <cs:fillRef idx="0"/>
    <cs:effectRef idx="0"/>
    <cs:fontRef idx="minor">
      <a:schemeClr val="lt1">
        <a:lumMod val="95000"/>
      </a:schemeClr>
    </cs:fontRef>
    <cs:defRPr sz="9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95000"/>
      </a:schemeClr>
    </cs:fontRef>
    <cs:defRPr sz="9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6.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47">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alpha val="25000"/>
          </a:schemeClr>
        </a:solidFill>
        <a:round/>
      </a:ln>
    </cs:spPr>
    <cs:defRPr sz="900" b="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28575" cap="rnd">
        <a:solidFill>
          <a:schemeClr val="lt1">
            <a:alpha val="50000"/>
          </a:schemeClr>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cap="flat" cmpd="sng" algn="ctr">
        <a:gradFill>
          <a:gsLst>
            <a:gs pos="79000">
              <a:schemeClr val="phClr"/>
            </a:gs>
            <a:gs pos="0">
              <a:schemeClr val="lt1">
                <a:alpha val="6000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497">
  <cs:axisTitle>
    <cs:lnRef idx="0"/>
    <cs:fillRef idx="0"/>
    <cs:effectRef idx="0"/>
    <cs:fontRef idx="minor">
      <a:schemeClr val="lt1">
        <a:lumMod val="95000"/>
      </a:schemeClr>
    </cs:fontRef>
    <cs:defRPr sz="900"/>
  </cs:axisTitle>
  <cs:category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categoryAxis>
  <cs:chartArea>
    <cs:lnRef idx="0"/>
    <cs:fillRef idx="0"/>
    <cs:effectRef idx="0"/>
    <cs:fontRef idx="minor">
      <a:schemeClr val="dk1"/>
    </cs:fontRef>
    <cs:spPr>
      <a:solidFill>
        <a:schemeClr val="dk1"/>
      </a:solidFill>
    </cs:spPr>
    <cs:defRPr sz="1000"/>
  </cs:chartArea>
  <cs:dataLabel>
    <cs:lnRef idx="0"/>
    <cs:fillRef idx="0"/>
    <cs:effectRef idx="0"/>
    <cs:fontRef idx="minor">
      <a:schemeClr val="lt1">
        <a:lumMod val="9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lt1"/>
    </cs:fontRef>
    <cs:spPr>
      <a:solidFill>
        <a:schemeClr val="phClr"/>
      </a:solidFill>
      <a:ln w="3175">
        <a:solidFill>
          <a:schemeClr val="dk1"/>
        </a:solidFill>
      </a:ln>
    </cs:spPr>
  </cs:dataPoint>
  <cs:dataPoint3D>
    <cs:lnRef idx="0"/>
    <cs:fillRef idx="0">
      <cs:styleClr val="auto"/>
    </cs:fillRef>
    <cs:effectRef idx="0"/>
    <cs:fontRef idx="minor">
      <a:schemeClr val="lt1"/>
    </cs:fontRef>
    <cs:spPr>
      <a:solidFill>
        <a:schemeClr val="phClr"/>
      </a:solidFill>
    </cs:spPr>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fillRef idx="0">
      <cs:styleClr val="auto"/>
    </cs:fillRef>
    <cs:effectRef idx="0"/>
    <cs:fontRef idx="minor">
      <a:schemeClr val="lt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lt1"/>
    </cs:fontRef>
    <cs:spPr>
      <a:ln w="28575" cap="rnd">
        <a:solidFill>
          <a:schemeClr val="phClr"/>
        </a:solidFill>
        <a:round/>
      </a:ln>
    </cs:spPr>
  </cs:dataPointWireframe>
  <cs:dataTable>
    <cs:lnRef idx="0"/>
    <cs:fillRef idx="0"/>
    <cs:effectRef idx="0"/>
    <cs:fontRef idx="minor">
      <a:schemeClr val="lt1">
        <a:lumMod val="95000"/>
      </a:schemeClr>
    </cs:fontRef>
    <cs:spPr>
      <a:ln w="9525">
        <a:solidFill>
          <a:schemeClr val="lt1">
            <a:lumMod val="95000"/>
            <a:alpha val="54000"/>
          </a:schemeClr>
        </a:solidFill>
      </a:ln>
    </cs:spPr>
    <cs:defRPr sz="9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30000"/>
          </a:schemeClr>
        </a:solidFill>
        <a:round/>
      </a:ln>
    </cs:spPr>
  </cs:gridlineMajor>
  <cs:gridlineMinor>
    <cs:lnRef idx="0"/>
    <cs:fillRef idx="0"/>
    <cs:effectRef idx="0"/>
    <cs:fontRef idx="minor">
      <a:schemeClr val="lt1"/>
    </cs:fontRef>
    <cs:spPr>
      <a:ln>
        <a:solidFill>
          <a:schemeClr val="lt1">
            <a:lumMod val="95000"/>
            <a:alpha val="30000"/>
            <a:lumOff val="1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95000"/>
      </a:schemeClr>
    </cs:fontRef>
    <cs:defRPr sz="9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seriesAxis>
  <cs:seriesLine>
    <cs:lnRef idx="0"/>
    <cs:fillRef idx="0"/>
    <cs:effectRef idx="0"/>
    <cs:fontRef idx="minor">
      <a:schemeClr val="lt1"/>
    </cs:fontRef>
    <cs:spPr>
      <a:ln w="9525" cap="flat">
        <a:solidFill>
          <a:srgbClr val="D9D9D9"/>
        </a:solidFill>
        <a:round/>
      </a:ln>
    </cs:spPr>
  </cs:seriesLine>
  <cs:title>
    <cs:lnRef idx="0"/>
    <cs:fillRef idx="0"/>
    <cs:effectRef idx="0"/>
    <cs:fontRef idx="minor">
      <a:schemeClr val="lt1">
        <a:lumMod val="95000"/>
      </a:schemeClr>
    </cs:fontRef>
    <cs:defRPr sz="1400"/>
  </cs:title>
  <cs:trendline>
    <cs:lnRef idx="0">
      <cs:styleClr val="auto"/>
    </cs:lnRef>
    <cs:fillRef idx="0"/>
    <cs:effectRef idx="0"/>
    <cs:fontRef idx="minor">
      <a:schemeClr val="lt1"/>
    </cs:fontRef>
    <cs:spPr>
      <a:ln w="19050" cap="rnd">
        <a:solidFill>
          <a:schemeClr val="phClr"/>
        </a:solidFill>
        <a:prstDash val="sysDash"/>
      </a:ln>
    </cs:spPr>
  </cs:trendline>
  <cs:trendlineLabel>
    <cs:lnRef idx="0"/>
    <cs:fillRef idx="0"/>
    <cs:effectRef idx="0"/>
    <cs:fontRef idx="minor">
      <a:schemeClr val="lt1">
        <a:lumMod val="95000"/>
      </a:schemeClr>
    </cs:fontRef>
    <cs:defRPr sz="9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95000"/>
      </a:schemeClr>
    </cs:fontRef>
    <cs:defRPr sz="900"/>
  </cs:valueAxis>
  <cs:wall>
    <cs:lnRef idx="0"/>
    <cs:fillRef idx="0"/>
    <cs:effectRef idx="0"/>
    <cs:fontRef idx="minor">
      <a:schemeClr val="lt1"/>
    </cs:fontRef>
  </cs:wall>
</cs:chartStyle>
</file>

<file path=word/charts/style20.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415">
  <cs:axisTitle>
    <cs:lnRef idx="0"/>
    <cs:fillRef idx="0"/>
    <cs:effectRef idx="0"/>
    <cs:fontRef idx="minor">
      <a:schemeClr val="lt1">
        <a:lumMod val="95000"/>
      </a:schemeClr>
    </cs:fontRef>
    <cs:spPr>
      <a:solidFill>
        <a:schemeClr val="bg1">
          <a:lumMod val="65000"/>
        </a:schemeClr>
      </a:solidFill>
      <a:ln>
        <a:solidFill>
          <a:schemeClr val="tx1"/>
        </a:solidFill>
      </a:ln>
    </cs:spPr>
    <cs:defRPr sz="900"/>
  </cs:axisTitle>
  <cs:category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cs:chartArea>
  <cs:dataLabel>
    <cs:lnRef idx="0"/>
    <cs:fillRef idx="0"/>
    <cs:effectRef idx="0"/>
    <cs:fontRef idx="minor">
      <a:schemeClr val="lt1">
        <a:lumMod val="9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lt1"/>
    </cs:fontRef>
    <cs:spPr>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ln>
        <a:solidFill>
          <a:schemeClr val="tx1"/>
        </a:solidFill>
      </a:ln>
    </cs:spPr>
  </cs:dataPoint>
  <cs:dataPoint3D>
    <cs:lnRef idx="0"/>
    <cs:fillRef idx="0">
      <cs:styleClr val="auto"/>
    </cs:fillRef>
    <cs:effectRef idx="0"/>
    <cs:fontRef idx="minor">
      <a:schemeClr val="lt1"/>
    </cs:fontRef>
    <cs:spPr>
      <a:solidFill>
        <a:schemeClr val="phClr"/>
      </a:solidFill>
    </cs:spPr>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fillRef idx="0">
      <cs:styleClr val="auto"/>
    </cs:fillRef>
    <cs:effectRef idx="0"/>
    <cs:fontRef idx="minor">
      <a:schemeClr val="lt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lt1"/>
    </cs:fontRef>
    <cs:spPr>
      <a:ln w="28575" cap="rnd">
        <a:solidFill>
          <a:schemeClr val="phClr"/>
        </a:solidFill>
        <a:round/>
      </a:ln>
    </cs:spPr>
  </cs:dataPointWireframe>
  <cs:dataTable>
    <cs:lnRef idx="0"/>
    <cs:fillRef idx="0"/>
    <cs:effectRef idx="0"/>
    <cs:fontRef idx="minor">
      <a:schemeClr val="lt1">
        <a:lumMod val="95000"/>
      </a:schemeClr>
    </cs:fontRef>
    <cs:spPr>
      <a:ln w="9525">
        <a:solidFill>
          <a:schemeClr val="lt1">
            <a:lumMod val="95000"/>
            <a:alpha val="54000"/>
          </a:schemeClr>
        </a:solidFill>
      </a:ln>
    </cs:spPr>
    <cs:defRPr sz="9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10000"/>
            <a:lumOff val="1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95000"/>
      </a:schemeClr>
    </cs:fontRef>
    <cs:defRPr sz="9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seriesAxis>
  <cs:seriesLine>
    <cs:lnRef idx="0"/>
    <cs:fillRef idx="0"/>
    <cs:effectRef idx="0"/>
    <cs:fontRef idx="minor">
      <a:schemeClr val="lt1"/>
    </cs:fontRef>
    <cs:spPr>
      <a:ln w="9525" cap="flat">
        <a:solidFill>
          <a:srgbClr val="D9D9D9"/>
        </a:solidFill>
        <a:round/>
      </a:ln>
    </cs:spPr>
  </cs:seriesLine>
  <cs:title>
    <cs:lnRef idx="0"/>
    <cs:fillRef idx="0"/>
    <cs:effectRef idx="0"/>
    <cs:fontRef idx="minor">
      <a:schemeClr val="lt1">
        <a:lumMod val="95000"/>
      </a:schemeClr>
    </cs:fontRef>
    <cs:defRPr sz="1600" b="1" spc="10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prstDash val="sysDash"/>
      </a:ln>
    </cs:spPr>
  </cs:trendline>
  <cs:trendlineLabel>
    <cs:lnRef idx="0"/>
    <cs:fillRef idx="0"/>
    <cs:effectRef idx="0"/>
    <cs:fontRef idx="minor">
      <a:schemeClr val="lt1">
        <a:lumMod val="95000"/>
      </a:schemeClr>
    </cs:fontRef>
    <cs:defRPr sz="9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95000"/>
      </a:schemeClr>
    </cs:fontRef>
    <cs:defRPr sz="9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6061C0BF9BA40B0AE72E3E4132E04D2"/>
        <w:category>
          <w:name w:val="General"/>
          <w:gallery w:val="placeholder"/>
        </w:category>
        <w:types>
          <w:type w:val="bbPlcHdr"/>
        </w:types>
        <w:behaviors>
          <w:behavior w:val="content"/>
        </w:behaviors>
        <w:guid w:val="{B3DD76E3-3103-4961-A0A2-BFDFAFFAE0EF}"/>
      </w:docPartPr>
      <w:docPartBody>
        <w:p w:rsidR="00743818" w:rsidRDefault="00C94DDF" w:rsidP="00C94DDF">
          <w:pPr>
            <w:pStyle w:val="46061C0BF9BA40B0AE72E3E4132E04D2"/>
          </w:pPr>
          <w:r>
            <w:rPr>
              <w:rFonts w:asciiTheme="majorHAnsi" w:eastAsiaTheme="majorEastAsia" w:hAnsiTheme="majorHAnsi" w:cstheme="majorBidi"/>
              <w:caps/>
              <w:color w:val="4472C4" w:themeColor="accent1"/>
              <w:sz w:val="80"/>
              <w:szCs w:val="80"/>
            </w:rPr>
            <w:t>[Document title]</w:t>
          </w:r>
        </w:p>
      </w:docPartBody>
    </w:docPart>
    <w:docPart>
      <w:docPartPr>
        <w:name w:val="80FA582C56AD4708B457D90A06DE0A61"/>
        <w:category>
          <w:name w:val="General"/>
          <w:gallery w:val="placeholder"/>
        </w:category>
        <w:types>
          <w:type w:val="bbPlcHdr"/>
        </w:types>
        <w:behaviors>
          <w:behavior w:val="content"/>
        </w:behaviors>
        <w:guid w:val="{365FD425-823B-4FA2-8918-21262BE44673}"/>
      </w:docPartPr>
      <w:docPartBody>
        <w:p w:rsidR="00743818" w:rsidRDefault="00C94DDF" w:rsidP="00C94DDF">
          <w:pPr>
            <w:pStyle w:val="80FA582C56AD4708B457D90A06DE0A61"/>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Times New Roman (Headings CS)">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DDF"/>
    <w:rsid w:val="000D477F"/>
    <w:rsid w:val="00150792"/>
    <w:rsid w:val="0016258E"/>
    <w:rsid w:val="001A4B91"/>
    <w:rsid w:val="00560509"/>
    <w:rsid w:val="006A0A66"/>
    <w:rsid w:val="00743818"/>
    <w:rsid w:val="00977E1A"/>
    <w:rsid w:val="00C43FC3"/>
    <w:rsid w:val="00C94DDF"/>
    <w:rsid w:val="00D542D5"/>
    <w:rsid w:val="00E00D34"/>
    <w:rsid w:val="00E21787"/>
    <w:rsid w:val="00EE77B5"/>
    <w:rsid w:val="00F125A2"/>
    <w:rsid w:val="00F5432B"/>
    <w:rsid w:val="00FF5E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6061C0BF9BA40B0AE72E3E4132E04D2">
    <w:name w:val="46061C0BF9BA40B0AE72E3E4132E04D2"/>
    <w:rsid w:val="00C94DDF"/>
  </w:style>
  <w:style w:type="paragraph" w:customStyle="1" w:styleId="80FA582C56AD4708B457D90A06DE0A61">
    <w:name w:val="80FA582C56AD4708B457D90A06DE0A61"/>
    <w:rsid w:val="00C94D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GODABA VANDANA</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E4A6A5-D9E6-46B7-A135-E570462B89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3A1FD8-7B0F-43BF-82C0-9AF03C12BE5B}">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4.xml><?xml version="1.0" encoding="utf-8"?>
<ds:datastoreItem xmlns:ds="http://schemas.openxmlformats.org/officeDocument/2006/customXml" ds:itemID="{DB1419A6-88FE-4BA1-B997-1B4945FB24B9}">
  <ds:schemaRefs>
    <ds:schemaRef ds:uri="http://schemas.microsoft.com/sharepoint/v3/contenttype/forms"/>
  </ds:schemaRefs>
</ds:datastoreItem>
</file>

<file path=customXml/itemProps5.xml><?xml version="1.0" encoding="utf-8"?>
<ds:datastoreItem xmlns:ds="http://schemas.openxmlformats.org/officeDocument/2006/customXml" ds:itemID="{496494D2-1C47-EF44-8725-16250FA399B3}">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Provider relations letter healthcare</Template>
  <TotalTime>758</TotalTime>
  <Pages>65</Pages>
  <Words>6338</Words>
  <Characters>36129</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CAPSTONE PROJECT</vt:lpstr>
    </vt:vector>
  </TitlesOfParts>
  <Company>dATA ANALYTICS</Company>
  <LinksUpToDate>false</LinksUpToDate>
  <CharactersWithSpaces>42383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dc:title>
  <dc:subject>NORTHWIND TRADERS SALES ANALYSIS</dc:subject>
  <dc:creator>vandana godaba</dc:creator>
  <cp:keywords/>
  <dc:description/>
  <cp:lastModifiedBy>vandana godaba</cp:lastModifiedBy>
  <cp:revision>407</cp:revision>
  <dcterms:created xsi:type="dcterms:W3CDTF">2025-03-25T19:54:00Z</dcterms:created>
  <dcterms:modified xsi:type="dcterms:W3CDTF">2025-03-29T11:06:00Z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